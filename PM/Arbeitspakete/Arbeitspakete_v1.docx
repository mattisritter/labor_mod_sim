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A67236" w:rsidRPr="00E74E00" w14:paraId="433D6B55" w14:textId="77777777" w:rsidTr="00F77844">
        <w:tc>
          <w:tcPr>
            <w:tcW w:w="5779" w:type="dxa"/>
            <w:gridSpan w:val="2"/>
            <w:shd w:val="clear" w:color="auto" w:fill="365F91"/>
          </w:tcPr>
          <w:p w14:paraId="71C907DE" w14:textId="77777777" w:rsidR="00A67236" w:rsidRPr="00E74E00" w:rsidRDefault="00A67236" w:rsidP="00F77844">
            <w:pPr>
              <w:rPr>
                <w:rFonts w:ascii="Arial" w:hAnsi="Arial" w:cs="Arial"/>
                <w:b/>
              </w:rPr>
            </w:pPr>
          </w:p>
          <w:p w14:paraId="483FCD4E" w14:textId="77777777" w:rsidR="00A67236" w:rsidRPr="00E74E00" w:rsidRDefault="00A67236" w:rsidP="00F77844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52B3F457" w14:textId="77777777" w:rsidR="00A67236" w:rsidRPr="00E74E00" w:rsidRDefault="00A67236" w:rsidP="00F77844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5CB180A0" w14:textId="77777777" w:rsidR="00A67236" w:rsidRPr="00E74E00" w:rsidRDefault="00A67236" w:rsidP="00F77844">
            <w:pPr>
              <w:rPr>
                <w:rFonts w:ascii="Arial" w:hAnsi="Arial" w:cs="Arial"/>
              </w:rPr>
            </w:pPr>
          </w:p>
          <w:p w14:paraId="20A05DDB" w14:textId="21B5C47C" w:rsidR="00A67236" w:rsidRPr="00E74E00" w:rsidRDefault="00D97F23" w:rsidP="00F77844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67236" w:rsidRPr="00E74E00" w14:paraId="09B9FFC2" w14:textId="77777777" w:rsidTr="00F77844">
        <w:tc>
          <w:tcPr>
            <w:tcW w:w="5779" w:type="dxa"/>
            <w:gridSpan w:val="2"/>
            <w:vAlign w:val="center"/>
          </w:tcPr>
          <w:p w14:paraId="264B6E60" w14:textId="241D22FD" w:rsidR="00A67236" w:rsidRPr="002525E8" w:rsidRDefault="004E1DB7" w:rsidP="00F77844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Herleitung der Bewegungsgleichungen</w:t>
            </w:r>
          </w:p>
        </w:tc>
        <w:tc>
          <w:tcPr>
            <w:tcW w:w="3577" w:type="dxa"/>
          </w:tcPr>
          <w:p w14:paraId="36D63231" w14:textId="77777777" w:rsidR="00A67236" w:rsidRPr="00E74E00" w:rsidRDefault="00A67236" w:rsidP="00F77844">
            <w:pPr>
              <w:rPr>
                <w:rFonts w:ascii="Arial" w:hAnsi="Arial" w:cs="Arial"/>
              </w:rPr>
            </w:pPr>
          </w:p>
          <w:p w14:paraId="5250490F" w14:textId="5AA1D8A5" w:rsidR="00A67236" w:rsidRPr="00D97F23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 w:rsid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BD6666" w:rsidRPr="00BD6666">
              <w:rPr>
                <w:rFonts w:ascii="Arial" w:hAnsi="Arial" w:cs="Arial"/>
                <w:sz w:val="24"/>
                <w:szCs w:val="24"/>
              </w:rPr>
              <w:t>1.1</w:t>
            </w:r>
          </w:p>
          <w:p w14:paraId="6D0F9452" w14:textId="77777777" w:rsidR="00A67236" w:rsidRPr="00E74E00" w:rsidRDefault="00A67236" w:rsidP="00F77844">
            <w:pPr>
              <w:rPr>
                <w:rFonts w:ascii="Arial" w:hAnsi="Arial" w:cs="Arial"/>
              </w:rPr>
            </w:pPr>
          </w:p>
        </w:tc>
      </w:tr>
      <w:tr w:rsidR="00A67236" w:rsidRPr="00E74E00" w14:paraId="66526B9C" w14:textId="77777777" w:rsidTr="00F77844">
        <w:tc>
          <w:tcPr>
            <w:tcW w:w="3096" w:type="dxa"/>
            <w:vAlign w:val="center"/>
          </w:tcPr>
          <w:p w14:paraId="3F957398" w14:textId="77777777" w:rsidR="00A67236" w:rsidRPr="00D97F23" w:rsidRDefault="00D97F23" w:rsidP="00F77844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638057F2" w14:textId="77777777" w:rsidR="00A67236" w:rsidRPr="00D97F23" w:rsidRDefault="00D97F23" w:rsidP="00F77844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4DBAD4ED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876529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 w:rsidR="00D97F23"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4C40A04C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7236" w:rsidRPr="00E74E00" w14:paraId="37897DE3" w14:textId="77777777" w:rsidTr="00F77844">
        <w:tc>
          <w:tcPr>
            <w:tcW w:w="5779" w:type="dxa"/>
            <w:gridSpan w:val="2"/>
          </w:tcPr>
          <w:p w14:paraId="02F71E03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5D470080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EB1D2D" w14:textId="2BC01660" w:rsidR="00A67236" w:rsidRPr="00E74E00" w:rsidRDefault="005F275C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-Allgemeine stationäre Gleichungen sind aufgestellt</w:t>
            </w:r>
          </w:p>
          <w:p w14:paraId="61CAF653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58CA15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34D721A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1F2D8F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20237FD2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0CEB6FF6" w14:textId="0BE148BF" w:rsidR="00D97F23" w:rsidRPr="00E74E00" w:rsidRDefault="00E811AA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3F32ED95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1FD15655" w14:textId="77777777" w:rsidR="00A67236" w:rsidRPr="00E74E00" w:rsidRDefault="005228FB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3CE9AF41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F5292D" w14:textId="0E505AF0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1C055F">
              <w:rPr>
                <w:rFonts w:ascii="Arial" w:hAnsi="Arial" w:cs="Arial"/>
                <w:sz w:val="24"/>
                <w:szCs w:val="24"/>
              </w:rPr>
              <w:t>10</w:t>
            </w:r>
            <w:r w:rsidR="00D97F23">
              <w:rPr>
                <w:rFonts w:ascii="Arial" w:hAnsi="Arial" w:cs="Arial"/>
                <w:sz w:val="24"/>
                <w:szCs w:val="24"/>
              </w:rPr>
              <w:t>.10.2022</w:t>
            </w:r>
          </w:p>
          <w:p w14:paraId="37399803" w14:textId="6D9AB313" w:rsidR="00A67236" w:rsidRPr="00E74E00" w:rsidRDefault="00A67236" w:rsidP="00A67236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C055F">
              <w:rPr>
                <w:rFonts w:ascii="Arial" w:hAnsi="Arial" w:cs="Arial"/>
                <w:sz w:val="24"/>
                <w:szCs w:val="24"/>
              </w:rPr>
              <w:t>11</w:t>
            </w:r>
            <w:r w:rsidR="00D97F23">
              <w:rPr>
                <w:rFonts w:ascii="Arial" w:hAnsi="Arial" w:cs="Arial"/>
                <w:sz w:val="24"/>
                <w:szCs w:val="24"/>
              </w:rPr>
              <w:t>.1</w:t>
            </w:r>
            <w:r w:rsidR="001C055F">
              <w:rPr>
                <w:rFonts w:ascii="Arial" w:hAnsi="Arial" w:cs="Arial"/>
                <w:sz w:val="24"/>
                <w:szCs w:val="24"/>
              </w:rPr>
              <w:t>0</w:t>
            </w:r>
            <w:r w:rsidR="00D97F23">
              <w:rPr>
                <w:rFonts w:ascii="Arial" w:hAnsi="Arial" w:cs="Arial"/>
                <w:sz w:val="24"/>
                <w:szCs w:val="24"/>
              </w:rPr>
              <w:t>.2022</w:t>
            </w:r>
          </w:p>
        </w:tc>
      </w:tr>
      <w:tr w:rsidR="00A67236" w:rsidRPr="00E74E00" w14:paraId="5AFA5C27" w14:textId="77777777" w:rsidTr="00F77844">
        <w:tc>
          <w:tcPr>
            <w:tcW w:w="9356" w:type="dxa"/>
            <w:gridSpan w:val="3"/>
          </w:tcPr>
          <w:p w14:paraId="30AF3C4A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4DA8C005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DDB5130" w14:textId="75FAEB9C" w:rsidR="00A67236" w:rsidRPr="00E74E00" w:rsidRDefault="005F275C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-Allgemeine stationäre Gleichungen müssen aufgestellt werden</w:t>
            </w:r>
          </w:p>
          <w:p w14:paraId="41C68251" w14:textId="26862337" w:rsidR="00A67236" w:rsidRDefault="005F275C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-Rechenweg muss dokumentiert sein</w:t>
            </w:r>
          </w:p>
          <w:p w14:paraId="77823C22" w14:textId="77777777" w:rsidR="00A67236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49D4F8" w14:textId="77777777" w:rsidR="00A67236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D7C083B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A54ACFA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7CE217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7236" w:rsidRPr="00E74E00" w14:paraId="66CF79CF" w14:textId="77777777" w:rsidTr="00F77844">
        <w:tc>
          <w:tcPr>
            <w:tcW w:w="9356" w:type="dxa"/>
            <w:gridSpan w:val="3"/>
          </w:tcPr>
          <w:p w14:paraId="51AE2F2A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225446C9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2C4F69" w14:textId="0F186FEC" w:rsidR="00A67236" w:rsidRPr="00E74E00" w:rsidRDefault="00374ABE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-Alle Teammitglieder</w:t>
            </w:r>
          </w:p>
          <w:p w14:paraId="3CEF2013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CAE43D5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6D0E6F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7236" w:rsidRPr="00E74E00" w14:paraId="24576CBC" w14:textId="77777777" w:rsidTr="00F77844">
        <w:tc>
          <w:tcPr>
            <w:tcW w:w="9356" w:type="dxa"/>
            <w:gridSpan w:val="3"/>
          </w:tcPr>
          <w:p w14:paraId="4080F0F6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73A81E0F" w14:textId="0301C5C2" w:rsidR="00A67236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0C4F9B" w14:textId="7D946A1F" w:rsidR="005F275C" w:rsidRDefault="005F275C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-Einlesen in den Lagrange-Formalismus</w:t>
            </w:r>
          </w:p>
          <w:p w14:paraId="13962D4C" w14:textId="191F87E0" w:rsidR="00A67236" w:rsidRDefault="005F275C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-Aufstellen der Energie-Gleichungen</w:t>
            </w:r>
          </w:p>
          <w:p w14:paraId="03547C3A" w14:textId="0D28AE14" w:rsidR="00A67236" w:rsidRPr="00E74E00" w:rsidRDefault="005F275C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-Anwenden der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Lagrangegleichungen</w:t>
            </w:r>
            <w:proofErr w:type="spellEnd"/>
          </w:p>
          <w:p w14:paraId="3C6B94BE" w14:textId="766C02C7" w:rsidR="005F275C" w:rsidRPr="00E74E00" w:rsidRDefault="005F275C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-Umformen bis stationäre Gleichungsform erreicht ist</w:t>
            </w:r>
          </w:p>
          <w:p w14:paraId="20D9CE70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D173E1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7236" w:rsidRPr="00E74E00" w14:paraId="26E8D1DE" w14:textId="77777777" w:rsidTr="00F77844">
        <w:tc>
          <w:tcPr>
            <w:tcW w:w="9356" w:type="dxa"/>
            <w:gridSpan w:val="3"/>
          </w:tcPr>
          <w:p w14:paraId="48F334A6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3537A1AB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C979CA" w14:textId="5E5F487E" w:rsidR="00A67236" w:rsidRPr="00E74E00" w:rsidRDefault="005F275C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-Literatur zur Einarbeitung in den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Lagrangeformalismus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="00C40307" w:rsidRPr="00C40307">
              <w:rPr>
                <w:rFonts w:ascii="Arial" w:hAnsi="Arial" w:cs="Arial"/>
                <w:sz w:val="24"/>
                <w:szCs w:val="24"/>
              </w:rPr>
              <w:t>Woernle</w:t>
            </w:r>
            <w:proofErr w:type="spellEnd"/>
            <w:r w:rsidR="00C40307" w:rsidRPr="00C40307">
              <w:rPr>
                <w:rFonts w:ascii="Arial" w:hAnsi="Arial" w:cs="Arial"/>
                <w:sz w:val="24"/>
                <w:szCs w:val="24"/>
              </w:rPr>
              <w:t>, C.: Mehrkörpersysteme: eine Einführung in die Kinematik und Dynamik von Systemen starrer Körper, 2022, Springer Vieweg Berlin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351F3DB" w14:textId="43DDA916" w:rsidR="00A67236" w:rsidRPr="00E74E00" w:rsidRDefault="00374ABE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-Es werden die Kollegen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Grosse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und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Hoehnel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benötigt</w:t>
            </w:r>
          </w:p>
          <w:p w14:paraId="7A04D83F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7236" w:rsidRPr="00E74E00" w14:paraId="385292A5" w14:textId="77777777" w:rsidTr="00F77844">
        <w:tc>
          <w:tcPr>
            <w:tcW w:w="3096" w:type="dxa"/>
          </w:tcPr>
          <w:p w14:paraId="4CC7E81F" w14:textId="05105753" w:rsidR="00A67236" w:rsidRPr="00C40307" w:rsidRDefault="00A67236" w:rsidP="00C40307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C40307">
              <w:rPr>
                <w:rFonts w:ascii="Arial" w:hAnsi="Arial" w:cs="Arial"/>
                <w:sz w:val="24"/>
                <w:szCs w:val="24"/>
              </w:rPr>
              <w:t>11h</w:t>
            </w:r>
            <w:r w:rsidR="00915CBC">
              <w:rPr>
                <w:rFonts w:ascii="Arial" w:hAnsi="Arial" w:cs="Arial"/>
                <w:sz w:val="24"/>
                <w:szCs w:val="24"/>
              </w:rPr>
              <w:t>/11h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5228FB" w14:paraId="1E9B1E61" w14:textId="77777777" w:rsidTr="005228FB">
              <w:tc>
                <w:tcPr>
                  <w:tcW w:w="1559" w:type="dxa"/>
                </w:tcPr>
                <w:p w14:paraId="2C20C920" w14:textId="77777777" w:rsidR="005228FB" w:rsidRDefault="005228FB" w:rsidP="005228FB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19E0428D" w14:textId="1DD10285" w:rsidR="00C40307" w:rsidRDefault="00C40307" w:rsidP="00C40307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5E623D56" w14:textId="41C78419" w:rsidR="005228FB" w:rsidRDefault="00C40307" w:rsidP="005228FB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 w:rsidR="009D1960"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79D7E495" w14:textId="77777777" w:rsidR="005228FB" w:rsidRDefault="005228FB" w:rsidP="005228FB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6A691359" w14:textId="77777777" w:rsidR="005228FB" w:rsidRDefault="005228FB" w:rsidP="005228FB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0E72864F" w14:textId="1E238595" w:rsidR="009D1960" w:rsidRDefault="009D1960" w:rsidP="009D1960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53C85814" w14:textId="5D051EA8" w:rsidR="00C40307" w:rsidRDefault="00C40307" w:rsidP="009D1960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28960719" w14:textId="77777777" w:rsidR="005228FB" w:rsidRDefault="005228FB" w:rsidP="00C40307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FE92FFA" w14:textId="77777777" w:rsidR="00A67236" w:rsidRPr="00E74E00" w:rsidRDefault="00A67236" w:rsidP="00F77844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6FE26142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5ABA2034" w14:textId="77777777" w:rsidR="00A67236" w:rsidRPr="00E74E00" w:rsidRDefault="00D97F23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31725537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0A3BEF28" w14:textId="77777777" w:rsidR="00A67236" w:rsidRPr="00E74E00" w:rsidRDefault="00D97F23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2ADB8CE9" w14:textId="77777777" w:rsidR="00BD6666" w:rsidRDefault="00BD6666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BD6666" w:rsidRPr="00E74E00" w14:paraId="1D9E1827" w14:textId="77777777" w:rsidTr="001E3A1E">
        <w:tc>
          <w:tcPr>
            <w:tcW w:w="5779" w:type="dxa"/>
            <w:gridSpan w:val="2"/>
            <w:shd w:val="clear" w:color="auto" w:fill="365F91"/>
          </w:tcPr>
          <w:p w14:paraId="43B99698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  <w:p w14:paraId="41D317CA" w14:textId="77777777" w:rsidR="00BD6666" w:rsidRPr="00E74E00" w:rsidRDefault="00BD6666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5A4480AA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1108E343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1D032B3A" w14:textId="4865E4A8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D6666" w:rsidRPr="00E74E00" w14:paraId="0E41ECE3" w14:textId="77777777" w:rsidTr="001E3A1E">
        <w:tc>
          <w:tcPr>
            <w:tcW w:w="5779" w:type="dxa"/>
            <w:gridSpan w:val="2"/>
            <w:vAlign w:val="center"/>
          </w:tcPr>
          <w:p w14:paraId="55115FF7" w14:textId="19344682" w:rsidR="00BD6666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 xml:space="preserve">Beweis der </w:t>
            </w:r>
            <w:proofErr w:type="spellStart"/>
            <w:r w:rsidRPr="004E1DB7">
              <w:rPr>
                <w:rFonts w:ascii="Arial" w:hAnsi="Arial" w:cs="Arial"/>
                <w:i/>
                <w:sz w:val="24"/>
                <w:szCs w:val="24"/>
              </w:rPr>
              <w:t>Invertierbarkeit</w:t>
            </w:r>
            <w:proofErr w:type="spellEnd"/>
          </w:p>
        </w:tc>
        <w:tc>
          <w:tcPr>
            <w:tcW w:w="3577" w:type="dxa"/>
          </w:tcPr>
          <w:p w14:paraId="169B71BB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6466D518" w14:textId="77FD88B2" w:rsidR="00BD6666" w:rsidRPr="00D97F23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BD6666">
              <w:rPr>
                <w:rFonts w:ascii="Arial" w:hAnsi="Arial" w:cs="Arial"/>
                <w:sz w:val="24"/>
                <w:szCs w:val="24"/>
              </w:rPr>
              <w:t>1.2</w:t>
            </w:r>
          </w:p>
          <w:p w14:paraId="5809E278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</w:tc>
      </w:tr>
      <w:tr w:rsidR="00BD6666" w:rsidRPr="00E74E00" w14:paraId="22B714D6" w14:textId="77777777" w:rsidTr="001E3A1E">
        <w:tc>
          <w:tcPr>
            <w:tcW w:w="3096" w:type="dxa"/>
            <w:vAlign w:val="center"/>
          </w:tcPr>
          <w:p w14:paraId="12298B65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5ED56DBE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3CDFF9E0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81D6C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4B193FF2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0A66D295" w14:textId="77777777" w:rsidTr="001E3A1E">
        <w:tc>
          <w:tcPr>
            <w:tcW w:w="5779" w:type="dxa"/>
            <w:gridSpan w:val="2"/>
          </w:tcPr>
          <w:p w14:paraId="64A71B20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79C87C1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4DFDB7" w14:textId="705E4059" w:rsidR="00BD6666" w:rsidRPr="00E74E00" w:rsidRDefault="00C4030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-Zeigen, dass Massenmatrix invertierbar ist</w:t>
            </w:r>
          </w:p>
          <w:p w14:paraId="1A0B0A28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916E9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4D147D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17D3A2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4F1EA79F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66115A52" w14:textId="6935BEFD" w:rsidR="00BD6666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Hoehnel</w:t>
            </w:r>
            <w:proofErr w:type="spellEnd"/>
          </w:p>
          <w:p w14:paraId="42C2FAA5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4D16534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6C857B4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D6F3E9" w14:textId="7530B29A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1C055F">
              <w:rPr>
                <w:rFonts w:ascii="Arial" w:hAnsi="Arial" w:cs="Arial"/>
                <w:sz w:val="24"/>
                <w:szCs w:val="24"/>
              </w:rPr>
              <w:t>13</w:t>
            </w:r>
            <w:r>
              <w:rPr>
                <w:rFonts w:ascii="Arial" w:hAnsi="Arial" w:cs="Arial"/>
                <w:sz w:val="24"/>
                <w:szCs w:val="24"/>
              </w:rPr>
              <w:t>.10.2022</w:t>
            </w:r>
          </w:p>
          <w:p w14:paraId="6C581692" w14:textId="685DA14E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C055F">
              <w:rPr>
                <w:rFonts w:ascii="Arial" w:hAnsi="Arial" w:cs="Arial"/>
                <w:sz w:val="24"/>
                <w:szCs w:val="24"/>
              </w:rPr>
              <w:t>13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1C055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</w:p>
        </w:tc>
      </w:tr>
      <w:tr w:rsidR="00BD6666" w:rsidRPr="00E74E00" w14:paraId="567A669C" w14:textId="77777777" w:rsidTr="001E3A1E">
        <w:tc>
          <w:tcPr>
            <w:tcW w:w="9356" w:type="dxa"/>
            <w:gridSpan w:val="3"/>
          </w:tcPr>
          <w:p w14:paraId="25A95534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6C3672C5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FDDE952" w14:textId="0534F3FE" w:rsidR="00BD6666" w:rsidRPr="00E74E00" w:rsidRDefault="00C4030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-Rechenweg der die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Invertierbarkeit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der Massenmatrix beweist</w:t>
            </w:r>
          </w:p>
          <w:p w14:paraId="7F4CF56F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6708CE6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DA2AD8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AA91C2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A6B1E4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035FA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36FA8170" w14:textId="77777777" w:rsidTr="001E3A1E">
        <w:tc>
          <w:tcPr>
            <w:tcW w:w="9356" w:type="dxa"/>
            <w:gridSpan w:val="3"/>
          </w:tcPr>
          <w:p w14:paraId="30BF44B1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34BB18D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B5929B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8C60041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047D14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3F3C57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05F97520" w14:textId="77777777" w:rsidTr="001E3A1E">
        <w:tc>
          <w:tcPr>
            <w:tcW w:w="9356" w:type="dxa"/>
            <w:gridSpan w:val="3"/>
          </w:tcPr>
          <w:p w14:paraId="4344897E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06B88937" w14:textId="77777777" w:rsidR="00C40307" w:rsidRPr="00A67236" w:rsidRDefault="00C4030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4C115C54" w14:textId="12AAFC72" w:rsidR="00BD6666" w:rsidRDefault="00C4030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280514">
              <w:rPr>
                <w:rFonts w:ascii="Arial" w:hAnsi="Arial" w:cs="Arial"/>
                <w:sz w:val="24"/>
                <w:szCs w:val="24"/>
              </w:rPr>
              <w:t xml:space="preserve">Beweisrechnung für die </w:t>
            </w:r>
            <w:proofErr w:type="spellStart"/>
            <w:r w:rsidR="00280514">
              <w:rPr>
                <w:rFonts w:ascii="Arial" w:hAnsi="Arial" w:cs="Arial"/>
                <w:sz w:val="24"/>
                <w:szCs w:val="24"/>
              </w:rPr>
              <w:t>Invertierbarkeit</w:t>
            </w:r>
            <w:proofErr w:type="spellEnd"/>
          </w:p>
          <w:p w14:paraId="510FDC34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7FA0FD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4FEB8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0C00F9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38E2341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EB5A70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369C9B08" w14:textId="77777777" w:rsidTr="001E3A1E">
        <w:tc>
          <w:tcPr>
            <w:tcW w:w="9356" w:type="dxa"/>
            <w:gridSpan w:val="3"/>
          </w:tcPr>
          <w:p w14:paraId="4E0EF875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2F5E844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06A270" w14:textId="33D44A7D" w:rsidR="00BD6666" w:rsidRPr="00E74E00" w:rsidRDefault="00C4030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-Mathematische Kenntnisse im Bereich Matrixrechnung</w:t>
            </w:r>
          </w:p>
          <w:p w14:paraId="1192976E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C80A4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3F7C9D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7E6E8434" w14:textId="77777777" w:rsidTr="001E3A1E">
        <w:tc>
          <w:tcPr>
            <w:tcW w:w="3096" w:type="dxa"/>
          </w:tcPr>
          <w:p w14:paraId="30F44F75" w14:textId="43598E2B" w:rsidR="00BD6666" w:rsidRPr="00C40307" w:rsidRDefault="00BD6666" w:rsidP="00C40307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C40307">
              <w:rPr>
                <w:rFonts w:ascii="Arial" w:hAnsi="Arial" w:cs="Arial"/>
                <w:sz w:val="24"/>
                <w:szCs w:val="24"/>
              </w:rPr>
              <w:t>2h</w:t>
            </w:r>
            <w:r w:rsidR="00915CBC">
              <w:rPr>
                <w:rFonts w:ascii="Arial" w:hAnsi="Arial" w:cs="Arial"/>
                <w:sz w:val="24"/>
                <w:szCs w:val="24"/>
              </w:rPr>
              <w:t>/2h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500568B4" w14:textId="77777777" w:rsidTr="001E3A1E">
              <w:tc>
                <w:tcPr>
                  <w:tcW w:w="1559" w:type="dxa"/>
                </w:tcPr>
                <w:p w14:paraId="2BDC2E85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38F17F5B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23AF9423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6913161D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21D2C08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2D30F5A1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A4BDB42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26C0DDB0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A8EA1F8" w14:textId="77777777" w:rsidR="00BD6666" w:rsidRPr="00E74E00" w:rsidRDefault="00BD6666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4CE8AC77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152D375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02B18E01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70A17E1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15FC8534" w14:textId="77777777" w:rsidR="00BD6666" w:rsidRDefault="00BD6666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BD6666" w:rsidRPr="00E74E00" w14:paraId="6A91314A" w14:textId="77777777" w:rsidTr="001E3A1E">
        <w:tc>
          <w:tcPr>
            <w:tcW w:w="5779" w:type="dxa"/>
            <w:gridSpan w:val="2"/>
            <w:shd w:val="clear" w:color="auto" w:fill="365F91"/>
          </w:tcPr>
          <w:p w14:paraId="54721BC2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  <w:p w14:paraId="389FCE7F" w14:textId="77777777" w:rsidR="00BD6666" w:rsidRPr="00E74E00" w:rsidRDefault="00BD6666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65C1C2FD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5562507B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37B66017" w14:textId="44AEBB63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3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D6666" w:rsidRPr="00E74E00" w14:paraId="195C5D02" w14:textId="77777777" w:rsidTr="001E3A1E">
        <w:tc>
          <w:tcPr>
            <w:tcW w:w="5779" w:type="dxa"/>
            <w:gridSpan w:val="2"/>
            <w:vAlign w:val="center"/>
          </w:tcPr>
          <w:p w14:paraId="5F1CC30A" w14:textId="6E8E444B" w:rsidR="00BD6666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Bestimmung stationäre Gleichungen</w:t>
            </w:r>
          </w:p>
        </w:tc>
        <w:tc>
          <w:tcPr>
            <w:tcW w:w="3577" w:type="dxa"/>
          </w:tcPr>
          <w:p w14:paraId="6D734AB2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7B05765D" w14:textId="1E76EBCC" w:rsidR="00BD6666" w:rsidRP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1.3</w:t>
            </w:r>
          </w:p>
          <w:p w14:paraId="1B9AB69D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</w:tc>
      </w:tr>
      <w:tr w:rsidR="00BD6666" w:rsidRPr="00E74E00" w14:paraId="66AE264E" w14:textId="77777777" w:rsidTr="001E3A1E">
        <w:tc>
          <w:tcPr>
            <w:tcW w:w="3096" w:type="dxa"/>
            <w:vAlign w:val="center"/>
          </w:tcPr>
          <w:p w14:paraId="0768E382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5DEC942B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57FD1A5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E7C0C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0CDBC8A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18B6DC18" w14:textId="77777777" w:rsidTr="001E3A1E">
        <w:tc>
          <w:tcPr>
            <w:tcW w:w="5779" w:type="dxa"/>
            <w:gridSpan w:val="2"/>
          </w:tcPr>
          <w:p w14:paraId="4200648A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241DD2A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28412B" w14:textId="5250AE2B" w:rsidR="00BD6666" w:rsidRPr="00E74E00" w:rsidRDefault="00280514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-Fertigen der stationären Gleichungen</w:t>
            </w:r>
          </w:p>
          <w:p w14:paraId="4E58CDE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E13652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DEDC23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410E20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0BC7C06A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092D4D5F" w14:textId="5FCC75D7" w:rsidR="00BD6666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Grosse</w:t>
            </w:r>
            <w:proofErr w:type="spellEnd"/>
          </w:p>
          <w:p w14:paraId="29FDE518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0C4A8A4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22A8C23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2F2600" w14:textId="5EF00789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1C055F">
              <w:rPr>
                <w:rFonts w:ascii="Arial" w:hAnsi="Arial" w:cs="Arial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>.10.2022</w:t>
            </w:r>
          </w:p>
          <w:p w14:paraId="0ED19110" w14:textId="7C4F6E8C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C055F">
              <w:rPr>
                <w:rFonts w:ascii="Arial" w:hAnsi="Arial" w:cs="Arial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1C055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</w:p>
        </w:tc>
      </w:tr>
      <w:tr w:rsidR="00BD6666" w:rsidRPr="00E74E00" w14:paraId="2A35CA22" w14:textId="77777777" w:rsidTr="001E3A1E">
        <w:tc>
          <w:tcPr>
            <w:tcW w:w="9356" w:type="dxa"/>
            <w:gridSpan w:val="3"/>
          </w:tcPr>
          <w:p w14:paraId="3A2650EC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6AFB3D28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366160D" w14:textId="4172527A" w:rsidR="00BD6666" w:rsidRPr="00E74E00" w:rsidRDefault="00280514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-Stationäre Gleichungen für die Simulation</w:t>
            </w:r>
          </w:p>
          <w:p w14:paraId="3E68C791" w14:textId="0993DC6B" w:rsidR="00BD6666" w:rsidRDefault="00280514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-Aufschrieb zur Dokumentation der Herleitung</w:t>
            </w:r>
          </w:p>
          <w:p w14:paraId="54BCCD28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A175C4F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3D284E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3FF780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06C810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62663E8D" w14:textId="77777777" w:rsidTr="001E3A1E">
        <w:tc>
          <w:tcPr>
            <w:tcW w:w="9356" w:type="dxa"/>
            <w:gridSpan w:val="3"/>
          </w:tcPr>
          <w:p w14:paraId="6C98364B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2667C11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66CA0B" w14:textId="1D3F6F09" w:rsidR="00BD6666" w:rsidRPr="00E74E00" w:rsidRDefault="00280514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-Ritter und seine Arbeit zu PSP-NR. 1.1</w:t>
            </w:r>
          </w:p>
          <w:p w14:paraId="03620787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C77F8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73AAA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4A9B89F7" w14:textId="77777777" w:rsidTr="001E3A1E">
        <w:tc>
          <w:tcPr>
            <w:tcW w:w="9356" w:type="dxa"/>
            <w:gridSpan w:val="3"/>
          </w:tcPr>
          <w:p w14:paraId="077A936C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4AA009A6" w14:textId="259378D9" w:rsidR="00BD6666" w:rsidRDefault="00BD6666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258FE8BD" w14:textId="3B8FEE51" w:rsidR="00280514" w:rsidRDefault="00280514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-Berechnen der stationären Gleichungen</w:t>
            </w:r>
          </w:p>
          <w:p w14:paraId="789F0296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333A2B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4B38E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D288A7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D131E1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735BF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4C6A37" w14:paraId="29C8D1A2" w14:textId="77777777" w:rsidTr="001E3A1E">
        <w:tc>
          <w:tcPr>
            <w:tcW w:w="9356" w:type="dxa"/>
            <w:gridSpan w:val="3"/>
          </w:tcPr>
          <w:p w14:paraId="4C0898E7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00DEBD6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3C0E4C" w14:textId="41093F88" w:rsidR="00BD6666" w:rsidRPr="004C6A37" w:rsidRDefault="00280514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915CBC"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 w:rsidRPr="00915CBC">
              <w:rPr>
                <w:rFonts w:ascii="Arial" w:hAnsi="Arial" w:cs="Arial"/>
                <w:sz w:val="24"/>
                <w:szCs w:val="24"/>
              </w:rPr>
              <w:t>Pakte</w:t>
            </w:r>
            <w:r w:rsidR="004C6A37" w:rsidRPr="00915CBC">
              <w:rPr>
                <w:rFonts w:ascii="Arial" w:hAnsi="Arial" w:cs="Arial"/>
                <w:sz w:val="24"/>
                <w:szCs w:val="24"/>
              </w:rPr>
              <w:t>t</w:t>
            </w:r>
            <w:proofErr w:type="spellEnd"/>
            <w:r w:rsidR="004C6A37" w:rsidRPr="00915CBC">
              <w:rPr>
                <w:rFonts w:ascii="Arial" w:hAnsi="Arial" w:cs="Arial"/>
                <w:sz w:val="24"/>
                <w:szCs w:val="24"/>
              </w:rPr>
              <w:t xml:space="preserve"> PSP-NR. </w:t>
            </w:r>
            <w:r w:rsidR="004C6A37" w:rsidRPr="004C6A37">
              <w:rPr>
                <w:rFonts w:ascii="Arial" w:hAnsi="Arial" w:cs="Arial"/>
                <w:sz w:val="24"/>
                <w:szCs w:val="24"/>
              </w:rPr>
              <w:t>1.1 muss abgeschlossen sein, Gleichungen w</w:t>
            </w:r>
            <w:r w:rsidR="004C6A37">
              <w:rPr>
                <w:rFonts w:ascii="Arial" w:hAnsi="Arial" w:cs="Arial"/>
                <w:sz w:val="24"/>
                <w:szCs w:val="24"/>
              </w:rPr>
              <w:t>erden von dort weiterverwendet</w:t>
            </w:r>
          </w:p>
          <w:p w14:paraId="20FD4AE9" w14:textId="77777777" w:rsidR="00BD6666" w:rsidRPr="004C6A37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2F8332" w14:textId="77777777" w:rsidR="00BD6666" w:rsidRPr="004C6A37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5020135A" w14:textId="77777777" w:rsidTr="001E3A1E">
        <w:tc>
          <w:tcPr>
            <w:tcW w:w="3096" w:type="dxa"/>
          </w:tcPr>
          <w:p w14:paraId="3C8B545E" w14:textId="0FC77AF1" w:rsidR="00C40307" w:rsidRPr="009D1960" w:rsidRDefault="00BD6666" w:rsidP="00C40307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C40307">
              <w:rPr>
                <w:rFonts w:ascii="Arial" w:hAnsi="Arial" w:cs="Arial"/>
                <w:sz w:val="24"/>
                <w:szCs w:val="24"/>
              </w:rPr>
              <w:t>4h</w:t>
            </w:r>
            <w:r w:rsidR="00915CBC">
              <w:rPr>
                <w:rFonts w:ascii="Arial" w:hAnsi="Arial" w:cs="Arial"/>
                <w:sz w:val="24"/>
                <w:szCs w:val="24"/>
              </w:rPr>
              <w:t>/4h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27A406B2" w14:textId="77777777" w:rsidTr="001E3A1E">
              <w:tc>
                <w:tcPr>
                  <w:tcW w:w="1559" w:type="dxa"/>
                </w:tcPr>
                <w:p w14:paraId="0E6575D1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65659157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04859C36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72FD819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14C682C9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1E94113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1654DA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272DEB2E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AA19555" w14:textId="77777777" w:rsidR="00BD6666" w:rsidRPr="00E74E00" w:rsidRDefault="00BD6666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03EAC057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5FE170A4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66AB35C4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513A998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5DD7F0D3" w14:textId="77777777" w:rsidR="00BD6666" w:rsidRDefault="00BD6666" w:rsidP="00BD6666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BD6666" w:rsidRPr="00E74E00" w14:paraId="39DD27CF" w14:textId="77777777" w:rsidTr="001E3A1E">
        <w:tc>
          <w:tcPr>
            <w:tcW w:w="5779" w:type="dxa"/>
            <w:gridSpan w:val="2"/>
            <w:shd w:val="clear" w:color="auto" w:fill="365F91"/>
          </w:tcPr>
          <w:p w14:paraId="403EB395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  <w:p w14:paraId="407C284E" w14:textId="77777777" w:rsidR="00BD6666" w:rsidRPr="00E74E00" w:rsidRDefault="00BD6666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7623159E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3B015412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3D03122D" w14:textId="47AE3C16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4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D6666" w:rsidRPr="00E74E00" w14:paraId="76C5756C" w14:textId="77777777" w:rsidTr="001E3A1E">
        <w:tc>
          <w:tcPr>
            <w:tcW w:w="5779" w:type="dxa"/>
            <w:gridSpan w:val="2"/>
            <w:vAlign w:val="center"/>
          </w:tcPr>
          <w:p w14:paraId="744CF368" w14:textId="18787A61" w:rsidR="00BD6666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Umformung nach φ_1</w:t>
            </w:r>
          </w:p>
        </w:tc>
        <w:tc>
          <w:tcPr>
            <w:tcW w:w="3577" w:type="dxa"/>
          </w:tcPr>
          <w:p w14:paraId="4722DA5C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1F1FE5BF" w14:textId="23BCA3ED" w:rsidR="00BD6666" w:rsidRP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E63F78">
              <w:rPr>
                <w:rFonts w:ascii="Arial" w:hAnsi="Arial" w:cs="Arial"/>
                <w:sz w:val="24"/>
                <w:szCs w:val="24"/>
              </w:rPr>
              <w:t>1.4</w:t>
            </w:r>
          </w:p>
          <w:p w14:paraId="25BDA090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</w:tc>
      </w:tr>
      <w:tr w:rsidR="00BD6666" w:rsidRPr="00E74E00" w14:paraId="0E20E716" w14:textId="77777777" w:rsidTr="001E3A1E">
        <w:tc>
          <w:tcPr>
            <w:tcW w:w="3096" w:type="dxa"/>
            <w:vAlign w:val="center"/>
          </w:tcPr>
          <w:p w14:paraId="1036AA85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1C387494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3CDD177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D96DC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1854F3FD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2640A9D3" w14:textId="77777777" w:rsidTr="001E3A1E">
        <w:tc>
          <w:tcPr>
            <w:tcW w:w="5779" w:type="dxa"/>
            <w:gridSpan w:val="2"/>
          </w:tcPr>
          <w:p w14:paraId="1F4DF6FC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0D08D9A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9350D6" w14:textId="0B7260A7" w:rsidR="00BD6666" w:rsidRPr="00E74E00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-Umgeformte Bewegungsgleichung</w:t>
            </w:r>
          </w:p>
          <w:p w14:paraId="5990E1CE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33814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F3CB7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3D1C7C2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61E93F68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4C326221" w14:textId="030A5090" w:rsidR="00BD6666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Grosse</w:t>
            </w:r>
            <w:proofErr w:type="spellEnd"/>
          </w:p>
          <w:p w14:paraId="43EB74AA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3AE76E1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5B76EAAD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15E0E3" w14:textId="00A55576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E3022B">
              <w:rPr>
                <w:rFonts w:ascii="Arial" w:hAnsi="Arial" w:cs="Arial"/>
                <w:sz w:val="24"/>
                <w:szCs w:val="24"/>
              </w:rPr>
              <w:t>25</w:t>
            </w:r>
            <w:r>
              <w:rPr>
                <w:rFonts w:ascii="Arial" w:hAnsi="Arial" w:cs="Arial"/>
                <w:sz w:val="24"/>
                <w:szCs w:val="24"/>
              </w:rPr>
              <w:t>.10.2022</w:t>
            </w:r>
          </w:p>
          <w:p w14:paraId="6E614FD6" w14:textId="02CCB105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  <w:r w:rsidR="00E3022B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E3022B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</w:p>
        </w:tc>
      </w:tr>
      <w:tr w:rsidR="00BD6666" w:rsidRPr="00E74E00" w14:paraId="262A7881" w14:textId="77777777" w:rsidTr="001E3A1E">
        <w:tc>
          <w:tcPr>
            <w:tcW w:w="9356" w:type="dxa"/>
            <w:gridSpan w:val="3"/>
          </w:tcPr>
          <w:p w14:paraId="19BFB87B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6B14FC54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F2124D1" w14:textId="1AD7565F" w:rsidR="00BD6666" w:rsidRPr="00E74E00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-Rechenweg der die Umformung nach </w:t>
            </w:r>
            <w:r w:rsidRPr="00374ABE">
              <w:rPr>
                <w:rFonts w:ascii="Arial" w:hAnsi="Arial" w:cs="Arial"/>
                <w:sz w:val="24"/>
                <w:szCs w:val="24"/>
              </w:rPr>
              <w:t>φ_1 beschreibt</w:t>
            </w:r>
          </w:p>
          <w:p w14:paraId="558E3AF8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791C27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D39D8C3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3D8D74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7686219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88337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6B40336E" w14:textId="77777777" w:rsidTr="001E3A1E">
        <w:tc>
          <w:tcPr>
            <w:tcW w:w="9356" w:type="dxa"/>
            <w:gridSpan w:val="3"/>
          </w:tcPr>
          <w:p w14:paraId="465DA968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1238CBA2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E8B8F4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0C3DD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AD0260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40E93B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7D61DC01" w14:textId="77777777" w:rsidTr="001E3A1E">
        <w:tc>
          <w:tcPr>
            <w:tcW w:w="9356" w:type="dxa"/>
            <w:gridSpan w:val="3"/>
          </w:tcPr>
          <w:p w14:paraId="1901E93E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17ECCC8E" w14:textId="7A6B3781" w:rsidR="00BD6666" w:rsidRDefault="00BD6666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72701F27" w14:textId="05ACA39B" w:rsidR="00BD6666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-Umformen der Bewegungsgleichungen</w:t>
            </w:r>
          </w:p>
          <w:p w14:paraId="52680484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8224C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C9C48D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86428B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B3A8DB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01013DE7" w14:textId="77777777" w:rsidTr="001E3A1E">
        <w:tc>
          <w:tcPr>
            <w:tcW w:w="9356" w:type="dxa"/>
            <w:gridSpan w:val="3"/>
          </w:tcPr>
          <w:p w14:paraId="2E421BB5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392DC6A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BD711E" w14:textId="4B830F60" w:rsidR="00374ABE" w:rsidRPr="00BD6666" w:rsidRDefault="00374ABE" w:rsidP="00374A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374ABE">
              <w:rPr>
                <w:rFonts w:ascii="Arial" w:hAnsi="Arial" w:cs="Arial"/>
                <w:sz w:val="24"/>
                <w:szCs w:val="24"/>
              </w:rPr>
              <w:t xml:space="preserve">Folgendes Paket dient als Grundlage: PSP-Nr. </w:t>
            </w:r>
            <w:r>
              <w:rPr>
                <w:rFonts w:ascii="Arial" w:hAnsi="Arial" w:cs="Arial"/>
                <w:sz w:val="24"/>
                <w:szCs w:val="24"/>
              </w:rPr>
              <w:t>1.3</w:t>
            </w:r>
          </w:p>
          <w:p w14:paraId="2C2A8441" w14:textId="5E355C6B" w:rsidR="00BD6666" w:rsidRPr="00E74E00" w:rsidRDefault="00DD28E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374ABE">
              <w:rPr>
                <w:rFonts w:ascii="Arial" w:hAnsi="Arial" w:cs="Arial"/>
                <w:sz w:val="24"/>
                <w:szCs w:val="24"/>
              </w:rPr>
              <w:t xml:space="preserve">Folgendes Paket </w:t>
            </w:r>
            <w:r>
              <w:rPr>
                <w:rFonts w:ascii="Arial" w:hAnsi="Arial" w:cs="Arial"/>
                <w:sz w:val="24"/>
                <w:szCs w:val="24"/>
              </w:rPr>
              <w:t>muss berücksichtigt werden</w:t>
            </w:r>
            <w:r w:rsidRPr="00374ABE">
              <w:rPr>
                <w:rFonts w:ascii="Arial" w:hAnsi="Arial" w:cs="Arial"/>
                <w:sz w:val="24"/>
                <w:szCs w:val="24"/>
              </w:rPr>
              <w:t xml:space="preserve">: PSP-Nr. </w:t>
            </w:r>
            <w:r>
              <w:rPr>
                <w:rFonts w:ascii="Arial" w:hAnsi="Arial" w:cs="Arial"/>
                <w:sz w:val="24"/>
                <w:szCs w:val="24"/>
              </w:rPr>
              <w:t>2.2</w:t>
            </w:r>
          </w:p>
          <w:p w14:paraId="7620830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50C14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145B59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4A409EA8" w14:textId="77777777" w:rsidTr="001E3A1E">
        <w:tc>
          <w:tcPr>
            <w:tcW w:w="3096" w:type="dxa"/>
          </w:tcPr>
          <w:p w14:paraId="27B06EDB" w14:textId="246F7F6E" w:rsidR="00BD6666" w:rsidRPr="00C40307" w:rsidRDefault="00BD6666" w:rsidP="00C40307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C40307">
              <w:rPr>
                <w:rFonts w:ascii="Arial" w:hAnsi="Arial" w:cs="Arial"/>
                <w:sz w:val="24"/>
                <w:szCs w:val="24"/>
              </w:rPr>
              <w:t>2h</w:t>
            </w:r>
            <w:r w:rsidR="00915CBC">
              <w:rPr>
                <w:rFonts w:ascii="Arial" w:hAnsi="Arial" w:cs="Arial"/>
                <w:sz w:val="24"/>
                <w:szCs w:val="24"/>
              </w:rPr>
              <w:t>/2h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5CAEF21C" w14:textId="77777777" w:rsidTr="001E3A1E">
              <w:tc>
                <w:tcPr>
                  <w:tcW w:w="1559" w:type="dxa"/>
                </w:tcPr>
                <w:p w14:paraId="6E85BA61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1B4BFE85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4D7001B8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223F3D7C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5CFEBBAB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3372886E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BE8C0B9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35E2E66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E8B0872" w14:textId="77777777" w:rsidR="00BD6666" w:rsidRPr="00E74E00" w:rsidRDefault="00BD6666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76CFC2F2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1B76AD5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32E4739E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013430CB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2C1374BE" w14:textId="77777777" w:rsidR="00BD6666" w:rsidRDefault="00BD6666" w:rsidP="00BD6666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BD6666" w:rsidRPr="00E74E00" w14:paraId="7237DF25" w14:textId="77777777" w:rsidTr="001E3A1E">
        <w:tc>
          <w:tcPr>
            <w:tcW w:w="5779" w:type="dxa"/>
            <w:gridSpan w:val="2"/>
            <w:shd w:val="clear" w:color="auto" w:fill="365F91"/>
          </w:tcPr>
          <w:p w14:paraId="59371250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  <w:p w14:paraId="30C670B6" w14:textId="77777777" w:rsidR="00BD6666" w:rsidRPr="00E74E00" w:rsidRDefault="00BD6666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47DED44D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4A83742D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300CB2E6" w14:textId="5BB4B819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5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D6666" w:rsidRPr="00E74E00" w14:paraId="2027A5FC" w14:textId="77777777" w:rsidTr="001E3A1E">
        <w:tc>
          <w:tcPr>
            <w:tcW w:w="5779" w:type="dxa"/>
            <w:gridSpan w:val="2"/>
            <w:vAlign w:val="center"/>
          </w:tcPr>
          <w:p w14:paraId="6478741E" w14:textId="47A7B931" w:rsidR="00BD6666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Erstellen der Vorabgabepräsentation</w:t>
            </w:r>
          </w:p>
        </w:tc>
        <w:tc>
          <w:tcPr>
            <w:tcW w:w="3577" w:type="dxa"/>
          </w:tcPr>
          <w:p w14:paraId="7C0B8F77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628BD000" w14:textId="1985128D" w:rsidR="00BD6666" w:rsidRP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2.</w:t>
            </w:r>
            <w:r w:rsidR="00E63F78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28B76EF0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</w:tc>
      </w:tr>
      <w:tr w:rsidR="00BD6666" w:rsidRPr="00E74E00" w14:paraId="154F23D2" w14:textId="77777777" w:rsidTr="001E3A1E">
        <w:tc>
          <w:tcPr>
            <w:tcW w:w="3096" w:type="dxa"/>
            <w:vAlign w:val="center"/>
          </w:tcPr>
          <w:p w14:paraId="2C178240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1CEC9297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3AC06D51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2E9AB1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2DF118B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75A741E6" w14:textId="77777777" w:rsidTr="001E3A1E">
        <w:tc>
          <w:tcPr>
            <w:tcW w:w="5779" w:type="dxa"/>
            <w:gridSpan w:val="2"/>
          </w:tcPr>
          <w:p w14:paraId="181DDDE6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4CD67348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1169DF" w14:textId="67DDDE1E" w:rsidR="00BD6666" w:rsidRPr="00E74E00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 PowerPoint Präsentation</w:t>
            </w:r>
          </w:p>
          <w:p w14:paraId="69176C3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A09DBB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CFD78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8CA35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44635B7B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32B968D5" w14:textId="11838F37" w:rsidR="00BD6666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0DF7837B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6B7BBFD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057B000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BE0368" w14:textId="0E875D8E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E3022B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E3022B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</w:p>
          <w:p w14:paraId="4695A351" w14:textId="187B27B4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3022B">
              <w:rPr>
                <w:rFonts w:ascii="Arial" w:hAnsi="Arial" w:cs="Arial"/>
                <w:sz w:val="24"/>
                <w:szCs w:val="24"/>
              </w:rPr>
              <w:t>08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E3022B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1.2022</w:t>
            </w:r>
          </w:p>
        </w:tc>
      </w:tr>
      <w:tr w:rsidR="00BD6666" w:rsidRPr="00E74E00" w14:paraId="57B86DB7" w14:textId="77777777" w:rsidTr="001E3A1E">
        <w:tc>
          <w:tcPr>
            <w:tcW w:w="9356" w:type="dxa"/>
            <w:gridSpan w:val="3"/>
          </w:tcPr>
          <w:p w14:paraId="2C980ED7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607E125D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4B6735F" w14:textId="71FFE405" w:rsidR="00BD6666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muss eine Präsentation erstellt werden, die alle in dem Lastenheft unter Vorabgabe definierten Rechnungen beinhaltet</w:t>
            </w:r>
          </w:p>
          <w:p w14:paraId="5674D8EE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B2FEFF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ED62F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FB626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FA987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1C5D86DA" w14:textId="77777777" w:rsidTr="001E3A1E">
        <w:tc>
          <w:tcPr>
            <w:tcW w:w="9356" w:type="dxa"/>
            <w:gridSpan w:val="3"/>
          </w:tcPr>
          <w:p w14:paraId="5955E6D0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4F849187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CFCB53" w14:textId="696A4C38" w:rsidR="00BD6666" w:rsidRPr="00E74E00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-Alle Teammitglieder</w:t>
            </w:r>
          </w:p>
          <w:p w14:paraId="5DB7FC7A" w14:textId="2BE01BB9" w:rsidR="00BD6666" w:rsidRPr="00E74E00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-Auftraggeber</w:t>
            </w:r>
          </w:p>
          <w:p w14:paraId="765DBF8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8A0E91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1ED0080E" w14:textId="77777777" w:rsidTr="001E3A1E">
        <w:tc>
          <w:tcPr>
            <w:tcW w:w="9356" w:type="dxa"/>
            <w:gridSpan w:val="3"/>
          </w:tcPr>
          <w:p w14:paraId="4B0B192F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2A1F8FAA" w14:textId="4F943FCE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609323" w14:textId="6A1AC1D9" w:rsidR="00374ABE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-Zusammentragen der Ergebnisse der </w:t>
            </w:r>
            <w:r w:rsidR="00907BF5">
              <w:rPr>
                <w:rFonts w:ascii="Arial" w:hAnsi="Arial" w:cs="Arial"/>
                <w:sz w:val="24"/>
                <w:szCs w:val="24"/>
              </w:rPr>
              <w:t>Pakete PSP-Nr. 1 und PSP-Nr.2.2</w:t>
            </w:r>
          </w:p>
          <w:p w14:paraId="17D72CD3" w14:textId="490DC21B" w:rsidR="00BD6666" w:rsidRDefault="00907BF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-Erstellen einer PowerPoint</w:t>
            </w:r>
          </w:p>
          <w:p w14:paraId="7782A59D" w14:textId="201C88E5" w:rsidR="00BD6666" w:rsidRPr="00E74E00" w:rsidRDefault="00907BF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-Kontakt mit Auftraggeber aufnehmen, um zu bestätigen, dass die Präsentation den Erwartungen entspricht</w:t>
            </w:r>
          </w:p>
          <w:p w14:paraId="6A185ED6" w14:textId="1022FEDF" w:rsidR="00BD6666" w:rsidRPr="00E74E00" w:rsidRDefault="00907BF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-Einreichen am 09.11.2022</w:t>
            </w:r>
          </w:p>
          <w:p w14:paraId="43FB19A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14C4D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32C0E1F6" w14:textId="77777777" w:rsidTr="001E3A1E">
        <w:tc>
          <w:tcPr>
            <w:tcW w:w="9356" w:type="dxa"/>
            <w:gridSpan w:val="3"/>
          </w:tcPr>
          <w:p w14:paraId="2DD1D169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655B7831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1EE1D9" w14:textId="3695B75A" w:rsidR="00BD6666" w:rsidRPr="00E74E00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wird ein weiterer Teammitarbeiter benötigt</w:t>
            </w:r>
            <w:r w:rsidR="00847EE6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="00847EE6">
              <w:rPr>
                <w:rFonts w:ascii="Arial" w:hAnsi="Arial" w:cs="Arial"/>
                <w:sz w:val="24"/>
                <w:szCs w:val="24"/>
              </w:rPr>
              <w:t>Grosse</w:t>
            </w:r>
            <w:proofErr w:type="spellEnd"/>
            <w:r w:rsidR="00847EE6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18CAE07B" w14:textId="4546167B" w:rsidR="00BD6666" w:rsidRPr="00E74E00" w:rsidRDefault="00907BF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-Alle unter Aktivitäten genannten Arbeitspakete müssen abgeschlossen sein</w:t>
            </w:r>
          </w:p>
          <w:p w14:paraId="3A128D5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C488C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7F722384" w14:textId="77777777" w:rsidTr="001E3A1E">
        <w:tc>
          <w:tcPr>
            <w:tcW w:w="3096" w:type="dxa"/>
          </w:tcPr>
          <w:p w14:paraId="2CA96AEB" w14:textId="36F93A0F" w:rsidR="00BD6666" w:rsidRPr="009F48D2" w:rsidRDefault="00BD6666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16h</w:t>
            </w:r>
            <w:r w:rsidR="00915CBC">
              <w:rPr>
                <w:rFonts w:ascii="Arial" w:hAnsi="Arial" w:cs="Arial"/>
                <w:sz w:val="24"/>
                <w:szCs w:val="24"/>
              </w:rPr>
              <w:t>/16h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4B834579" w14:textId="77777777" w:rsidTr="001E3A1E">
              <w:tc>
                <w:tcPr>
                  <w:tcW w:w="1559" w:type="dxa"/>
                </w:tcPr>
                <w:p w14:paraId="25206925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676E6749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117D5A3A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27A80F16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10FB1C7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0C7FE051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20CD4A29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113C25D0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060D138B" w14:textId="77777777" w:rsidR="00BD6666" w:rsidRPr="00E74E00" w:rsidRDefault="00BD6666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3EB37424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057B6F3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6B660DD5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452D8C74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58C975F0" w14:textId="77777777" w:rsidR="00BD6666" w:rsidRDefault="00BD6666" w:rsidP="00BD6666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E63F78" w:rsidRPr="00E74E00" w14:paraId="1F22F9D5" w14:textId="77777777" w:rsidTr="001E3A1E">
        <w:tc>
          <w:tcPr>
            <w:tcW w:w="5779" w:type="dxa"/>
            <w:gridSpan w:val="2"/>
            <w:shd w:val="clear" w:color="auto" w:fill="365F91"/>
          </w:tcPr>
          <w:p w14:paraId="26F3EAD2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  <w:p w14:paraId="76842FA3" w14:textId="77777777" w:rsidR="00E63F78" w:rsidRPr="00E74E00" w:rsidRDefault="00E63F78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482466A4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3782871B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2585F55F" w14:textId="4D11B2EB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6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63F78" w:rsidRPr="00E74E00" w14:paraId="41C7B230" w14:textId="77777777" w:rsidTr="001E3A1E">
        <w:tc>
          <w:tcPr>
            <w:tcW w:w="5779" w:type="dxa"/>
            <w:gridSpan w:val="2"/>
            <w:vAlign w:val="center"/>
          </w:tcPr>
          <w:p w14:paraId="1BD71C53" w14:textId="643D4CA7" w:rsidR="00E63F78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Erstellung des Parameter-Files</w:t>
            </w:r>
          </w:p>
        </w:tc>
        <w:tc>
          <w:tcPr>
            <w:tcW w:w="3577" w:type="dxa"/>
          </w:tcPr>
          <w:p w14:paraId="26665B9E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3FD59078" w14:textId="424E7266" w:rsidR="00E63F78" w:rsidRP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2.2</w:t>
            </w:r>
          </w:p>
          <w:p w14:paraId="7F141DC9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</w:tc>
      </w:tr>
      <w:tr w:rsidR="00E63F78" w:rsidRPr="00E74E00" w14:paraId="14659A5C" w14:textId="77777777" w:rsidTr="001E3A1E">
        <w:tc>
          <w:tcPr>
            <w:tcW w:w="3096" w:type="dxa"/>
            <w:vAlign w:val="center"/>
          </w:tcPr>
          <w:p w14:paraId="250BB32E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4CE5BA16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2420B7A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33785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4F9B5055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10F74848" w14:textId="77777777" w:rsidTr="001E3A1E">
        <w:tc>
          <w:tcPr>
            <w:tcW w:w="5779" w:type="dxa"/>
            <w:gridSpan w:val="2"/>
          </w:tcPr>
          <w:p w14:paraId="18DF67DB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4DA00B6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E18BBE" w14:textId="3143099D" w:rsidR="00E63F78" w:rsidRPr="00E74E00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-Fertiges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Matlab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file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mit Parametern</w:t>
            </w:r>
          </w:p>
          <w:p w14:paraId="5ABAA30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0D4DC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A6DF6B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9F2E3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10BBC181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0DFB3215" w14:textId="7C088F06" w:rsidR="00E63F78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78BCF64A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04416A9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5CA330D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95B052" w14:textId="34C72108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E3022B">
              <w:rPr>
                <w:rFonts w:ascii="Arial" w:hAnsi="Arial" w:cs="Arial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>.10.2022</w:t>
            </w:r>
          </w:p>
          <w:p w14:paraId="389A4289" w14:textId="1B37479C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3022B">
              <w:rPr>
                <w:rFonts w:ascii="Arial" w:hAnsi="Arial" w:cs="Arial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E3022B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</w:p>
        </w:tc>
      </w:tr>
      <w:tr w:rsidR="00E63F78" w:rsidRPr="00E74E00" w14:paraId="4FFCEB29" w14:textId="77777777" w:rsidTr="001E3A1E">
        <w:tc>
          <w:tcPr>
            <w:tcW w:w="9356" w:type="dxa"/>
            <w:gridSpan w:val="3"/>
          </w:tcPr>
          <w:p w14:paraId="799CA2B5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091AEE92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93F1168" w14:textId="0A1ADB00" w:rsidR="00E63F78" w:rsidRPr="00E74E00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-Erstellen eines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Matlab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files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in dem alle Parameter aufgeführt werden</w:t>
            </w:r>
          </w:p>
          <w:p w14:paraId="338BAFBA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E15075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D862D6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54666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6E9AC9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8F5D5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4821E165" w14:textId="77777777" w:rsidTr="001E3A1E">
        <w:tc>
          <w:tcPr>
            <w:tcW w:w="9356" w:type="dxa"/>
            <w:gridSpan w:val="3"/>
          </w:tcPr>
          <w:p w14:paraId="34D656D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1DCE52D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4DE38C" w14:textId="426D3FAE" w:rsidR="00E63F78" w:rsidRPr="00E74E00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-Auftraggeber</w:t>
            </w:r>
          </w:p>
          <w:p w14:paraId="3A1F1D9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C0133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AEC0A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34AC9D7A" w14:textId="77777777" w:rsidTr="001E3A1E">
        <w:tc>
          <w:tcPr>
            <w:tcW w:w="9356" w:type="dxa"/>
            <w:gridSpan w:val="3"/>
          </w:tcPr>
          <w:p w14:paraId="56D0BCE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0F883DBD" w14:textId="7430C39C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CD29DE" w14:textId="40FEA0E1" w:rsidR="00A002A6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-Einholen der Parameter beim Auftraggeber</w:t>
            </w:r>
          </w:p>
          <w:p w14:paraId="78B53461" w14:textId="18E41469" w:rsidR="00E63F78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-Kontrollieren des Lastenheft auf Parameter</w:t>
            </w:r>
          </w:p>
          <w:p w14:paraId="5AA75A55" w14:textId="0405872B" w:rsidR="00E63F78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-Erstellen des Parameter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files</w:t>
            </w:r>
            <w:proofErr w:type="spellEnd"/>
          </w:p>
          <w:p w14:paraId="61415AB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416D7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11C31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7697D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60A5384E" w14:textId="77777777" w:rsidTr="001E3A1E">
        <w:tc>
          <w:tcPr>
            <w:tcW w:w="9356" w:type="dxa"/>
            <w:gridSpan w:val="3"/>
          </w:tcPr>
          <w:p w14:paraId="5D2220E5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0154C74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6E0A0C" w14:textId="4BD85D19" w:rsidR="00E63F78" w:rsidRPr="00E74E00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-Im Lastenheft können bereits Parameter definiert sein</w:t>
            </w:r>
          </w:p>
          <w:p w14:paraId="14842FA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23D41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8D73E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47E24A62" w14:textId="77777777" w:rsidTr="001E3A1E">
        <w:tc>
          <w:tcPr>
            <w:tcW w:w="3096" w:type="dxa"/>
          </w:tcPr>
          <w:p w14:paraId="3D6DEB6E" w14:textId="112AB426" w:rsidR="00E63F78" w:rsidRPr="009F48D2" w:rsidRDefault="00E63F78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1h</w:t>
            </w:r>
            <w:r w:rsidR="00915CBC">
              <w:rPr>
                <w:rFonts w:ascii="Arial" w:hAnsi="Arial" w:cs="Arial"/>
                <w:sz w:val="24"/>
                <w:szCs w:val="24"/>
              </w:rPr>
              <w:t>/1h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0545FD6D" w14:textId="77777777" w:rsidTr="001E3A1E">
              <w:tc>
                <w:tcPr>
                  <w:tcW w:w="1559" w:type="dxa"/>
                </w:tcPr>
                <w:p w14:paraId="72E16B98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4CE99CE8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39353F55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05681E9D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4ACB6B8E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78EA11F4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6BFC902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3A205412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917EBA1" w14:textId="77777777" w:rsidR="00E63F78" w:rsidRPr="00E74E00" w:rsidRDefault="00E63F78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55B75FB2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76DF123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66C9DC88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691E3BA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4F4C6299" w14:textId="77777777" w:rsidR="00E63F78" w:rsidRDefault="00E63F78" w:rsidP="00E63F7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E63F78" w:rsidRPr="00E74E00" w14:paraId="3C7DE501" w14:textId="77777777" w:rsidTr="001E3A1E">
        <w:tc>
          <w:tcPr>
            <w:tcW w:w="5779" w:type="dxa"/>
            <w:gridSpan w:val="2"/>
            <w:shd w:val="clear" w:color="auto" w:fill="365F91"/>
          </w:tcPr>
          <w:p w14:paraId="5687974F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  <w:p w14:paraId="2AC48CE3" w14:textId="77777777" w:rsidR="00E63F78" w:rsidRPr="00E74E00" w:rsidRDefault="00E63F78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515DBC7A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14147043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6F2368F1" w14:textId="6819CAD5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7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63F78" w:rsidRPr="00E74E00" w14:paraId="2F739EFD" w14:textId="77777777" w:rsidTr="001E3A1E">
        <w:tc>
          <w:tcPr>
            <w:tcW w:w="5779" w:type="dxa"/>
            <w:gridSpan w:val="2"/>
            <w:vAlign w:val="center"/>
          </w:tcPr>
          <w:p w14:paraId="44C73027" w14:textId="7BF09EB5" w:rsidR="00E63F78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Einstellung der Simulationsparameter</w:t>
            </w:r>
          </w:p>
        </w:tc>
        <w:tc>
          <w:tcPr>
            <w:tcW w:w="3577" w:type="dxa"/>
          </w:tcPr>
          <w:p w14:paraId="288F2B60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177FC83C" w14:textId="75CC162D" w:rsidR="00E63F78" w:rsidRP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3.1</w:t>
            </w:r>
          </w:p>
          <w:p w14:paraId="1C316EC8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</w:tc>
      </w:tr>
      <w:tr w:rsidR="00E63F78" w:rsidRPr="00E74E00" w14:paraId="0050A806" w14:textId="77777777" w:rsidTr="001E3A1E">
        <w:tc>
          <w:tcPr>
            <w:tcW w:w="3096" w:type="dxa"/>
            <w:vAlign w:val="center"/>
          </w:tcPr>
          <w:p w14:paraId="01A70976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0022942A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499ACDC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D41075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2C88347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7D586F93" w14:textId="77777777" w:rsidTr="001E3A1E">
        <w:tc>
          <w:tcPr>
            <w:tcW w:w="5779" w:type="dxa"/>
            <w:gridSpan w:val="2"/>
          </w:tcPr>
          <w:p w14:paraId="314AA0E8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170BBD0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85E6D43" w14:textId="161D571D" w:rsidR="00E63F78" w:rsidRPr="00E74E00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-Simulationsparameter in die Simulation einpflegen</w:t>
            </w:r>
          </w:p>
          <w:p w14:paraId="1992690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D3E22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98876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58F56F5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0707B512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4DBA32A1" w14:textId="75287A28" w:rsidR="00E63F78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Grosse</w:t>
            </w:r>
            <w:proofErr w:type="spellEnd"/>
          </w:p>
          <w:p w14:paraId="7B352213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4069401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20CBAE1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E32B28" w14:textId="00647AD5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DE1B4B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DE1B4B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</w:p>
          <w:p w14:paraId="65FB8634" w14:textId="2ECEFBF3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E1B4B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2.</w:t>
            </w:r>
            <w:r w:rsidR="00DE1B4B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1.2022</w:t>
            </w:r>
          </w:p>
        </w:tc>
      </w:tr>
      <w:tr w:rsidR="00E63F78" w:rsidRPr="00E74E00" w14:paraId="75027BB2" w14:textId="77777777" w:rsidTr="001E3A1E">
        <w:tc>
          <w:tcPr>
            <w:tcW w:w="9356" w:type="dxa"/>
            <w:gridSpan w:val="3"/>
          </w:tcPr>
          <w:p w14:paraId="44BD4FD1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2DABD0AE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716F30" w14:textId="1EE4BE87" w:rsidR="00E63F78" w:rsidRPr="00E74E00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-Simulationsparameter müssen in die Simulation eingeführt werden</w:t>
            </w:r>
          </w:p>
          <w:p w14:paraId="21C36552" w14:textId="328D0863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12CF4E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A7DF58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F2FFE0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31EC5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44F1F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452E7B7" w14:textId="77777777" w:rsidTr="001E3A1E">
        <w:tc>
          <w:tcPr>
            <w:tcW w:w="9356" w:type="dxa"/>
            <w:gridSpan w:val="3"/>
          </w:tcPr>
          <w:p w14:paraId="7B505100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5340583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8559D9" w14:textId="2939059D" w:rsidR="00E63F78" w:rsidRPr="00E74E00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-Ritter</w:t>
            </w:r>
          </w:p>
          <w:p w14:paraId="24D4BD3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6AAEB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BE230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4022710C" w14:textId="77777777" w:rsidTr="001E3A1E">
        <w:tc>
          <w:tcPr>
            <w:tcW w:w="9356" w:type="dxa"/>
            <w:gridSpan w:val="3"/>
          </w:tcPr>
          <w:p w14:paraId="7B9009FB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0E3BA7BD" w14:textId="0B992211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BCAB57" w14:textId="4E8E5D7B" w:rsidR="00A002A6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-Austausch mit Ritter zu den Parametern</w:t>
            </w:r>
          </w:p>
          <w:p w14:paraId="219EA79F" w14:textId="229622FE" w:rsidR="00E63F78" w:rsidRDefault="00DD28E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-Einpflegen der Parameter in die Software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Matlab</w:t>
            </w:r>
            <w:proofErr w:type="spellEnd"/>
          </w:p>
          <w:p w14:paraId="5E914DCF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62F03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A73F8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3D296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6A754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17CE8447" w14:textId="77777777" w:rsidTr="001E3A1E">
        <w:tc>
          <w:tcPr>
            <w:tcW w:w="9356" w:type="dxa"/>
            <w:gridSpan w:val="3"/>
          </w:tcPr>
          <w:p w14:paraId="0457B90C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3462B31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7E2A63" w14:textId="68B0C828" w:rsidR="00E63F78" w:rsidRPr="00E74E00" w:rsidRDefault="00DD28E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-Software: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Matlab</w:t>
            </w:r>
            <w:proofErr w:type="spellEnd"/>
          </w:p>
          <w:p w14:paraId="082D036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1E8BF1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F8B1E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39F6A07" w14:textId="77777777" w:rsidTr="001E3A1E">
        <w:tc>
          <w:tcPr>
            <w:tcW w:w="3096" w:type="dxa"/>
          </w:tcPr>
          <w:p w14:paraId="68B54D97" w14:textId="2D851237" w:rsidR="00E63F78" w:rsidRPr="009F48D2" w:rsidRDefault="00E63F78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2h</w:t>
            </w:r>
            <w:r w:rsidR="00915CBC">
              <w:rPr>
                <w:rFonts w:ascii="Arial" w:hAnsi="Arial" w:cs="Arial"/>
                <w:sz w:val="24"/>
                <w:szCs w:val="24"/>
              </w:rPr>
              <w:t>/2h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38CE268D" w14:textId="77777777" w:rsidTr="001E3A1E">
              <w:tc>
                <w:tcPr>
                  <w:tcW w:w="1559" w:type="dxa"/>
                </w:tcPr>
                <w:p w14:paraId="30A126E8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315E533F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0AAC5DE0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5E39997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119A0084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5C128CE3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EB3BE80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296F95A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7A9D01B" w14:textId="77777777" w:rsidR="00E63F78" w:rsidRPr="00E74E00" w:rsidRDefault="00E63F78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28A17054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545F1C2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5FC81BF9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1AE5F97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15B33954" w14:textId="77777777" w:rsidR="00E63F78" w:rsidRDefault="00E63F78" w:rsidP="00E63F7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E63F78" w:rsidRPr="00E74E00" w14:paraId="50676CFD" w14:textId="77777777" w:rsidTr="001E3A1E">
        <w:tc>
          <w:tcPr>
            <w:tcW w:w="5779" w:type="dxa"/>
            <w:gridSpan w:val="2"/>
            <w:shd w:val="clear" w:color="auto" w:fill="365F91"/>
          </w:tcPr>
          <w:p w14:paraId="317BA0FA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  <w:p w14:paraId="6EDB6E8F" w14:textId="77777777" w:rsidR="00E63F78" w:rsidRPr="00E74E00" w:rsidRDefault="00E63F78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732D58AF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2DB031C7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5B72710A" w14:textId="3CE826DC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8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63F78" w:rsidRPr="00E74E00" w14:paraId="36556C09" w14:textId="77777777" w:rsidTr="001E3A1E">
        <w:tc>
          <w:tcPr>
            <w:tcW w:w="5779" w:type="dxa"/>
            <w:gridSpan w:val="2"/>
            <w:vAlign w:val="center"/>
          </w:tcPr>
          <w:p w14:paraId="2ACD1661" w14:textId="2CDFDE05" w:rsidR="00E63F78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Implementierung des Zustandsraum</w:t>
            </w:r>
          </w:p>
        </w:tc>
        <w:tc>
          <w:tcPr>
            <w:tcW w:w="3577" w:type="dxa"/>
          </w:tcPr>
          <w:p w14:paraId="18E0535E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70EB059A" w14:textId="18BCDBF5" w:rsidR="00E63F78" w:rsidRP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3.2</w:t>
            </w:r>
          </w:p>
          <w:p w14:paraId="0342D797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</w:tc>
      </w:tr>
      <w:tr w:rsidR="00E63F78" w:rsidRPr="00E74E00" w14:paraId="431A3708" w14:textId="77777777" w:rsidTr="001E3A1E">
        <w:tc>
          <w:tcPr>
            <w:tcW w:w="3096" w:type="dxa"/>
            <w:vAlign w:val="center"/>
          </w:tcPr>
          <w:p w14:paraId="061E673F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576B9B6D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56367FA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CB5E4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2BED211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59E874B" w14:textId="77777777" w:rsidTr="001E3A1E">
        <w:tc>
          <w:tcPr>
            <w:tcW w:w="5779" w:type="dxa"/>
            <w:gridSpan w:val="2"/>
          </w:tcPr>
          <w:p w14:paraId="5FBE0E0A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192D713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5C63A7" w14:textId="701872DC" w:rsidR="00E63F78" w:rsidRPr="00E74E00" w:rsidRDefault="00CE126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-Übertrag der Rechnungen 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Matlab</w:t>
            </w:r>
            <w:proofErr w:type="spellEnd"/>
          </w:p>
          <w:p w14:paraId="1667EB5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BD25A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5958F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B706E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708F7E9D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4BF93290" w14:textId="3DA4C2B8" w:rsidR="00E63F78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Grosse</w:t>
            </w:r>
            <w:proofErr w:type="spellEnd"/>
          </w:p>
          <w:p w14:paraId="32159CF3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0232D99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73D1477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B0B957" w14:textId="338379C9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DE1B4B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DE1B4B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</w:p>
          <w:p w14:paraId="1CC3263C" w14:textId="305FDC8E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E1B4B">
              <w:rPr>
                <w:rFonts w:ascii="Arial" w:hAnsi="Arial" w:cs="Arial"/>
                <w:sz w:val="24"/>
                <w:szCs w:val="24"/>
              </w:rPr>
              <w:t>08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DE1B4B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1.2022</w:t>
            </w:r>
          </w:p>
        </w:tc>
      </w:tr>
      <w:tr w:rsidR="00E63F78" w:rsidRPr="00E74E00" w14:paraId="03934D5A" w14:textId="77777777" w:rsidTr="001E3A1E">
        <w:tc>
          <w:tcPr>
            <w:tcW w:w="9356" w:type="dxa"/>
            <w:gridSpan w:val="3"/>
          </w:tcPr>
          <w:p w14:paraId="2DB90444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2DE56B23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99AA179" w14:textId="642EFCA2" w:rsidR="004C5B50" w:rsidRDefault="00CE126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-Das mathematische Modell soll</w:t>
            </w:r>
            <w:r w:rsidR="004C5B50">
              <w:rPr>
                <w:rFonts w:ascii="Arial" w:hAnsi="Arial" w:cs="Arial"/>
                <w:sz w:val="24"/>
                <w:szCs w:val="24"/>
              </w:rPr>
              <w:t xml:space="preserve">en in </w:t>
            </w:r>
            <w:proofErr w:type="spellStart"/>
            <w:r w:rsidR="004C5B50">
              <w:rPr>
                <w:rFonts w:ascii="Arial" w:hAnsi="Arial" w:cs="Arial"/>
                <w:sz w:val="24"/>
                <w:szCs w:val="24"/>
              </w:rPr>
              <w:t>Matlab</w:t>
            </w:r>
            <w:proofErr w:type="spellEnd"/>
            <w:r w:rsidR="004C5B50">
              <w:rPr>
                <w:rFonts w:ascii="Arial" w:hAnsi="Arial" w:cs="Arial"/>
                <w:sz w:val="24"/>
                <w:szCs w:val="24"/>
              </w:rPr>
              <w:t xml:space="preserve"> zu ausführbar sein</w:t>
            </w:r>
          </w:p>
          <w:p w14:paraId="07A2BA25" w14:textId="64486D6C" w:rsidR="004C5B50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0E127CD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C0A69B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1C47EE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45F74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2C4D0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33A93B51" w14:textId="77777777" w:rsidTr="001E3A1E">
        <w:tc>
          <w:tcPr>
            <w:tcW w:w="9356" w:type="dxa"/>
            <w:gridSpan w:val="3"/>
          </w:tcPr>
          <w:p w14:paraId="450B2054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56E41DE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5C8D5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1A6718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5E5A1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3B28BC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698A0808" w14:textId="77777777" w:rsidTr="001E3A1E">
        <w:tc>
          <w:tcPr>
            <w:tcW w:w="9356" w:type="dxa"/>
            <w:gridSpan w:val="3"/>
          </w:tcPr>
          <w:p w14:paraId="7E556D16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6F974F22" w14:textId="559CD235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392486" w14:textId="150783EF" w:rsidR="004C5B50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-Übertragen der Gleichungen 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Matlab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-Simulink</w:t>
            </w:r>
          </w:p>
          <w:p w14:paraId="1AC3CB08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50B929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DC502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FAF3F5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6DBC0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D3DB1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13AA84A4" w14:textId="77777777" w:rsidTr="001E3A1E">
        <w:tc>
          <w:tcPr>
            <w:tcW w:w="9356" w:type="dxa"/>
            <w:gridSpan w:val="3"/>
          </w:tcPr>
          <w:p w14:paraId="6F62F79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0D2C71B0" w14:textId="2BB3CAB8" w:rsidR="00E63F78" w:rsidRDefault="00E63F78" w:rsidP="004C5B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74C0F9" w14:textId="56044DA5" w:rsidR="004C5B50" w:rsidRPr="004C5B50" w:rsidRDefault="004C5B50" w:rsidP="004C5B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374ABE">
              <w:rPr>
                <w:rFonts w:ascii="Arial" w:hAnsi="Arial" w:cs="Arial"/>
                <w:sz w:val="24"/>
                <w:szCs w:val="24"/>
              </w:rPr>
              <w:t xml:space="preserve">Folgendes Paket dient als Grundlage: PSP-Nr. </w:t>
            </w:r>
            <w:r>
              <w:rPr>
                <w:rFonts w:ascii="Arial" w:hAnsi="Arial" w:cs="Arial"/>
                <w:sz w:val="24"/>
                <w:szCs w:val="24"/>
              </w:rPr>
              <w:t>3.1</w:t>
            </w:r>
          </w:p>
          <w:p w14:paraId="7D122308" w14:textId="5F5311E4" w:rsidR="00E63F78" w:rsidRPr="00E74E00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-Software: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Matlab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-Simulink</w:t>
            </w:r>
          </w:p>
          <w:p w14:paraId="3BD6EFA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B4BC5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6073B0CA" w14:textId="77777777" w:rsidTr="001E3A1E">
        <w:tc>
          <w:tcPr>
            <w:tcW w:w="3096" w:type="dxa"/>
          </w:tcPr>
          <w:p w14:paraId="0FAF470C" w14:textId="55425CA8" w:rsidR="00E63F78" w:rsidRPr="009F48D2" w:rsidRDefault="00E63F78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3h</w:t>
            </w:r>
            <w:r w:rsidR="00915CBC">
              <w:rPr>
                <w:rFonts w:ascii="Arial" w:hAnsi="Arial" w:cs="Arial"/>
                <w:sz w:val="24"/>
                <w:szCs w:val="24"/>
              </w:rPr>
              <w:t>/3h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1C4CA816" w14:textId="77777777" w:rsidTr="001E3A1E">
              <w:tc>
                <w:tcPr>
                  <w:tcW w:w="1559" w:type="dxa"/>
                </w:tcPr>
                <w:p w14:paraId="7BF359F9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41CFA283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559A5B92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4C6CC22B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1DB7E40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32B3C147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50A8760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539BD524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3D91DF2" w14:textId="77777777" w:rsidR="00E63F78" w:rsidRPr="00E74E00" w:rsidRDefault="00E63F78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7B5EB17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7ACB194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5C961DD9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0603F25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51522B65" w14:textId="77777777" w:rsidR="00E63F78" w:rsidRDefault="00E63F78" w:rsidP="00E63F7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E63F78" w:rsidRPr="00E74E00" w14:paraId="0A40EE44" w14:textId="77777777" w:rsidTr="001E3A1E">
        <w:tc>
          <w:tcPr>
            <w:tcW w:w="5779" w:type="dxa"/>
            <w:gridSpan w:val="2"/>
            <w:shd w:val="clear" w:color="auto" w:fill="365F91"/>
          </w:tcPr>
          <w:p w14:paraId="204EFDFA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  <w:p w14:paraId="11722D99" w14:textId="77777777" w:rsidR="00E63F78" w:rsidRPr="00E74E00" w:rsidRDefault="00E63F78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644C0EE3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54E3FF2B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49C0F341" w14:textId="275871C0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9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63F78" w:rsidRPr="00E74E00" w14:paraId="51E83BA7" w14:textId="77777777" w:rsidTr="001E3A1E">
        <w:tc>
          <w:tcPr>
            <w:tcW w:w="5779" w:type="dxa"/>
            <w:gridSpan w:val="2"/>
            <w:vAlign w:val="center"/>
          </w:tcPr>
          <w:p w14:paraId="78015E86" w14:textId="50CAF5DD" w:rsidR="00E63F78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Erstellung der Animationsoberfläche</w:t>
            </w:r>
          </w:p>
        </w:tc>
        <w:tc>
          <w:tcPr>
            <w:tcW w:w="3577" w:type="dxa"/>
          </w:tcPr>
          <w:p w14:paraId="679420E1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38BE4EA6" w14:textId="5D7390AD" w:rsidR="00E63F78" w:rsidRPr="00D97F23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63F78">
              <w:rPr>
                <w:rFonts w:ascii="Arial" w:hAnsi="Arial" w:cs="Arial"/>
                <w:sz w:val="24"/>
                <w:szCs w:val="24"/>
              </w:rPr>
              <w:t>4.1</w:t>
            </w:r>
          </w:p>
          <w:p w14:paraId="77DC1A42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</w:tc>
      </w:tr>
      <w:tr w:rsidR="00E63F78" w:rsidRPr="00E74E00" w14:paraId="752375F7" w14:textId="77777777" w:rsidTr="001E3A1E">
        <w:tc>
          <w:tcPr>
            <w:tcW w:w="3096" w:type="dxa"/>
            <w:vAlign w:val="center"/>
          </w:tcPr>
          <w:p w14:paraId="5545623D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61D69F91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01B45C9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51ABD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7B39D81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2FECB2BE" w14:textId="77777777" w:rsidTr="001E3A1E">
        <w:tc>
          <w:tcPr>
            <w:tcW w:w="5779" w:type="dxa"/>
            <w:gridSpan w:val="2"/>
          </w:tcPr>
          <w:p w14:paraId="6C718AED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5AEB8C3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6F56BA" w14:textId="21129320" w:rsidR="00E63F78" w:rsidRPr="00E74E00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-Es soll eine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ferige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Animationsoberfläche geben</w:t>
            </w:r>
          </w:p>
          <w:p w14:paraId="5F5EE64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B4066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679A5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995A3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3E26E2EC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74DC43A2" w14:textId="555540E4" w:rsidR="00E63F78" w:rsidRPr="00E74E00" w:rsidRDefault="00DE1B4B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Grosse</w:t>
            </w:r>
            <w:proofErr w:type="spellEnd"/>
          </w:p>
          <w:p w14:paraId="411B9E21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5B8E30A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78EC65C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089214" w14:textId="02A5B705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A50E08">
              <w:rPr>
                <w:rFonts w:ascii="Arial" w:hAnsi="Arial" w:cs="Arial"/>
                <w:sz w:val="24"/>
                <w:szCs w:val="24"/>
              </w:rPr>
              <w:t>15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A50E08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</w:p>
          <w:p w14:paraId="03D8D193" w14:textId="09243915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  <w:r w:rsidR="00A50E08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A50E08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1.2022</w:t>
            </w:r>
          </w:p>
        </w:tc>
      </w:tr>
      <w:tr w:rsidR="00E63F78" w:rsidRPr="00E74E00" w14:paraId="60BC2303" w14:textId="77777777" w:rsidTr="001E3A1E">
        <w:tc>
          <w:tcPr>
            <w:tcW w:w="9356" w:type="dxa"/>
            <w:gridSpan w:val="3"/>
          </w:tcPr>
          <w:p w14:paraId="269201A9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4A5673AE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DCEE0E5" w14:textId="7566F6C9" w:rsidR="00E63F78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soll ein graphisches Interface erstellt werden, auf dem die zwei Arme dargestellt werden</w:t>
            </w:r>
          </w:p>
          <w:p w14:paraId="449681BD" w14:textId="28CCE75C" w:rsidR="00E63F78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-Bewegungen der Arme müssen möglich sein</w:t>
            </w:r>
          </w:p>
          <w:p w14:paraId="5CFC139D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8953B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5D599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43B67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77DC54AE" w14:textId="77777777" w:rsidTr="001E3A1E">
        <w:tc>
          <w:tcPr>
            <w:tcW w:w="9356" w:type="dxa"/>
            <w:gridSpan w:val="3"/>
          </w:tcPr>
          <w:p w14:paraId="2C9808E0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5F994A9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CFA587" w14:textId="31911B1E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0DECA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3BCC5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1BA02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BDC79F8" w14:textId="77777777" w:rsidTr="001E3A1E">
        <w:tc>
          <w:tcPr>
            <w:tcW w:w="9356" w:type="dxa"/>
            <w:gridSpan w:val="3"/>
          </w:tcPr>
          <w:p w14:paraId="5AA986DA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11180702" w14:textId="538588E9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E244FC" w14:textId="2CC51489" w:rsidR="004C5B50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-Es sollen Parameterdateien und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Simulinkmodell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eingeholt werden</w:t>
            </w:r>
          </w:p>
          <w:p w14:paraId="61D197A3" w14:textId="62BBA352" w:rsidR="00E63F78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-Erstellen einer Softwaredatei, welche Hintergrund und Form der Arme definiert</w:t>
            </w:r>
          </w:p>
          <w:p w14:paraId="40B34618" w14:textId="73E2EC06" w:rsidR="00E63F78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-Erweitern der Softwaredatei, sodass Arme Bewegungen ausführen</w:t>
            </w:r>
          </w:p>
          <w:p w14:paraId="3894E68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35D954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34876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3B669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E4C5E67" w14:textId="77777777" w:rsidTr="001E3A1E">
        <w:tc>
          <w:tcPr>
            <w:tcW w:w="9356" w:type="dxa"/>
            <w:gridSpan w:val="3"/>
          </w:tcPr>
          <w:p w14:paraId="243FC5E9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3D98329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D8C3FD" w14:textId="3F857C94" w:rsidR="00E63F78" w:rsidRPr="00E74E00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374ABE">
              <w:rPr>
                <w:rFonts w:ascii="Arial" w:hAnsi="Arial" w:cs="Arial"/>
                <w:sz w:val="24"/>
                <w:szCs w:val="24"/>
              </w:rPr>
              <w:t>Folgende Paket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374ABE">
              <w:rPr>
                <w:rFonts w:ascii="Arial" w:hAnsi="Arial" w:cs="Arial"/>
                <w:sz w:val="24"/>
                <w:szCs w:val="24"/>
              </w:rPr>
              <w:t xml:space="preserve"> dien</w:t>
            </w:r>
            <w:r>
              <w:rPr>
                <w:rFonts w:ascii="Arial" w:hAnsi="Arial" w:cs="Arial"/>
                <w:sz w:val="24"/>
                <w:szCs w:val="24"/>
              </w:rPr>
              <w:t>en</w:t>
            </w:r>
            <w:r w:rsidRPr="00374ABE">
              <w:rPr>
                <w:rFonts w:ascii="Arial" w:hAnsi="Arial" w:cs="Arial"/>
                <w:sz w:val="24"/>
                <w:szCs w:val="24"/>
              </w:rPr>
              <w:t xml:space="preserve"> als Grundlage: PSP-Nr. </w:t>
            </w:r>
            <w:r>
              <w:rPr>
                <w:rFonts w:ascii="Arial" w:hAnsi="Arial" w:cs="Arial"/>
                <w:sz w:val="24"/>
                <w:szCs w:val="24"/>
              </w:rPr>
              <w:t>3.1/3.2</w:t>
            </w:r>
          </w:p>
          <w:p w14:paraId="20E37630" w14:textId="49B388F5" w:rsidR="00E63F78" w:rsidRPr="00E74E00" w:rsidRDefault="00843FB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-Software: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Matlab</w:t>
            </w:r>
            <w:proofErr w:type="spellEnd"/>
          </w:p>
          <w:p w14:paraId="5139C88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CEF2F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50A05677" w14:textId="77777777" w:rsidTr="001E3A1E">
        <w:tc>
          <w:tcPr>
            <w:tcW w:w="3096" w:type="dxa"/>
          </w:tcPr>
          <w:p w14:paraId="22CE5961" w14:textId="7B60E995" w:rsidR="00E63F78" w:rsidRPr="009F48D2" w:rsidRDefault="00E63F78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10h</w:t>
            </w:r>
            <w:r w:rsidR="00915CBC">
              <w:rPr>
                <w:rFonts w:ascii="Arial" w:hAnsi="Arial" w:cs="Arial"/>
                <w:sz w:val="24"/>
                <w:szCs w:val="24"/>
              </w:rPr>
              <w:t>/10h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61BD2FD6" w14:textId="77777777" w:rsidTr="001E3A1E">
              <w:tc>
                <w:tcPr>
                  <w:tcW w:w="1559" w:type="dxa"/>
                </w:tcPr>
                <w:p w14:paraId="4F2EEA06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55D4DA5F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61CA4175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436B09D6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273E0244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10E9BF9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726822B3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7E536E5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1E106F9" w14:textId="77777777" w:rsidR="00E63F78" w:rsidRPr="00E74E00" w:rsidRDefault="00E63F78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20D55D52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3469C49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58A8B338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5AF052A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32220619" w14:textId="77777777" w:rsidR="00E63F78" w:rsidRDefault="00E63F78" w:rsidP="00E63F7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E63F78" w:rsidRPr="00E74E00" w14:paraId="157C8D41" w14:textId="77777777" w:rsidTr="001E3A1E">
        <w:tc>
          <w:tcPr>
            <w:tcW w:w="5779" w:type="dxa"/>
            <w:gridSpan w:val="2"/>
            <w:shd w:val="clear" w:color="auto" w:fill="365F91"/>
          </w:tcPr>
          <w:p w14:paraId="358215A3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  <w:p w14:paraId="5A84F16B" w14:textId="77777777" w:rsidR="00E63F78" w:rsidRPr="00E74E00" w:rsidRDefault="00E63F78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392E8298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4854CA33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77DDDD37" w14:textId="65C7BF68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10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63F78" w:rsidRPr="00E74E00" w14:paraId="6E38CAF0" w14:textId="77777777" w:rsidTr="001E3A1E">
        <w:tc>
          <w:tcPr>
            <w:tcW w:w="5779" w:type="dxa"/>
            <w:gridSpan w:val="2"/>
            <w:vAlign w:val="center"/>
          </w:tcPr>
          <w:p w14:paraId="6643BD45" w14:textId="7F77992F" w:rsidR="00E63F78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Einrichtung der Bedienoberfläche</w:t>
            </w:r>
          </w:p>
        </w:tc>
        <w:tc>
          <w:tcPr>
            <w:tcW w:w="3577" w:type="dxa"/>
          </w:tcPr>
          <w:p w14:paraId="4FC0E4EB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361AF7F1" w14:textId="54493DAB" w:rsidR="00E63F78" w:rsidRP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4.2</w:t>
            </w:r>
          </w:p>
          <w:p w14:paraId="43A6B9F5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</w:tc>
      </w:tr>
      <w:tr w:rsidR="00E63F78" w:rsidRPr="00E74E00" w14:paraId="381A9395" w14:textId="77777777" w:rsidTr="001E3A1E">
        <w:tc>
          <w:tcPr>
            <w:tcW w:w="3096" w:type="dxa"/>
            <w:vAlign w:val="center"/>
          </w:tcPr>
          <w:p w14:paraId="13CE3859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69547C2E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692CE65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A8DC4E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2BC82405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33554EDD" w14:textId="77777777" w:rsidTr="001E3A1E">
        <w:tc>
          <w:tcPr>
            <w:tcW w:w="5779" w:type="dxa"/>
            <w:gridSpan w:val="2"/>
          </w:tcPr>
          <w:p w14:paraId="6E9C84B5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059BFBD5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58C850" w14:textId="188A2FDA" w:rsidR="00E63F78" w:rsidRPr="00E74E00" w:rsidRDefault="00843FB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-Eine Bedienung der Software soll eingerichtet werden</w:t>
            </w:r>
          </w:p>
          <w:p w14:paraId="19098FF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E5982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0BEA2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0924063D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460FFA9F" w14:textId="0A843F18" w:rsidR="00E63F78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Hoehnel</w:t>
            </w:r>
            <w:proofErr w:type="spellEnd"/>
          </w:p>
          <w:p w14:paraId="6E0E82E5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3DC082E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1D6BA22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379245" w14:textId="486F600B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CB4A14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CB4A14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</w:p>
          <w:p w14:paraId="7FF34970" w14:textId="0BA48188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B4A14">
              <w:rPr>
                <w:rFonts w:ascii="Arial" w:hAnsi="Arial" w:cs="Arial"/>
                <w:sz w:val="24"/>
                <w:szCs w:val="24"/>
              </w:rPr>
              <w:t>07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CB4A14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</w:p>
        </w:tc>
      </w:tr>
      <w:tr w:rsidR="00E63F78" w:rsidRPr="00E74E00" w14:paraId="1C8B2E6F" w14:textId="77777777" w:rsidTr="001E3A1E">
        <w:tc>
          <w:tcPr>
            <w:tcW w:w="9356" w:type="dxa"/>
            <w:gridSpan w:val="3"/>
          </w:tcPr>
          <w:p w14:paraId="6ABF53D1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48FF6978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97DF3B1" w14:textId="5E92CFB8" w:rsidR="00E63F78" w:rsidRPr="00E74E00" w:rsidRDefault="00843FB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sollen Bedienelement implementiert sein</w:t>
            </w:r>
          </w:p>
          <w:p w14:paraId="3FFA91A3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B1E6DF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F2A584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C4B51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64CC3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FA1F2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13FF6DEA" w14:textId="77777777" w:rsidTr="001E3A1E">
        <w:tc>
          <w:tcPr>
            <w:tcW w:w="9356" w:type="dxa"/>
            <w:gridSpan w:val="3"/>
          </w:tcPr>
          <w:p w14:paraId="2281226E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4F12A21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E114D0" w14:textId="2CDA6BB3" w:rsidR="00E63F78" w:rsidRPr="00E74E00" w:rsidRDefault="00A50E0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Grosse</w:t>
            </w:r>
            <w:proofErr w:type="spellEnd"/>
          </w:p>
          <w:p w14:paraId="0DE83BD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4C7D8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775B8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34B8ADA7" w14:textId="77777777" w:rsidTr="001E3A1E">
        <w:tc>
          <w:tcPr>
            <w:tcW w:w="9356" w:type="dxa"/>
            <w:gridSpan w:val="3"/>
          </w:tcPr>
          <w:p w14:paraId="49286700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73FD0758" w14:textId="4137A17B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3ACB25" w14:textId="168B2769" w:rsidR="00843FB6" w:rsidRDefault="00843FB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-Designen von graphischen Elementen die als Bedienelemente genutzt werden</w:t>
            </w:r>
          </w:p>
          <w:p w14:paraId="4D0FB8C6" w14:textId="3476A010" w:rsidR="00E63F78" w:rsidRDefault="00843FB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-Implementieren der Funktionalität</w:t>
            </w:r>
          </w:p>
          <w:p w14:paraId="6F305CDE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67A1C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B6A70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31F5C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ADDB0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2570D602" w14:textId="77777777" w:rsidTr="001E3A1E">
        <w:tc>
          <w:tcPr>
            <w:tcW w:w="9356" w:type="dxa"/>
            <w:gridSpan w:val="3"/>
          </w:tcPr>
          <w:p w14:paraId="2BEAC14D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6806747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AE3292" w14:textId="00CDE8C3" w:rsidR="00E63F78" w:rsidRPr="00E74E00" w:rsidRDefault="00843FB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-Software: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Matlab</w:t>
            </w:r>
            <w:proofErr w:type="spellEnd"/>
          </w:p>
          <w:p w14:paraId="67D7003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308E35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CC58A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6D40990A" w14:textId="77777777" w:rsidTr="001E3A1E">
        <w:tc>
          <w:tcPr>
            <w:tcW w:w="3096" w:type="dxa"/>
          </w:tcPr>
          <w:p w14:paraId="74CEC312" w14:textId="48D5F874" w:rsidR="00E63F78" w:rsidRPr="009F48D2" w:rsidRDefault="00E63F78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4h</w:t>
            </w:r>
            <w:r w:rsidR="00915CBC">
              <w:rPr>
                <w:rFonts w:ascii="Arial" w:hAnsi="Arial" w:cs="Arial"/>
                <w:sz w:val="24"/>
                <w:szCs w:val="24"/>
              </w:rPr>
              <w:t>/4h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6B4B5C23" w14:textId="77777777" w:rsidTr="001E3A1E">
              <w:tc>
                <w:tcPr>
                  <w:tcW w:w="1559" w:type="dxa"/>
                </w:tcPr>
                <w:p w14:paraId="6A87AF91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72674808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7F434C7E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09419C0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53DA8C10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023C1942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56A1AB7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00F8FE95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51AABE4" w14:textId="77777777" w:rsidR="00E63F78" w:rsidRPr="00E74E00" w:rsidRDefault="00E63F78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2B4134E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7F974B0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6A26EFFC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72D194A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623C14D5" w14:textId="77777777" w:rsidR="00E63F78" w:rsidRDefault="00E63F78" w:rsidP="00E63F7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E63F78" w:rsidRPr="00E74E00" w14:paraId="726F4ABF" w14:textId="77777777" w:rsidTr="001E3A1E">
        <w:tc>
          <w:tcPr>
            <w:tcW w:w="5779" w:type="dxa"/>
            <w:gridSpan w:val="2"/>
            <w:shd w:val="clear" w:color="auto" w:fill="365F91"/>
          </w:tcPr>
          <w:p w14:paraId="18CFBB9D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  <w:p w14:paraId="745D3E7D" w14:textId="77777777" w:rsidR="00E63F78" w:rsidRPr="00E74E00" w:rsidRDefault="00E63F78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3833340D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1F60AD44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5AE3DBAC" w14:textId="2CFED125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11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63F78" w:rsidRPr="00E74E00" w14:paraId="34A9609A" w14:textId="77777777" w:rsidTr="001E3A1E">
        <w:tc>
          <w:tcPr>
            <w:tcW w:w="5779" w:type="dxa"/>
            <w:gridSpan w:val="2"/>
            <w:vAlign w:val="center"/>
          </w:tcPr>
          <w:p w14:paraId="3293657E" w14:textId="4A3D2D12" w:rsidR="00E63F78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Erstellung der Abgabefolien</w:t>
            </w:r>
          </w:p>
        </w:tc>
        <w:tc>
          <w:tcPr>
            <w:tcW w:w="3577" w:type="dxa"/>
          </w:tcPr>
          <w:p w14:paraId="5BA96006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0BD5AA70" w14:textId="28116C11" w:rsidR="00E63F78" w:rsidRP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5.1</w:t>
            </w:r>
          </w:p>
          <w:p w14:paraId="1EF83F84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</w:tc>
      </w:tr>
      <w:tr w:rsidR="00E63F78" w:rsidRPr="00E74E00" w14:paraId="15966578" w14:textId="77777777" w:rsidTr="001E3A1E">
        <w:tc>
          <w:tcPr>
            <w:tcW w:w="3096" w:type="dxa"/>
            <w:vAlign w:val="center"/>
          </w:tcPr>
          <w:p w14:paraId="60EBCFE1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5192E612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0B9119A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910E3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4FDABD2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37A12A23" w14:textId="77777777" w:rsidTr="001E3A1E">
        <w:tc>
          <w:tcPr>
            <w:tcW w:w="5779" w:type="dxa"/>
            <w:gridSpan w:val="2"/>
          </w:tcPr>
          <w:p w14:paraId="45BF7533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5CFFFFB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02EA2C" w14:textId="147E1F03" w:rsidR="00E63F78" w:rsidRPr="00E74E00" w:rsidRDefault="0002315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-Fertiger Foliensatz für Ilias Upload</w:t>
            </w:r>
          </w:p>
          <w:p w14:paraId="5EDE852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A6397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F6D14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C7B58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3B8D1933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2F0C82BC" w14:textId="7C1CA720" w:rsidR="00E63F78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0E002B89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3792D3F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16D9FF6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28AC86" w14:textId="78D76329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117B94">
              <w:rPr>
                <w:rFonts w:ascii="Arial" w:hAnsi="Arial" w:cs="Arial"/>
                <w:sz w:val="24"/>
                <w:szCs w:val="24"/>
              </w:rPr>
              <w:t>13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CB4A14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</w:p>
          <w:p w14:paraId="676F65CC" w14:textId="09816CB3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7B94">
              <w:rPr>
                <w:rFonts w:ascii="Arial" w:hAnsi="Arial" w:cs="Arial"/>
                <w:sz w:val="24"/>
                <w:szCs w:val="24"/>
              </w:rPr>
              <w:t>20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CB4A14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</w:p>
        </w:tc>
      </w:tr>
      <w:tr w:rsidR="00E63F78" w:rsidRPr="00E74E00" w14:paraId="74C80495" w14:textId="77777777" w:rsidTr="001E3A1E">
        <w:tc>
          <w:tcPr>
            <w:tcW w:w="9356" w:type="dxa"/>
            <w:gridSpan w:val="3"/>
          </w:tcPr>
          <w:p w14:paraId="3CDA5130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1E697B6D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BF6C707" w14:textId="1E324028" w:rsidR="00E63F78" w:rsidRDefault="0002315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-Es soll ein Foliensatz erstellt werden, der alle Rechnungen erklärt und alle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Software Implementierungen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aufschlüsselt</w:t>
            </w:r>
          </w:p>
          <w:p w14:paraId="553E3581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976729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5D6CC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23FDA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C7530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2A2A5E33" w14:textId="77777777" w:rsidTr="001E3A1E">
        <w:tc>
          <w:tcPr>
            <w:tcW w:w="9356" w:type="dxa"/>
            <w:gridSpan w:val="3"/>
          </w:tcPr>
          <w:p w14:paraId="3864C350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0CA59F3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D9E1F0" w14:textId="353D7705" w:rsidR="00E63F78" w:rsidRPr="00E74E00" w:rsidRDefault="0002315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-Teamkollegen </w:t>
            </w:r>
          </w:p>
          <w:p w14:paraId="69BD8FAC" w14:textId="1EE2A579" w:rsidR="00E63F78" w:rsidRPr="00E74E00" w:rsidRDefault="0002315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-Auftraggeber</w:t>
            </w:r>
          </w:p>
          <w:p w14:paraId="283DB15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1CA54F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EC74382" w14:textId="77777777" w:rsidTr="001E3A1E">
        <w:tc>
          <w:tcPr>
            <w:tcW w:w="9356" w:type="dxa"/>
            <w:gridSpan w:val="3"/>
          </w:tcPr>
          <w:p w14:paraId="366C9588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7EB1556C" w14:textId="3B4858BE" w:rsidR="00E63F78" w:rsidRPr="00A67236" w:rsidRDefault="00E63F78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74271A53" w14:textId="00811319" w:rsidR="00E63F78" w:rsidRDefault="0002315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-Zusammentragen der folgenden Pakete</w:t>
            </w:r>
            <w:r w:rsidR="009C404E">
              <w:rPr>
                <w:rFonts w:ascii="Arial" w:hAnsi="Arial" w:cs="Arial"/>
                <w:sz w:val="24"/>
                <w:szCs w:val="24"/>
              </w:rPr>
              <w:t xml:space="preserve"> PSP-Nr.:1-4</w:t>
            </w:r>
          </w:p>
          <w:p w14:paraId="1B29D95E" w14:textId="0300D9BF" w:rsidR="00E63F78" w:rsidRDefault="0001594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-Überführen der Einzeldokumente in ein Dokument</w:t>
            </w:r>
          </w:p>
          <w:p w14:paraId="2F849E53" w14:textId="7501E0D8" w:rsidR="00E63F78" w:rsidRDefault="0001594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-Anpassen des Dokuments, sodass es semantisch zusammenhängend ist</w:t>
            </w:r>
          </w:p>
          <w:p w14:paraId="0DBAB251" w14:textId="0B839381" w:rsidR="00E63F78" w:rsidRPr="00E74E00" w:rsidRDefault="000135A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-Abgleichen der Präsentation mit Auftraggeber</w:t>
            </w:r>
          </w:p>
          <w:p w14:paraId="4E5790F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6013E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E8D1D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048E5D8" w14:textId="77777777" w:rsidTr="001E3A1E">
        <w:tc>
          <w:tcPr>
            <w:tcW w:w="9356" w:type="dxa"/>
            <w:gridSpan w:val="3"/>
          </w:tcPr>
          <w:p w14:paraId="0D758542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7085DCD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75EFDB" w14:textId="3498EFD7" w:rsidR="00E63F78" w:rsidRPr="00E74E00" w:rsidRDefault="009C404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-Folgenden Pakete PSP-Nr.:1-4</w:t>
            </w:r>
          </w:p>
          <w:p w14:paraId="797F96F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CFB64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191C53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57258CE0" w14:textId="77777777" w:rsidTr="001E3A1E">
        <w:tc>
          <w:tcPr>
            <w:tcW w:w="3096" w:type="dxa"/>
          </w:tcPr>
          <w:p w14:paraId="466A37B5" w14:textId="6C35A170" w:rsidR="009F48D2" w:rsidRPr="009D1960" w:rsidRDefault="00E63F78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15CBC" w:rsidRPr="00915CBC">
              <w:rPr>
                <w:rFonts w:ascii="Arial" w:hAnsi="Arial" w:cs="Arial"/>
                <w:sz w:val="24"/>
                <w:szCs w:val="24"/>
              </w:rPr>
              <w:t>0h/</w:t>
            </w:r>
            <w:r w:rsidR="009F48D2">
              <w:rPr>
                <w:rFonts w:ascii="Arial" w:hAnsi="Arial" w:cs="Arial"/>
                <w:sz w:val="24"/>
                <w:szCs w:val="24"/>
              </w:rPr>
              <w:t>8h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3F2EE431" w14:textId="77777777" w:rsidTr="001E3A1E">
              <w:tc>
                <w:tcPr>
                  <w:tcW w:w="1559" w:type="dxa"/>
                </w:tcPr>
                <w:p w14:paraId="3DD894DC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38D3A3D9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2A419333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16CDE911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30B8DD6D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3F136687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66513144" w14:textId="548B24A3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0%</w:t>
                  </w:r>
                </w:p>
                <w:p w14:paraId="29A522A5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04F4F3E3" w14:textId="77777777" w:rsidR="00E63F78" w:rsidRPr="00E74E00" w:rsidRDefault="00E63F78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443CF4E6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718C068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23E437C0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053B833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569A5A8B" w14:textId="77777777" w:rsidR="00E63F78" w:rsidRDefault="00E63F78" w:rsidP="00E63F7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E63F78" w:rsidRPr="00E74E00" w14:paraId="67F19557" w14:textId="77777777" w:rsidTr="001E3A1E">
        <w:tc>
          <w:tcPr>
            <w:tcW w:w="5779" w:type="dxa"/>
            <w:gridSpan w:val="2"/>
            <w:shd w:val="clear" w:color="auto" w:fill="365F91"/>
          </w:tcPr>
          <w:p w14:paraId="3F6B80AC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  <w:p w14:paraId="1A341EAD" w14:textId="77777777" w:rsidR="00E63F78" w:rsidRPr="00E74E00" w:rsidRDefault="00E63F78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5C89A4AB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277F1B73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524CD0C2" w14:textId="2DE9FFC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12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63F78" w:rsidRPr="00E74E00" w14:paraId="74B6927C" w14:textId="77777777" w:rsidTr="001E3A1E">
        <w:tc>
          <w:tcPr>
            <w:tcW w:w="5779" w:type="dxa"/>
            <w:gridSpan w:val="2"/>
            <w:vAlign w:val="center"/>
          </w:tcPr>
          <w:p w14:paraId="39FB15E7" w14:textId="0A3D4501" w:rsidR="00E63F78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Erstellung der Abschlusspräsentation</w:t>
            </w:r>
          </w:p>
        </w:tc>
        <w:tc>
          <w:tcPr>
            <w:tcW w:w="3577" w:type="dxa"/>
          </w:tcPr>
          <w:p w14:paraId="70841CF3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175794E9" w14:textId="0BFA7976" w:rsidR="00E63F78" w:rsidRP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412FCD">
              <w:rPr>
                <w:rFonts w:ascii="Arial" w:hAnsi="Arial" w:cs="Arial"/>
                <w:sz w:val="24"/>
                <w:szCs w:val="24"/>
              </w:rPr>
              <w:t>5.2</w:t>
            </w:r>
          </w:p>
          <w:p w14:paraId="15F86139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</w:tc>
      </w:tr>
      <w:tr w:rsidR="00E63F78" w:rsidRPr="00E74E00" w14:paraId="55FF671C" w14:textId="77777777" w:rsidTr="001E3A1E">
        <w:tc>
          <w:tcPr>
            <w:tcW w:w="3096" w:type="dxa"/>
            <w:vAlign w:val="center"/>
          </w:tcPr>
          <w:p w14:paraId="1B1E838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7CA89BD8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6B6FAA7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EAD6B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0D3C1BB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110F2C6C" w14:textId="77777777" w:rsidTr="001E3A1E">
        <w:tc>
          <w:tcPr>
            <w:tcW w:w="5779" w:type="dxa"/>
            <w:gridSpan w:val="2"/>
          </w:tcPr>
          <w:p w14:paraId="42238925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6851207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574EC6" w14:textId="0FE0867E" w:rsidR="00E63F78" w:rsidRPr="00E74E00" w:rsidRDefault="0001594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 Präsentation</w:t>
            </w:r>
          </w:p>
          <w:p w14:paraId="2F75B7B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16447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4C962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28BCE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29E4550B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379F6063" w14:textId="56920583" w:rsidR="00E63F78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78418430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0479178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34896EA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664B11" w14:textId="76671A88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117B94">
              <w:rPr>
                <w:rFonts w:ascii="Arial" w:hAnsi="Arial" w:cs="Arial"/>
                <w:sz w:val="24"/>
                <w:szCs w:val="24"/>
              </w:rPr>
              <w:t>28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117B94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</w:p>
          <w:p w14:paraId="4A5A9B93" w14:textId="0FA62EFA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7B94">
              <w:rPr>
                <w:rFonts w:ascii="Arial" w:hAnsi="Arial" w:cs="Arial"/>
                <w:sz w:val="24"/>
                <w:szCs w:val="24"/>
              </w:rPr>
              <w:t>04</w:t>
            </w:r>
            <w:r>
              <w:rPr>
                <w:rFonts w:ascii="Arial" w:hAnsi="Arial" w:cs="Arial"/>
                <w:sz w:val="24"/>
                <w:szCs w:val="24"/>
              </w:rPr>
              <w:t>.01.202</w:t>
            </w:r>
            <w:r w:rsidR="00117B94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E63F78" w:rsidRPr="00E74E00" w14:paraId="74D6D35B" w14:textId="77777777" w:rsidTr="001E3A1E">
        <w:tc>
          <w:tcPr>
            <w:tcW w:w="9356" w:type="dxa"/>
            <w:gridSpan w:val="3"/>
          </w:tcPr>
          <w:p w14:paraId="0E27F2CB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2D9A1B22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ED8BB7F" w14:textId="7AC6A9C6" w:rsidR="00E63F78" w:rsidRDefault="0001594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-Es soll ein Vortrag erstellt werden, welche die wichtigsten Elemente der Projektarbeit in einer viertel Stunde </w:t>
            </w:r>
            <w:r w:rsidR="000135AB">
              <w:rPr>
                <w:rFonts w:ascii="Arial" w:hAnsi="Arial" w:cs="Arial"/>
                <w:sz w:val="24"/>
                <w:szCs w:val="24"/>
              </w:rPr>
              <w:t>aufzeigt</w:t>
            </w:r>
          </w:p>
          <w:p w14:paraId="6B9DD22C" w14:textId="64E51B57" w:rsidR="00E63F78" w:rsidRDefault="000135A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soll ein Colloquium vorbereitet werden</w:t>
            </w:r>
          </w:p>
          <w:p w14:paraId="2094D66D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F2D19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5E637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1ACA7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291C1C5" w14:textId="77777777" w:rsidTr="001E3A1E">
        <w:tc>
          <w:tcPr>
            <w:tcW w:w="9356" w:type="dxa"/>
            <w:gridSpan w:val="3"/>
          </w:tcPr>
          <w:p w14:paraId="707741DE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2A26CC9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82DEAC" w14:textId="5F1A0517" w:rsidR="00E63F78" w:rsidRPr="00E74E00" w:rsidRDefault="000135A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-Teamkollegen</w:t>
            </w:r>
          </w:p>
          <w:p w14:paraId="10A539F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AD652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0ECB1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5F1CA33" w14:textId="77777777" w:rsidTr="001E3A1E">
        <w:tc>
          <w:tcPr>
            <w:tcW w:w="9356" w:type="dxa"/>
            <w:gridSpan w:val="3"/>
          </w:tcPr>
          <w:p w14:paraId="2CC34DA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5C1FFDC2" w14:textId="0442291D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2FE445" w14:textId="4BF55979" w:rsidR="000135AB" w:rsidRDefault="000135A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-Orientieren an der Abgabepräsentation</w:t>
            </w:r>
          </w:p>
          <w:p w14:paraId="5256E367" w14:textId="1F88D91B" w:rsidR="00E63F78" w:rsidRDefault="000135A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-Erstellen der PowerPoint</w:t>
            </w:r>
          </w:p>
          <w:p w14:paraId="6A5EBDC8" w14:textId="090EC60C" w:rsidR="00E63F78" w:rsidRDefault="000135A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-Erstellen der Präsentationstexte</w:t>
            </w:r>
          </w:p>
          <w:p w14:paraId="4FA399EA" w14:textId="0E5A5164" w:rsidR="00E63F78" w:rsidRPr="00E74E00" w:rsidRDefault="000135A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-Vorbereiten möglicher Fragen</w:t>
            </w:r>
          </w:p>
          <w:p w14:paraId="5254944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1CA363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58E0F6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1A870A69" w14:textId="77777777" w:rsidTr="001E3A1E">
        <w:tc>
          <w:tcPr>
            <w:tcW w:w="9356" w:type="dxa"/>
            <w:gridSpan w:val="3"/>
          </w:tcPr>
          <w:p w14:paraId="27E6A998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5705065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D1BE9A" w14:textId="7B1C336D" w:rsidR="00E63F78" w:rsidRPr="00E74E00" w:rsidRDefault="000135A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-Folgendes Paket PSP-Nr.:5.1</w:t>
            </w:r>
          </w:p>
          <w:p w14:paraId="678A093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9052C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C4874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611DF96B" w14:textId="77777777" w:rsidTr="001E3A1E">
        <w:tc>
          <w:tcPr>
            <w:tcW w:w="3096" w:type="dxa"/>
          </w:tcPr>
          <w:p w14:paraId="49A7209B" w14:textId="35802CA8" w:rsidR="00E63F78" w:rsidRPr="009F48D2" w:rsidRDefault="00E63F78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15CBC" w:rsidRPr="00915CBC">
              <w:rPr>
                <w:rFonts w:ascii="Arial" w:hAnsi="Arial" w:cs="Arial"/>
                <w:sz w:val="24"/>
                <w:szCs w:val="24"/>
              </w:rPr>
              <w:t>0h/</w:t>
            </w:r>
            <w:r w:rsidR="00CB4A14">
              <w:rPr>
                <w:rFonts w:ascii="Arial" w:hAnsi="Arial" w:cs="Arial"/>
                <w:sz w:val="24"/>
                <w:szCs w:val="24"/>
              </w:rPr>
              <w:t>7</w:t>
            </w:r>
            <w:r w:rsidR="009F48D2" w:rsidRPr="00915CBC">
              <w:rPr>
                <w:rFonts w:ascii="Arial" w:hAnsi="Arial" w:cs="Arial"/>
                <w:sz w:val="24"/>
                <w:szCs w:val="24"/>
              </w:rPr>
              <w:t>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20D588FD" w14:textId="77777777" w:rsidTr="001E3A1E">
              <w:tc>
                <w:tcPr>
                  <w:tcW w:w="1559" w:type="dxa"/>
                </w:tcPr>
                <w:p w14:paraId="10656645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1D112DF9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371D792E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12D8EC4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00BEBDB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3081E84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2B9E0B7" w14:textId="32B6A7E9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0%</w:t>
                  </w:r>
                </w:p>
                <w:p w14:paraId="5DD3C911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AF51665" w14:textId="77777777" w:rsidR="00E63F78" w:rsidRPr="00E74E00" w:rsidRDefault="00E63F78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6768FB4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417CC3C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6A6FCC8F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5E07824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55F661F9" w14:textId="77777777" w:rsidR="00E63F78" w:rsidRDefault="00E63F78" w:rsidP="00E63F7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5D667AB7" w14:textId="77777777" w:rsidTr="001E3A1E">
        <w:tc>
          <w:tcPr>
            <w:tcW w:w="5779" w:type="dxa"/>
            <w:gridSpan w:val="2"/>
            <w:shd w:val="clear" w:color="auto" w:fill="365F91"/>
          </w:tcPr>
          <w:p w14:paraId="231248BC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0F7D15DD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4CBC704A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742C98C7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6DEDF896" w14:textId="737C5308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13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16D890FA" w14:textId="77777777" w:rsidTr="001E3A1E">
        <w:tc>
          <w:tcPr>
            <w:tcW w:w="5779" w:type="dxa"/>
            <w:gridSpan w:val="2"/>
            <w:vAlign w:val="center"/>
          </w:tcPr>
          <w:p w14:paraId="3F7EB1CC" w14:textId="1748C7B3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Präsentation</w:t>
            </w:r>
          </w:p>
        </w:tc>
        <w:tc>
          <w:tcPr>
            <w:tcW w:w="3577" w:type="dxa"/>
          </w:tcPr>
          <w:p w14:paraId="7A77A77D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5B615215" w14:textId="168D2865" w:rsidR="00412FCD" w:rsidRP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5.3</w:t>
            </w:r>
          </w:p>
          <w:p w14:paraId="3F96CA38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7C177D7A" w14:textId="77777777" w:rsidTr="001E3A1E">
        <w:tc>
          <w:tcPr>
            <w:tcW w:w="3096" w:type="dxa"/>
            <w:vAlign w:val="center"/>
          </w:tcPr>
          <w:p w14:paraId="0D3E770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30680CF9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22C67B5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77362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7F65B68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F03468F" w14:textId="77777777" w:rsidTr="001E3A1E">
        <w:tc>
          <w:tcPr>
            <w:tcW w:w="5779" w:type="dxa"/>
            <w:gridSpan w:val="2"/>
          </w:tcPr>
          <w:p w14:paraId="2C35B30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2321B0D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8A02C4" w14:textId="2D1B4A7D" w:rsidR="00412FCD" w:rsidRPr="00E74E00" w:rsidRDefault="00F2216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-Gehaltene Präsentation</w:t>
            </w:r>
          </w:p>
          <w:p w14:paraId="6F99112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344AA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21C78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F1845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1D6E5A04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2D801A94" w14:textId="6F71F2B4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2688726A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5B9A0D6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4000C11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FBA029" w14:textId="25721CDE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117B94">
              <w:rPr>
                <w:rFonts w:ascii="Arial" w:hAnsi="Arial" w:cs="Arial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117B94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1.202</w:t>
            </w:r>
            <w:r w:rsidR="00117B94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0B3C2FD2" w14:textId="5B2B5F81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7B94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0.01.202</w:t>
            </w:r>
            <w:r w:rsidR="00117B94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412FCD" w:rsidRPr="00E74E00" w14:paraId="76C83DDD" w14:textId="77777777" w:rsidTr="001E3A1E">
        <w:tc>
          <w:tcPr>
            <w:tcW w:w="9356" w:type="dxa"/>
            <w:gridSpan w:val="3"/>
          </w:tcPr>
          <w:p w14:paraId="5BB6A96C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098E8D6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CD32A84" w14:textId="1B785BDB" w:rsidR="00412FCD" w:rsidRPr="00E74E00" w:rsidRDefault="00F2216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-Präsentation erfolgreich gehalten</w:t>
            </w:r>
          </w:p>
          <w:p w14:paraId="0C12E718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382EBA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657974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F10F7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EBF8A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AAF6BD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B5B609D" w14:textId="77777777" w:rsidTr="001E3A1E">
        <w:tc>
          <w:tcPr>
            <w:tcW w:w="9356" w:type="dxa"/>
            <w:gridSpan w:val="3"/>
          </w:tcPr>
          <w:p w14:paraId="7AFA3AAC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6CA9CE3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583BCA" w14:textId="61D0ACCA" w:rsidR="00412FCD" w:rsidRPr="00E74E00" w:rsidRDefault="00F2216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Teamkollgen</w:t>
            </w:r>
            <w:proofErr w:type="spellEnd"/>
          </w:p>
          <w:p w14:paraId="58FA965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65646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CC9F8D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FA857B5" w14:textId="77777777" w:rsidTr="001E3A1E">
        <w:tc>
          <w:tcPr>
            <w:tcW w:w="9356" w:type="dxa"/>
            <w:gridSpan w:val="3"/>
          </w:tcPr>
          <w:p w14:paraId="1B96361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2C374C7F" w14:textId="01A92FBC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98DF84" w14:textId="08415905" w:rsidR="00F22165" w:rsidRDefault="00F2216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-Gemeinsames referieren der Projektergebnisse</w:t>
            </w:r>
          </w:p>
          <w:p w14:paraId="607E62DA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A3204E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C1B4BB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359827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1B122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94DB2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1C10F2D" w14:textId="77777777" w:rsidTr="001E3A1E">
        <w:tc>
          <w:tcPr>
            <w:tcW w:w="9356" w:type="dxa"/>
            <w:gridSpan w:val="3"/>
          </w:tcPr>
          <w:p w14:paraId="2839B437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48C3666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3BDDF4" w14:textId="00F109E2" w:rsidR="00412FCD" w:rsidRPr="00E74E00" w:rsidRDefault="00F2216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-Alle Teamkollegen nehmen dran teil</w:t>
            </w:r>
          </w:p>
          <w:p w14:paraId="12BE820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18F1CB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4D479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366863C" w14:textId="77777777" w:rsidTr="001E3A1E">
        <w:tc>
          <w:tcPr>
            <w:tcW w:w="3096" w:type="dxa"/>
          </w:tcPr>
          <w:p w14:paraId="46701394" w14:textId="4610E333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15CBC" w:rsidRPr="00915CBC">
              <w:rPr>
                <w:rFonts w:ascii="Arial" w:hAnsi="Arial" w:cs="Arial"/>
                <w:sz w:val="24"/>
                <w:szCs w:val="24"/>
              </w:rPr>
              <w:t>0.5/</w:t>
            </w:r>
            <w:r w:rsidR="009F48D2" w:rsidRPr="00915CBC">
              <w:rPr>
                <w:rFonts w:ascii="Arial" w:hAnsi="Arial" w:cs="Arial"/>
                <w:sz w:val="24"/>
                <w:szCs w:val="24"/>
              </w:rPr>
              <w:t>0</w:t>
            </w:r>
            <w:r w:rsidR="009F48D2">
              <w:rPr>
                <w:rFonts w:ascii="Arial" w:hAnsi="Arial" w:cs="Arial"/>
                <w:sz w:val="24"/>
                <w:szCs w:val="24"/>
              </w:rPr>
              <w:t>.5h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2046D6F9" w14:textId="77777777" w:rsidTr="001E3A1E">
              <w:tc>
                <w:tcPr>
                  <w:tcW w:w="1559" w:type="dxa"/>
                </w:tcPr>
                <w:p w14:paraId="36B7B7E5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4116A7D4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1D314F7A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1AABFA37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07C2BE89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55143E9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4B34417" w14:textId="2E18A0B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0%</w:t>
                  </w:r>
                </w:p>
                <w:p w14:paraId="53708FBB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8B1C05C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362D623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061D94D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37E3290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20A9211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5F386557" w14:textId="7777777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2046FC3D" w14:textId="77777777" w:rsidTr="001E3A1E">
        <w:tc>
          <w:tcPr>
            <w:tcW w:w="5779" w:type="dxa"/>
            <w:gridSpan w:val="2"/>
            <w:shd w:val="clear" w:color="auto" w:fill="365F91"/>
          </w:tcPr>
          <w:p w14:paraId="405365BC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5A72BC3B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7EAC0297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27EC4EEC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2F9C7526" w14:textId="3F7370E6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14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7A19791E" w14:textId="77777777" w:rsidTr="001E3A1E">
        <w:tc>
          <w:tcPr>
            <w:tcW w:w="5779" w:type="dxa"/>
            <w:gridSpan w:val="2"/>
            <w:vAlign w:val="center"/>
          </w:tcPr>
          <w:p w14:paraId="5E4763EF" w14:textId="19355EEE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Team- und Projektvertrag</w:t>
            </w:r>
          </w:p>
        </w:tc>
        <w:tc>
          <w:tcPr>
            <w:tcW w:w="3577" w:type="dxa"/>
          </w:tcPr>
          <w:p w14:paraId="73D1B55E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4F27C66B" w14:textId="33C7E305" w:rsidR="00412FCD" w:rsidRP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6.1</w:t>
            </w:r>
          </w:p>
          <w:p w14:paraId="43F3C6AB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44519DF1" w14:textId="77777777" w:rsidTr="001E3A1E">
        <w:tc>
          <w:tcPr>
            <w:tcW w:w="3096" w:type="dxa"/>
            <w:vAlign w:val="center"/>
          </w:tcPr>
          <w:p w14:paraId="3E485C6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790E840E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3CED11B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DCD3A1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7539C54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78834FFE" w14:textId="77777777" w:rsidTr="001E3A1E">
        <w:tc>
          <w:tcPr>
            <w:tcW w:w="5779" w:type="dxa"/>
            <w:gridSpan w:val="2"/>
          </w:tcPr>
          <w:p w14:paraId="0A24F11C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4642686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AB4DB1" w14:textId="55330C79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-Unterschriebener Teamvertrag</w:t>
            </w:r>
          </w:p>
          <w:p w14:paraId="18489727" w14:textId="4D72A1ED" w:rsidR="00E811AA" w:rsidRPr="00E74E00" w:rsidRDefault="00E811AA" w:rsidP="00E811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-Unterschriebener Projektvertrag</w:t>
            </w:r>
          </w:p>
          <w:p w14:paraId="22063D1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6170A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2C328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7F9A454B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5C61448E" w14:textId="2409D6D9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Grosse</w:t>
            </w:r>
            <w:proofErr w:type="spellEnd"/>
          </w:p>
          <w:p w14:paraId="1A8FF499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1FA7527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7113AAF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92E31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04.10.2022</w:t>
            </w:r>
          </w:p>
          <w:p w14:paraId="101E6131" w14:textId="5A365B34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7B94">
              <w:rPr>
                <w:rFonts w:ascii="Arial" w:hAnsi="Arial" w:cs="Arial"/>
                <w:sz w:val="24"/>
                <w:szCs w:val="24"/>
              </w:rPr>
              <w:t>04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117B94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0.202</w:t>
            </w:r>
            <w:r w:rsidR="00117B94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412FCD" w:rsidRPr="00E74E00" w14:paraId="39AB4D4C" w14:textId="77777777" w:rsidTr="001E3A1E">
        <w:tc>
          <w:tcPr>
            <w:tcW w:w="9356" w:type="dxa"/>
            <w:gridSpan w:val="3"/>
          </w:tcPr>
          <w:p w14:paraId="60A0B025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0F92527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B7141BD" w14:textId="77083DFA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-Alle Beteiligten sind mit den Verträgen einverstanden</w:t>
            </w:r>
          </w:p>
          <w:p w14:paraId="42F3F28F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AD3E61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3ECE54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7E441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07A69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8F909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56752C0D" w14:textId="77777777" w:rsidTr="001E3A1E">
        <w:tc>
          <w:tcPr>
            <w:tcW w:w="9356" w:type="dxa"/>
            <w:gridSpan w:val="3"/>
          </w:tcPr>
          <w:p w14:paraId="7BC135EC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3E3E8C5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9B4F03" w14:textId="17225F1A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-Teamkollegen</w:t>
            </w:r>
          </w:p>
          <w:p w14:paraId="6132D24C" w14:textId="7880211B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-Auftraggeber</w:t>
            </w:r>
          </w:p>
          <w:p w14:paraId="75BA8DE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E258C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24F93ED" w14:textId="77777777" w:rsidTr="001E3A1E">
        <w:tc>
          <w:tcPr>
            <w:tcW w:w="9356" w:type="dxa"/>
            <w:gridSpan w:val="3"/>
          </w:tcPr>
          <w:p w14:paraId="6827D36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65755015" w14:textId="6682EEEF" w:rsidR="00412FCD" w:rsidRDefault="00412FCD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481536D8" w14:textId="500E316C" w:rsidR="00E811AA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ist wichtig, dass dieses Arbeitspaket am 04.10.2022 bearbeitet wird</w:t>
            </w:r>
          </w:p>
          <w:p w14:paraId="608E13D0" w14:textId="07C6094E" w:rsidR="00412FCD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-Es wird ein Teamvertrag aufgesetzt </w:t>
            </w:r>
          </w:p>
          <w:p w14:paraId="15CB1D08" w14:textId="45CA04EA" w:rsidR="00377877" w:rsidRDefault="00377877" w:rsidP="003778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-Es wird ein Projektvertrag aufgesetzt </w:t>
            </w:r>
          </w:p>
          <w:p w14:paraId="654647C0" w14:textId="62403A57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-Der Teamvertrag wird unterzeichnet</w:t>
            </w:r>
          </w:p>
          <w:p w14:paraId="543B74B4" w14:textId="5636828C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-Der Projektvertrag wird unterzeichnet</w:t>
            </w:r>
          </w:p>
          <w:p w14:paraId="07F9031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F78FA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344C57F5" w14:textId="77777777" w:rsidTr="001E3A1E">
        <w:tc>
          <w:tcPr>
            <w:tcW w:w="9356" w:type="dxa"/>
            <w:gridSpan w:val="3"/>
          </w:tcPr>
          <w:p w14:paraId="11EAA7DE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7236AF0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E5DFBC" w14:textId="3C75B4B9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-Kollegen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Hoehnel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und Ritter bearbeiten ebenso das Arbeitspaket</w:t>
            </w:r>
          </w:p>
          <w:p w14:paraId="2BC505B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781B5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BD896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0DF01E6" w14:textId="77777777" w:rsidTr="001E3A1E">
        <w:tc>
          <w:tcPr>
            <w:tcW w:w="3096" w:type="dxa"/>
          </w:tcPr>
          <w:p w14:paraId="6FD7264C" w14:textId="405061DC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2h</w:t>
            </w:r>
            <w:r w:rsidR="00915CBC">
              <w:rPr>
                <w:rFonts w:ascii="Arial" w:hAnsi="Arial" w:cs="Arial"/>
                <w:sz w:val="24"/>
                <w:szCs w:val="24"/>
              </w:rPr>
              <w:t>/2h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2FE57A6F" w14:textId="77777777" w:rsidTr="001E3A1E">
              <w:tc>
                <w:tcPr>
                  <w:tcW w:w="1559" w:type="dxa"/>
                </w:tcPr>
                <w:p w14:paraId="23FBBBE2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0B63A48C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08AC415D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3E24C0BD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5354509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64A4BFD1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1F5FA4A5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2CDCDBB5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196B956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5E50D6E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5E50703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4EEEFA0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40FBA46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56589F68" w14:textId="7777777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4256B4E9" w14:textId="77777777" w:rsidTr="001E3A1E">
        <w:tc>
          <w:tcPr>
            <w:tcW w:w="5779" w:type="dxa"/>
            <w:gridSpan w:val="2"/>
            <w:shd w:val="clear" w:color="auto" w:fill="365F91"/>
          </w:tcPr>
          <w:p w14:paraId="165D105C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0B494F39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16710138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08488E13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627F2260" w14:textId="0EFC15B1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15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3E941397" w14:textId="77777777" w:rsidTr="001E3A1E">
        <w:tc>
          <w:tcPr>
            <w:tcW w:w="5779" w:type="dxa"/>
            <w:gridSpan w:val="2"/>
            <w:vAlign w:val="center"/>
          </w:tcPr>
          <w:p w14:paraId="13672809" w14:textId="3B4D6057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Lasten-/Pflichtenheft</w:t>
            </w:r>
          </w:p>
        </w:tc>
        <w:tc>
          <w:tcPr>
            <w:tcW w:w="3577" w:type="dxa"/>
          </w:tcPr>
          <w:p w14:paraId="7777AF7E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459466E4" w14:textId="3DB261B4" w:rsidR="00412FCD" w:rsidRP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6.2</w:t>
            </w:r>
          </w:p>
          <w:p w14:paraId="693C04E1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4ADC30A8" w14:textId="77777777" w:rsidTr="001E3A1E">
        <w:tc>
          <w:tcPr>
            <w:tcW w:w="3096" w:type="dxa"/>
            <w:vAlign w:val="center"/>
          </w:tcPr>
          <w:p w14:paraId="51C0584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5B068BA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25278D6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68BA8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41C8AE8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3131B130" w14:textId="77777777" w:rsidTr="001E3A1E">
        <w:tc>
          <w:tcPr>
            <w:tcW w:w="5779" w:type="dxa"/>
            <w:gridSpan w:val="2"/>
          </w:tcPr>
          <w:p w14:paraId="7C437F09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446D6C9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EB9B1F" w14:textId="7FDBD5DA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-Das Lastenheft ist ausgehändigt</w:t>
            </w:r>
          </w:p>
          <w:p w14:paraId="4DAACBED" w14:textId="0F485996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-Das Pflichtenheft ist unterzeichnet</w:t>
            </w:r>
          </w:p>
          <w:p w14:paraId="2C5E30D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85927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507C3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41BAA239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2FEE46CB" w14:textId="0FEC2825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Hoehnel</w:t>
            </w:r>
            <w:proofErr w:type="spellEnd"/>
          </w:p>
          <w:p w14:paraId="631E9B4E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2838FD1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2D51471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206BD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04.10.2022</w:t>
            </w:r>
          </w:p>
          <w:p w14:paraId="50D5B29A" w14:textId="394A58B1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7B94">
              <w:rPr>
                <w:rFonts w:ascii="Arial" w:hAnsi="Arial" w:cs="Arial"/>
                <w:sz w:val="24"/>
                <w:szCs w:val="24"/>
              </w:rPr>
              <w:t>04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117B94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0.2022</w:t>
            </w:r>
          </w:p>
        </w:tc>
      </w:tr>
      <w:tr w:rsidR="00412FCD" w:rsidRPr="00E74E00" w14:paraId="6531BA2C" w14:textId="77777777" w:rsidTr="001E3A1E">
        <w:tc>
          <w:tcPr>
            <w:tcW w:w="9356" w:type="dxa"/>
            <w:gridSpan w:val="3"/>
          </w:tcPr>
          <w:p w14:paraId="5A673FD9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460957A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F736F43" w14:textId="3EBDA1D3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wird das Lastenheft übergeben</w:t>
            </w:r>
          </w:p>
          <w:p w14:paraId="3A804AE3" w14:textId="0FCD4EAB" w:rsidR="00412FCD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wird ein Pflichtenheft erstellt, mit dem alle Parteien einverstanden sind</w:t>
            </w:r>
          </w:p>
          <w:p w14:paraId="66C5AF85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EB5EFA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A7789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CABFB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293DB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D846B51" w14:textId="77777777" w:rsidTr="001E3A1E">
        <w:tc>
          <w:tcPr>
            <w:tcW w:w="9356" w:type="dxa"/>
            <w:gridSpan w:val="3"/>
          </w:tcPr>
          <w:p w14:paraId="3FC00D44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45C9B707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7F72C3" w14:textId="22A4E979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-Teamkollegen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Grosse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und Ritter</w:t>
            </w:r>
          </w:p>
          <w:p w14:paraId="4262A045" w14:textId="473D5465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-Auftraggeber</w:t>
            </w:r>
          </w:p>
          <w:p w14:paraId="5CAB537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AD618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3AD6F686" w14:textId="77777777" w:rsidTr="001E3A1E">
        <w:tc>
          <w:tcPr>
            <w:tcW w:w="9356" w:type="dxa"/>
            <w:gridSpan w:val="3"/>
          </w:tcPr>
          <w:p w14:paraId="7C15B706" w14:textId="2EE5A099" w:rsidR="00412FCD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3A4EDB22" w14:textId="77777777" w:rsidR="00377877" w:rsidRPr="00D97F23" w:rsidRDefault="00377877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A8AEE53" w14:textId="77777777" w:rsidR="00377877" w:rsidRDefault="00377877" w:rsidP="003778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ist wichtig, dass dieses Arbeitspaket am 04.10.2022 bearbeitet wird</w:t>
            </w:r>
          </w:p>
          <w:p w14:paraId="2B96D407" w14:textId="19CD1F17" w:rsidR="00412FCD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wird das Lastenheft eingefordert und studiert</w:t>
            </w:r>
          </w:p>
          <w:p w14:paraId="5450C9B6" w14:textId="76D3A788" w:rsidR="00412FCD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-Basierend auf dem Lastenheft wird das Pflichtenheft ausgearbeitet</w:t>
            </w:r>
          </w:p>
          <w:p w14:paraId="3A573BA9" w14:textId="0E5B6926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-Das Pflichtenheft wird signiert</w:t>
            </w:r>
          </w:p>
          <w:p w14:paraId="3F98957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ABC71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0249D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2E1B1748" w14:textId="77777777" w:rsidTr="001E3A1E">
        <w:tc>
          <w:tcPr>
            <w:tcW w:w="9356" w:type="dxa"/>
            <w:gridSpan w:val="3"/>
          </w:tcPr>
          <w:p w14:paraId="63BC4879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493522F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8B7C35" w14:textId="5E2CD88B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-Lastenheft von Auftraggeber bereits erstellt</w:t>
            </w:r>
          </w:p>
          <w:p w14:paraId="542BDCFF" w14:textId="6411A5CB" w:rsidR="00374ABE" w:rsidRPr="00E74E00" w:rsidRDefault="00374ABE" w:rsidP="00374A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-Kollegen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Grosse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und Ritter bearbeiten ebenso das Arbeitspaket</w:t>
            </w:r>
          </w:p>
          <w:p w14:paraId="350ADC5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B45B2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114B350" w14:textId="77777777" w:rsidTr="001E3A1E">
        <w:tc>
          <w:tcPr>
            <w:tcW w:w="3096" w:type="dxa"/>
          </w:tcPr>
          <w:p w14:paraId="6058ECB6" w14:textId="61FD76E0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8h</w:t>
            </w:r>
            <w:r w:rsidR="00915CBC">
              <w:rPr>
                <w:rFonts w:ascii="Arial" w:hAnsi="Arial" w:cs="Arial"/>
                <w:sz w:val="24"/>
                <w:szCs w:val="24"/>
              </w:rPr>
              <w:t>/8h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6C4923FE" w14:textId="77777777" w:rsidTr="001E3A1E">
              <w:tc>
                <w:tcPr>
                  <w:tcW w:w="1559" w:type="dxa"/>
                </w:tcPr>
                <w:p w14:paraId="77876123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1FA6667D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4DB69D1B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0DA7CFD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71B5EA86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6AF30F16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996BB4D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037CF82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CF6C514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31F36935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6217E10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4920D46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0B80A3B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722FE11F" w14:textId="7777777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17FF7C3E" w14:textId="77777777" w:rsidTr="001E3A1E">
        <w:tc>
          <w:tcPr>
            <w:tcW w:w="5779" w:type="dxa"/>
            <w:gridSpan w:val="2"/>
            <w:shd w:val="clear" w:color="auto" w:fill="365F91"/>
          </w:tcPr>
          <w:p w14:paraId="7F5B000B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611D950A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46EB81F7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53E5B8B2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2EEB67F2" w14:textId="52FDF168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16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76D3A64D" w14:textId="77777777" w:rsidTr="001E3A1E">
        <w:tc>
          <w:tcPr>
            <w:tcW w:w="5779" w:type="dxa"/>
            <w:gridSpan w:val="2"/>
            <w:vAlign w:val="center"/>
          </w:tcPr>
          <w:p w14:paraId="3F4E1B62" w14:textId="44C02A8F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Projektstruktur- und Phasenplan</w:t>
            </w:r>
          </w:p>
        </w:tc>
        <w:tc>
          <w:tcPr>
            <w:tcW w:w="3577" w:type="dxa"/>
          </w:tcPr>
          <w:p w14:paraId="327D55AB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0D4C5D83" w14:textId="182626F9" w:rsidR="00412FCD" w:rsidRP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6.3</w:t>
            </w:r>
          </w:p>
          <w:p w14:paraId="45AC1CA4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477A90C8" w14:textId="77777777" w:rsidTr="001E3A1E">
        <w:tc>
          <w:tcPr>
            <w:tcW w:w="3096" w:type="dxa"/>
            <w:vAlign w:val="center"/>
          </w:tcPr>
          <w:p w14:paraId="309FD94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7F60263A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26A7754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4C237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60F8E51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33E0FE3E" w14:textId="77777777" w:rsidTr="001E3A1E">
        <w:tc>
          <w:tcPr>
            <w:tcW w:w="5779" w:type="dxa"/>
            <w:gridSpan w:val="2"/>
          </w:tcPr>
          <w:p w14:paraId="441128A4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6150E93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0F509F" w14:textId="4EA0485A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-Fertiger Projektstrukturplan</w:t>
            </w:r>
          </w:p>
          <w:p w14:paraId="7E94D0B4" w14:textId="50590FFD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-Fertiger Phasenplan</w:t>
            </w:r>
          </w:p>
          <w:p w14:paraId="2E178DC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A756B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B6D6F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4F61A0D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6F6338A8" w14:textId="039F3220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4C8170DA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1CD343B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6FD9D297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70E883" w14:textId="2D440B79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CD1B19">
              <w:rPr>
                <w:rFonts w:ascii="Arial" w:hAnsi="Arial" w:cs="Arial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>.10.2022</w:t>
            </w:r>
          </w:p>
          <w:p w14:paraId="1094B499" w14:textId="08D17BEE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  <w:r w:rsidR="00CD1B19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CD1B19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</w:p>
        </w:tc>
      </w:tr>
      <w:tr w:rsidR="00412FCD" w:rsidRPr="00E74E00" w14:paraId="0662F76F" w14:textId="77777777" w:rsidTr="001E3A1E">
        <w:tc>
          <w:tcPr>
            <w:tcW w:w="9356" w:type="dxa"/>
            <w:gridSpan w:val="3"/>
          </w:tcPr>
          <w:p w14:paraId="59864DE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1066F49B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A45EA5E" w14:textId="6AD40DD9" w:rsidR="00412FCD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wird ein Projektstrukturplan erstellt, der alle Arbeitspakete des Projekts zusammenstellt</w:t>
            </w:r>
          </w:p>
          <w:p w14:paraId="273CDF68" w14:textId="63727DCF" w:rsidR="00412FCD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wird ein Phasenplan erstellt, der Klarheit über den zeitlichen Ablauf schafft</w:t>
            </w:r>
          </w:p>
          <w:p w14:paraId="655368A7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E2C0A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04EB4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8C205B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C53D923" w14:textId="77777777" w:rsidTr="001E3A1E">
        <w:tc>
          <w:tcPr>
            <w:tcW w:w="9356" w:type="dxa"/>
            <w:gridSpan w:val="3"/>
          </w:tcPr>
          <w:p w14:paraId="1DBB13A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2CED953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3F9F50" w14:textId="3872D86C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E58712" w14:textId="77777777" w:rsidR="00B47E2B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DCF791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64FD3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974B6C3" w14:textId="77777777" w:rsidTr="001E3A1E">
        <w:tc>
          <w:tcPr>
            <w:tcW w:w="9356" w:type="dxa"/>
            <w:gridSpan w:val="3"/>
          </w:tcPr>
          <w:p w14:paraId="67BDF4BF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5FB27CBD" w14:textId="15D2601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BD13EB" w14:textId="48CBECFE" w:rsidR="00377877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3C2D81">
              <w:rPr>
                <w:rFonts w:ascii="Arial" w:hAnsi="Arial" w:cs="Arial"/>
                <w:sz w:val="24"/>
                <w:szCs w:val="24"/>
              </w:rPr>
              <w:t>Erstellen eines Projektstrukturplans</w:t>
            </w:r>
          </w:p>
          <w:p w14:paraId="5D684CE1" w14:textId="680F7489" w:rsidR="00412FCD" w:rsidRDefault="003C2D81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-Erstellen eines Phasenplans</w:t>
            </w:r>
          </w:p>
          <w:p w14:paraId="055A3500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AFEBA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EF8D4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0AC39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FD5A0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23799B8C" w14:textId="77777777" w:rsidTr="001E3A1E">
        <w:tc>
          <w:tcPr>
            <w:tcW w:w="9356" w:type="dxa"/>
            <w:gridSpan w:val="3"/>
          </w:tcPr>
          <w:p w14:paraId="2D940AFE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237675F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972C7E" w14:textId="6B171502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-Terminziele wurden durch Auftraggeber vorgeben</w:t>
            </w:r>
          </w:p>
          <w:p w14:paraId="4C92890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9EE42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A3582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9503528" w14:textId="77777777" w:rsidTr="001E3A1E">
        <w:tc>
          <w:tcPr>
            <w:tcW w:w="3096" w:type="dxa"/>
          </w:tcPr>
          <w:p w14:paraId="0B51195D" w14:textId="161A5E3F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6h</w:t>
            </w:r>
            <w:r w:rsidR="00915CBC">
              <w:rPr>
                <w:rFonts w:ascii="Arial" w:hAnsi="Arial" w:cs="Arial"/>
                <w:sz w:val="24"/>
                <w:szCs w:val="24"/>
              </w:rPr>
              <w:t>/6h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79A4B019" w14:textId="77777777" w:rsidTr="001E3A1E">
              <w:tc>
                <w:tcPr>
                  <w:tcW w:w="1559" w:type="dxa"/>
                </w:tcPr>
                <w:p w14:paraId="46B7C275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12ABEF3A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69054D0C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081B5FEB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0B69C26B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73543C6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19E9B8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4DEF8A97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E04A8D7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53CE206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25BD5F77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6D04287A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5391BEC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3513EBBD" w14:textId="7777777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7F72B289" w14:textId="77777777" w:rsidTr="001E3A1E">
        <w:tc>
          <w:tcPr>
            <w:tcW w:w="5779" w:type="dxa"/>
            <w:gridSpan w:val="2"/>
            <w:shd w:val="clear" w:color="auto" w:fill="365F91"/>
          </w:tcPr>
          <w:p w14:paraId="0AB1E68B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65E60BEE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45649475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3EA03507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231F364B" w14:textId="134F95E3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17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13322951" w14:textId="77777777" w:rsidTr="001E3A1E">
        <w:tc>
          <w:tcPr>
            <w:tcW w:w="5779" w:type="dxa"/>
            <w:gridSpan w:val="2"/>
            <w:vAlign w:val="center"/>
          </w:tcPr>
          <w:p w14:paraId="6E38230F" w14:textId="72903BC0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Netzplan</w:t>
            </w:r>
          </w:p>
        </w:tc>
        <w:tc>
          <w:tcPr>
            <w:tcW w:w="3577" w:type="dxa"/>
          </w:tcPr>
          <w:p w14:paraId="7AA5E8DD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49E34E36" w14:textId="59A5DB26" w:rsidR="00412FCD" w:rsidRPr="00D97F23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412FCD">
              <w:rPr>
                <w:rFonts w:ascii="Arial" w:hAnsi="Arial" w:cs="Arial"/>
                <w:sz w:val="24"/>
                <w:szCs w:val="24"/>
              </w:rPr>
              <w:t>6.4</w:t>
            </w:r>
          </w:p>
          <w:p w14:paraId="303C450F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7E798776" w14:textId="77777777" w:rsidTr="001E3A1E">
        <w:tc>
          <w:tcPr>
            <w:tcW w:w="3096" w:type="dxa"/>
            <w:vAlign w:val="center"/>
          </w:tcPr>
          <w:p w14:paraId="0667CC3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57130265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0F4FCC6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61AB5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54F60DB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0D9FF8FE" w14:textId="77777777" w:rsidTr="001E3A1E">
        <w:tc>
          <w:tcPr>
            <w:tcW w:w="5779" w:type="dxa"/>
            <w:gridSpan w:val="2"/>
          </w:tcPr>
          <w:p w14:paraId="174EB37B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414821A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406881" w14:textId="6EFB4429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-Fertiger Netzplan</w:t>
            </w:r>
          </w:p>
          <w:p w14:paraId="4CF5C60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B9BD2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F99474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50095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27824DF5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4CF56833" w14:textId="14F95C3B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Hoehnel</w:t>
            </w:r>
            <w:proofErr w:type="spellEnd"/>
          </w:p>
          <w:p w14:paraId="7DAB4F34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300A869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1ED901C7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626035E" w14:textId="60AD776C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CD1B19">
              <w:rPr>
                <w:rFonts w:ascii="Arial" w:hAnsi="Arial" w:cs="Arial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>.10.2022</w:t>
            </w:r>
          </w:p>
          <w:p w14:paraId="7B5BD8FA" w14:textId="45496DCF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D1B19">
              <w:rPr>
                <w:rFonts w:ascii="Arial" w:hAnsi="Arial" w:cs="Arial"/>
                <w:sz w:val="24"/>
                <w:szCs w:val="24"/>
              </w:rPr>
              <w:t>25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CD1B19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</w:p>
        </w:tc>
      </w:tr>
      <w:tr w:rsidR="00412FCD" w:rsidRPr="00E74E00" w14:paraId="5CFD1B7B" w14:textId="77777777" w:rsidTr="001E3A1E">
        <w:tc>
          <w:tcPr>
            <w:tcW w:w="9356" w:type="dxa"/>
            <w:gridSpan w:val="3"/>
          </w:tcPr>
          <w:p w14:paraId="4D1FD9A7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59EDAA0B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DA141B0" w14:textId="4F5C09C6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-Netzplan soll aufschlüsseln, welche Arbeitspakete zeitlich kritisch sind</w:t>
            </w:r>
          </w:p>
          <w:p w14:paraId="7E61C0AB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29681F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8C1473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F9598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ECF43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61260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54378501" w14:textId="77777777" w:rsidTr="001E3A1E">
        <w:tc>
          <w:tcPr>
            <w:tcW w:w="9356" w:type="dxa"/>
            <w:gridSpan w:val="3"/>
          </w:tcPr>
          <w:p w14:paraId="7514335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2301B16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FE6899" w14:textId="0461F1EC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-Abstimmen mit Kollege Ritter mit dem Projektstruktur- und Phasenplan</w:t>
            </w:r>
          </w:p>
          <w:p w14:paraId="44FF7C5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50F4E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CF6A8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22CD5D3B" w14:textId="77777777" w:rsidTr="001E3A1E">
        <w:tc>
          <w:tcPr>
            <w:tcW w:w="9356" w:type="dxa"/>
            <w:gridSpan w:val="3"/>
          </w:tcPr>
          <w:p w14:paraId="70F652D9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7506CC4B" w14:textId="70D6E8DF" w:rsidR="00412FCD" w:rsidRDefault="00412FCD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7FB0B5FC" w14:textId="4C3E8078" w:rsidR="00B47E2B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-Beschaffen der Arbeitspakete</w:t>
            </w:r>
          </w:p>
          <w:p w14:paraId="20D85614" w14:textId="571BDD2A" w:rsidR="00412FCD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-Ermitteln der Dauer der Arbeitspakete</w:t>
            </w:r>
          </w:p>
          <w:p w14:paraId="266B086C" w14:textId="42234883" w:rsidR="00412FCD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-Herausfinden von Abhängigkeiten unter den Arbeitspaketen</w:t>
            </w:r>
          </w:p>
          <w:p w14:paraId="732ED1D3" w14:textId="7B516F0E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-Erhöhen der Arbeitskraft bei besonders kritischen Arbeitspaketen</w:t>
            </w:r>
          </w:p>
          <w:p w14:paraId="66348D80" w14:textId="4BC89731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-Erstellen des Netzplans mit Excel</w:t>
            </w:r>
          </w:p>
          <w:p w14:paraId="09255F77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CC044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40A00BA1" w14:textId="77777777" w:rsidTr="001E3A1E">
        <w:tc>
          <w:tcPr>
            <w:tcW w:w="9356" w:type="dxa"/>
            <w:gridSpan w:val="3"/>
          </w:tcPr>
          <w:p w14:paraId="3B7E6BE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7BFDB9E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D2D0D4" w14:textId="3C8A8CD4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A2281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E9A4D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66CBA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7E6393A" w14:textId="77777777" w:rsidTr="001E3A1E">
        <w:tc>
          <w:tcPr>
            <w:tcW w:w="3096" w:type="dxa"/>
          </w:tcPr>
          <w:p w14:paraId="56EAF548" w14:textId="0A5D50B0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5h</w:t>
            </w:r>
            <w:r w:rsidR="00915CBC">
              <w:rPr>
                <w:rFonts w:ascii="Arial" w:hAnsi="Arial" w:cs="Arial"/>
                <w:sz w:val="24"/>
                <w:szCs w:val="24"/>
              </w:rPr>
              <w:t>/5h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7A9A7BD6" w14:textId="77777777" w:rsidTr="001E3A1E">
              <w:tc>
                <w:tcPr>
                  <w:tcW w:w="1559" w:type="dxa"/>
                </w:tcPr>
                <w:p w14:paraId="63B89416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3B160DF3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5821E3B7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6F0D3A7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2729C56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0887367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6426873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4D77739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38DB6FB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3EB186F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3B92712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7C0C392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7BF8EE9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762E3138" w14:textId="7777777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7788F7DF" w14:textId="77777777" w:rsidTr="001E3A1E">
        <w:tc>
          <w:tcPr>
            <w:tcW w:w="5779" w:type="dxa"/>
            <w:gridSpan w:val="2"/>
            <w:shd w:val="clear" w:color="auto" w:fill="365F91"/>
          </w:tcPr>
          <w:p w14:paraId="4AD52A61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6EC7A274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7BB02676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2FC0737B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051AFDD8" w14:textId="288E2DF9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18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0CDD9816" w14:textId="77777777" w:rsidTr="001E3A1E">
        <w:tc>
          <w:tcPr>
            <w:tcW w:w="5779" w:type="dxa"/>
            <w:gridSpan w:val="2"/>
            <w:vAlign w:val="center"/>
          </w:tcPr>
          <w:p w14:paraId="5C9A0CE3" w14:textId="3B564DFE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Budgetplanung</w:t>
            </w:r>
          </w:p>
        </w:tc>
        <w:tc>
          <w:tcPr>
            <w:tcW w:w="3577" w:type="dxa"/>
          </w:tcPr>
          <w:p w14:paraId="1CED4971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562739E2" w14:textId="22F4EF32" w:rsidR="00412FCD" w:rsidRP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6.5</w:t>
            </w:r>
          </w:p>
          <w:p w14:paraId="39E47808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7C21DEAF" w14:textId="77777777" w:rsidTr="001E3A1E">
        <w:tc>
          <w:tcPr>
            <w:tcW w:w="3096" w:type="dxa"/>
            <w:vAlign w:val="center"/>
          </w:tcPr>
          <w:p w14:paraId="2C203AEB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6B81025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4F42B91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C27A5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38DC728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25800DAD" w14:textId="77777777" w:rsidTr="001E3A1E">
        <w:tc>
          <w:tcPr>
            <w:tcW w:w="5779" w:type="dxa"/>
            <w:gridSpan w:val="2"/>
          </w:tcPr>
          <w:p w14:paraId="3A68CA4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6124AC1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EA7480" w14:textId="60E79F35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-Aufschlüsseln der Kosten</w:t>
            </w:r>
          </w:p>
          <w:p w14:paraId="7B84284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0A9E4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A66421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02265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1D8614C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3BD8C8AD" w14:textId="07622BAE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Hoehnel</w:t>
            </w:r>
            <w:proofErr w:type="spellEnd"/>
          </w:p>
          <w:p w14:paraId="06976447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78EE999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7486E64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3C5900" w14:textId="222C9733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CD1B19">
              <w:rPr>
                <w:rFonts w:ascii="Arial" w:hAnsi="Arial" w:cs="Arial"/>
                <w:sz w:val="24"/>
                <w:szCs w:val="24"/>
              </w:rPr>
              <w:t>15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CD1B19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</w:p>
          <w:p w14:paraId="042F4BEA" w14:textId="59B58D9B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D1B19">
              <w:rPr>
                <w:rFonts w:ascii="Arial" w:hAnsi="Arial" w:cs="Arial"/>
                <w:sz w:val="24"/>
                <w:szCs w:val="24"/>
              </w:rPr>
              <w:t>15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CD1B19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1.2022</w:t>
            </w:r>
          </w:p>
        </w:tc>
      </w:tr>
      <w:tr w:rsidR="00412FCD" w:rsidRPr="00E74E00" w14:paraId="4A5AB588" w14:textId="77777777" w:rsidTr="001E3A1E">
        <w:tc>
          <w:tcPr>
            <w:tcW w:w="9356" w:type="dxa"/>
            <w:gridSpan w:val="3"/>
          </w:tcPr>
          <w:p w14:paraId="3C996C22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64D6165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424C89A" w14:textId="74DC34E7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sollen keine Kosten für das Projektteam entstehen</w:t>
            </w:r>
          </w:p>
          <w:p w14:paraId="1230751E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09CA13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9A345C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D7981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1F3A9E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CA48E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66C58DB" w14:textId="77777777" w:rsidTr="001E3A1E">
        <w:tc>
          <w:tcPr>
            <w:tcW w:w="9356" w:type="dxa"/>
            <w:gridSpan w:val="3"/>
          </w:tcPr>
          <w:p w14:paraId="14F2FB8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48A70FD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17FA6E" w14:textId="017D92DC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-Auftraggeber</w:t>
            </w:r>
          </w:p>
          <w:p w14:paraId="4EEF3EC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492D7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161224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EC91BD7" w14:textId="77777777" w:rsidTr="001E3A1E">
        <w:tc>
          <w:tcPr>
            <w:tcW w:w="9356" w:type="dxa"/>
            <w:gridSpan w:val="3"/>
          </w:tcPr>
          <w:p w14:paraId="54E7EAAF" w14:textId="2963104F" w:rsidR="00412FCD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5875608B" w14:textId="2A059707" w:rsidR="00B47E2B" w:rsidRDefault="00B47E2B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7FBBEA" w14:textId="6ABB7DBF" w:rsidR="00B47E2B" w:rsidRPr="00B47E2B" w:rsidRDefault="00B47E2B" w:rsidP="00B47E2B">
            <w:pPr>
              <w:rPr>
                <w:rFonts w:ascii="Arial" w:hAnsi="Arial" w:cs="Arial"/>
                <w:sz w:val="24"/>
                <w:szCs w:val="24"/>
              </w:rPr>
            </w:pPr>
            <w:r w:rsidRPr="00B47E2B">
              <w:rPr>
                <w:rFonts w:ascii="Arial" w:hAnsi="Arial" w:cs="Arial"/>
                <w:sz w:val="24"/>
                <w:szCs w:val="24"/>
              </w:rPr>
              <w:t>-Das verfügbare Budget beim Auftraggeber erfragen</w:t>
            </w:r>
          </w:p>
          <w:p w14:paraId="6023139D" w14:textId="2F3509FB" w:rsidR="00412FCD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-Zusammenstellen der Kosten und vergleichen mit Budget</w:t>
            </w:r>
          </w:p>
          <w:p w14:paraId="3CB45849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DABB1B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CDF1C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DC23F6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065A7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03D58D04" w14:textId="77777777" w:rsidTr="001E3A1E">
        <w:tc>
          <w:tcPr>
            <w:tcW w:w="9356" w:type="dxa"/>
            <w:gridSpan w:val="3"/>
          </w:tcPr>
          <w:p w14:paraId="243DB8B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6EE3DB0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56B599" w14:textId="64E0D731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81737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368D1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D0944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37A6B621" w14:textId="77777777" w:rsidTr="001E3A1E">
        <w:tc>
          <w:tcPr>
            <w:tcW w:w="3096" w:type="dxa"/>
          </w:tcPr>
          <w:p w14:paraId="328F736C" w14:textId="69C886F6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15CBC" w:rsidRPr="00915CBC">
              <w:rPr>
                <w:rFonts w:ascii="Arial" w:hAnsi="Arial" w:cs="Arial"/>
                <w:sz w:val="24"/>
                <w:szCs w:val="24"/>
              </w:rPr>
              <w:t>0h/</w:t>
            </w:r>
            <w:r w:rsidR="009F48D2" w:rsidRPr="00915CBC">
              <w:rPr>
                <w:rFonts w:ascii="Arial" w:hAnsi="Arial" w:cs="Arial"/>
                <w:sz w:val="24"/>
                <w:szCs w:val="24"/>
              </w:rPr>
              <w:t>1h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336B170B" w14:textId="77777777" w:rsidTr="001E3A1E">
              <w:tc>
                <w:tcPr>
                  <w:tcW w:w="1559" w:type="dxa"/>
                </w:tcPr>
                <w:p w14:paraId="55AC60B8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5107475D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1F49906E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45F39BDC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6436970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1D4D34A0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5E8975F" w14:textId="083EDCC1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0%</w:t>
                  </w:r>
                </w:p>
                <w:p w14:paraId="72EAC3EC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E5FC076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2A6742F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567FC36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7E776A67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4639EF8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11A5F0A6" w14:textId="7777777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759B535B" w14:textId="77777777" w:rsidTr="001E3A1E">
        <w:tc>
          <w:tcPr>
            <w:tcW w:w="5779" w:type="dxa"/>
            <w:gridSpan w:val="2"/>
            <w:shd w:val="clear" w:color="auto" w:fill="365F91"/>
          </w:tcPr>
          <w:p w14:paraId="29890F6E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0A21C6A1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4CCDD5E5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0F939001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2B0839BA" w14:textId="52D8C8ED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19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02CC3F32" w14:textId="77777777" w:rsidTr="001E3A1E">
        <w:tc>
          <w:tcPr>
            <w:tcW w:w="5779" w:type="dxa"/>
            <w:gridSpan w:val="2"/>
            <w:vAlign w:val="center"/>
          </w:tcPr>
          <w:p w14:paraId="62D9D280" w14:textId="5B40915C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Risiko- und</w:t>
            </w:r>
            <w:r w:rsidR="009D1960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 w:rsidRPr="004E1DB7">
              <w:rPr>
                <w:rFonts w:ascii="Arial" w:hAnsi="Arial" w:cs="Arial"/>
                <w:i/>
                <w:sz w:val="24"/>
                <w:szCs w:val="24"/>
              </w:rPr>
              <w:t>Stakeholderanalyse</w:t>
            </w:r>
            <w:proofErr w:type="spellEnd"/>
          </w:p>
        </w:tc>
        <w:tc>
          <w:tcPr>
            <w:tcW w:w="3577" w:type="dxa"/>
          </w:tcPr>
          <w:p w14:paraId="596D6FDC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56693252" w14:textId="41023694" w:rsidR="00412FCD" w:rsidRPr="00D97F23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412FCD">
              <w:rPr>
                <w:rFonts w:ascii="Arial" w:hAnsi="Arial" w:cs="Arial"/>
                <w:sz w:val="24"/>
                <w:szCs w:val="24"/>
              </w:rPr>
              <w:t>6.6</w:t>
            </w:r>
          </w:p>
          <w:p w14:paraId="1CBC671B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01BFCCD1" w14:textId="77777777" w:rsidTr="001E3A1E">
        <w:tc>
          <w:tcPr>
            <w:tcW w:w="3096" w:type="dxa"/>
            <w:vAlign w:val="center"/>
          </w:tcPr>
          <w:p w14:paraId="70A1001B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6B8E0CAF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438996A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66437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3E37E7A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05CA3C47" w14:textId="77777777" w:rsidTr="001E3A1E">
        <w:tc>
          <w:tcPr>
            <w:tcW w:w="5779" w:type="dxa"/>
            <w:gridSpan w:val="2"/>
          </w:tcPr>
          <w:p w14:paraId="36210FCB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2D67BC7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B6B470" w14:textId="473AF45D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 Analyse der Risiken</w:t>
            </w:r>
          </w:p>
          <w:p w14:paraId="1F353343" w14:textId="290B0FD6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 Analyse der Stakeholder</w:t>
            </w:r>
          </w:p>
          <w:p w14:paraId="56FC4D8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36489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8BDD4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21B53335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3F7A2B21" w14:textId="749C548D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Hoehnel</w:t>
            </w:r>
            <w:proofErr w:type="spellEnd"/>
          </w:p>
          <w:p w14:paraId="4CD577A4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345BA29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3A78ACA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83846A" w14:textId="7A618B4C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CD1B19">
              <w:rPr>
                <w:rFonts w:ascii="Arial" w:hAnsi="Arial" w:cs="Arial"/>
                <w:sz w:val="24"/>
                <w:szCs w:val="24"/>
              </w:rPr>
              <w:t>13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CD1B19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</w:p>
          <w:p w14:paraId="4A7BADE0" w14:textId="1C0D9DF5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D1B19">
              <w:rPr>
                <w:rFonts w:ascii="Arial" w:hAnsi="Arial" w:cs="Arial"/>
                <w:sz w:val="24"/>
                <w:szCs w:val="24"/>
              </w:rPr>
              <w:t>30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CD1B19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</w:p>
        </w:tc>
      </w:tr>
      <w:tr w:rsidR="00412FCD" w:rsidRPr="00E74E00" w14:paraId="51BE9FBE" w14:textId="77777777" w:rsidTr="001E3A1E">
        <w:tc>
          <w:tcPr>
            <w:tcW w:w="9356" w:type="dxa"/>
            <w:gridSpan w:val="3"/>
          </w:tcPr>
          <w:p w14:paraId="3A77115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04E1DEA7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827532E" w14:textId="6883044A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EC7AD9">
              <w:rPr>
                <w:rFonts w:ascii="Arial" w:hAnsi="Arial" w:cs="Arial"/>
                <w:sz w:val="24"/>
                <w:szCs w:val="24"/>
              </w:rPr>
              <w:t>Ermittlung und Evaluierung der Risiken</w:t>
            </w:r>
          </w:p>
          <w:p w14:paraId="47AEF37D" w14:textId="0177A419" w:rsidR="00412FCD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-Bestimmen der Stakeholder</w:t>
            </w:r>
          </w:p>
          <w:p w14:paraId="1DBFCBD8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1FBD13E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497251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75EC7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FCA12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463508C4" w14:textId="77777777" w:rsidTr="001E3A1E">
        <w:tc>
          <w:tcPr>
            <w:tcW w:w="9356" w:type="dxa"/>
            <w:gridSpan w:val="3"/>
          </w:tcPr>
          <w:p w14:paraId="190328AC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293C107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51B2F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94AF3C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783CB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BF268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39CE0A7" w14:textId="77777777" w:rsidTr="001E3A1E">
        <w:tc>
          <w:tcPr>
            <w:tcW w:w="9356" w:type="dxa"/>
            <w:gridSpan w:val="3"/>
          </w:tcPr>
          <w:p w14:paraId="7B9E223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65FD3BE9" w14:textId="65DF158B" w:rsidR="00412FCD" w:rsidRDefault="00412FCD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A4A53C2" w14:textId="5F45806E" w:rsidR="00EC7AD9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-Erstellen der Risikoanalyse</w:t>
            </w:r>
          </w:p>
          <w:p w14:paraId="3EF03BE0" w14:textId="4CE6FF99" w:rsidR="00412FCD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-Erstellen der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Stakeholderanalyse</w:t>
            </w:r>
            <w:proofErr w:type="spellEnd"/>
          </w:p>
          <w:p w14:paraId="2135DF3D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AC1D8F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AE33B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03744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8FF45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F5AD8ED" w14:textId="77777777" w:rsidTr="001E3A1E">
        <w:tc>
          <w:tcPr>
            <w:tcW w:w="9356" w:type="dxa"/>
            <w:gridSpan w:val="3"/>
          </w:tcPr>
          <w:p w14:paraId="146351F8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414C4EC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768D78" w14:textId="3F6AAE73" w:rsidR="00412FCD" w:rsidRPr="00E74E00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-Klassischer Anwender in Pflichtenheft festgelegt</w:t>
            </w:r>
          </w:p>
          <w:p w14:paraId="0A1E0D6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DF44BC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0D0A8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50888108" w14:textId="77777777" w:rsidTr="001E3A1E">
        <w:tc>
          <w:tcPr>
            <w:tcW w:w="3096" w:type="dxa"/>
          </w:tcPr>
          <w:p w14:paraId="0B40F928" w14:textId="23D2EED2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10h</w:t>
            </w:r>
            <w:r w:rsidR="00915CBC">
              <w:rPr>
                <w:rFonts w:ascii="Arial" w:hAnsi="Arial" w:cs="Arial"/>
                <w:sz w:val="24"/>
                <w:szCs w:val="24"/>
              </w:rPr>
              <w:t>/10h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2C616244" w14:textId="77777777" w:rsidTr="001E3A1E">
              <w:tc>
                <w:tcPr>
                  <w:tcW w:w="1559" w:type="dxa"/>
                </w:tcPr>
                <w:p w14:paraId="6805F85E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48162C2D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15A9A81F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4AEE3F44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28A364B6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1F5B5D7B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F1DF67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7A23041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F039841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37F4CF6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45C486F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1F79A91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195798A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1FCAF07E" w14:textId="7777777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3C83479D" w14:textId="77777777" w:rsidTr="001E3A1E">
        <w:tc>
          <w:tcPr>
            <w:tcW w:w="5779" w:type="dxa"/>
            <w:gridSpan w:val="2"/>
            <w:shd w:val="clear" w:color="auto" w:fill="365F91"/>
          </w:tcPr>
          <w:p w14:paraId="0CF4B3FF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22A9E427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6AA26D94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7452B68E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24326617" w14:textId="1E620F01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20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361E5C7F" w14:textId="77777777" w:rsidTr="001E3A1E">
        <w:tc>
          <w:tcPr>
            <w:tcW w:w="5779" w:type="dxa"/>
            <w:gridSpan w:val="2"/>
            <w:vAlign w:val="center"/>
          </w:tcPr>
          <w:p w14:paraId="135F21E9" w14:textId="352D85EC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Controlling</w:t>
            </w:r>
          </w:p>
        </w:tc>
        <w:tc>
          <w:tcPr>
            <w:tcW w:w="3577" w:type="dxa"/>
          </w:tcPr>
          <w:p w14:paraId="43A4B33F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207D5C4B" w14:textId="07A2B6BE" w:rsidR="00412FCD" w:rsidRP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6.7</w:t>
            </w:r>
          </w:p>
          <w:p w14:paraId="044A6C03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74A4ABE4" w14:textId="77777777" w:rsidTr="001E3A1E">
        <w:tc>
          <w:tcPr>
            <w:tcW w:w="3096" w:type="dxa"/>
            <w:vAlign w:val="center"/>
          </w:tcPr>
          <w:p w14:paraId="45CF50D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3D5C7C94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2024100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86F93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2F1285D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5B85C352" w14:textId="77777777" w:rsidTr="001E3A1E">
        <w:tc>
          <w:tcPr>
            <w:tcW w:w="5779" w:type="dxa"/>
            <w:gridSpan w:val="2"/>
          </w:tcPr>
          <w:p w14:paraId="6C634B87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3855641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ECBAEA" w14:textId="78069465" w:rsidR="00412FCD" w:rsidRPr="00E74E00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-Managen des Projekts</w:t>
            </w:r>
          </w:p>
          <w:p w14:paraId="1ACB7B9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5084B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AFFC01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79E06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4EA23D9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4121747D" w14:textId="40B644F9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Grosse</w:t>
            </w:r>
            <w:proofErr w:type="spellEnd"/>
          </w:p>
          <w:p w14:paraId="3B7EC6D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099DE68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09A11E5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158E8E" w14:textId="221DDD5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CD1B19">
              <w:rPr>
                <w:rFonts w:ascii="Arial" w:hAnsi="Arial" w:cs="Arial"/>
                <w:sz w:val="24"/>
                <w:szCs w:val="24"/>
              </w:rPr>
              <w:t>-</w:t>
            </w:r>
          </w:p>
          <w:p w14:paraId="270A91BD" w14:textId="42FA03E3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D1B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12FCD" w:rsidRPr="00E74E00" w14:paraId="02895067" w14:textId="77777777" w:rsidTr="001E3A1E">
        <w:tc>
          <w:tcPr>
            <w:tcW w:w="9356" w:type="dxa"/>
            <w:gridSpan w:val="3"/>
          </w:tcPr>
          <w:p w14:paraId="35A2FB74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489562B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5F9BF15" w14:textId="562B4557" w:rsidR="00412FCD" w:rsidRPr="00E74E00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-Überwachung, dass Projekt nach Plan durchgeführt wird</w:t>
            </w:r>
          </w:p>
          <w:p w14:paraId="79245AF9" w14:textId="1C2456BE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C2F434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1F182E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EF536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5FC48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03D82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5D897AB9" w14:textId="77777777" w:rsidTr="001E3A1E">
        <w:tc>
          <w:tcPr>
            <w:tcW w:w="9356" w:type="dxa"/>
            <w:gridSpan w:val="3"/>
          </w:tcPr>
          <w:p w14:paraId="68DE444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31EE2ED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88A150" w14:textId="5C4FEF1C" w:rsidR="00412FCD" w:rsidRPr="00E74E00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-Teamkollegen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Hoehnel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und Ritter</w:t>
            </w:r>
          </w:p>
          <w:p w14:paraId="29A1496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8A28B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480F8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76562A2C" w14:textId="77777777" w:rsidTr="001E3A1E">
        <w:tc>
          <w:tcPr>
            <w:tcW w:w="9356" w:type="dxa"/>
            <w:gridSpan w:val="3"/>
          </w:tcPr>
          <w:p w14:paraId="7E35F7A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730386EF" w14:textId="0194FFD5" w:rsidR="00412FCD" w:rsidRDefault="00412FCD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4C274F1E" w14:textId="3EF9B9D8" w:rsidR="00EC7AD9" w:rsidRDefault="00EC7AD9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-Erstellen der Controlling Dokumente</w:t>
            </w:r>
          </w:p>
          <w:p w14:paraId="695C78A8" w14:textId="402754FF" w:rsidR="00412FCD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-Aufpassen, dass Projekt reibungsfrei abläuft</w:t>
            </w:r>
          </w:p>
          <w:p w14:paraId="1B8DAC5C" w14:textId="685A05C5" w:rsidR="00412FCD" w:rsidRPr="00E74E00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-Kontrollieren der Arbeit der Teamkollegen</w:t>
            </w:r>
          </w:p>
          <w:p w14:paraId="251A0B68" w14:textId="59BCAAA7" w:rsidR="00412FCD" w:rsidRPr="00E74E00" w:rsidRDefault="00CE1268" w:rsidP="00CE1268">
            <w:pPr>
              <w:tabs>
                <w:tab w:val="left" w:pos="130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1"/>
                <w:szCs w:val="21"/>
              </w:rPr>
              <w:t>Folgende Thematiken solle beachtet werden: Termin; Budget; Qualität</w:t>
            </w:r>
          </w:p>
          <w:p w14:paraId="73346148" w14:textId="215BBE50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A0BE8E" w14:textId="77777777" w:rsidR="00915CBC" w:rsidRPr="00E74E00" w:rsidRDefault="00915CBC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84F27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51741980" w14:textId="77777777" w:rsidTr="001E3A1E">
        <w:tc>
          <w:tcPr>
            <w:tcW w:w="9356" w:type="dxa"/>
            <w:gridSpan w:val="3"/>
          </w:tcPr>
          <w:p w14:paraId="629CD89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362ED7F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205C99" w14:textId="7F176FBE" w:rsidR="00412FCD" w:rsidRPr="00E74E00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-Teamvertag setzt Pflichten der Teammitglieder fest</w:t>
            </w:r>
          </w:p>
          <w:p w14:paraId="7A8D3E0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92B58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24B652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7DDAAAF" w14:textId="77777777" w:rsidTr="001E3A1E">
        <w:tc>
          <w:tcPr>
            <w:tcW w:w="3096" w:type="dxa"/>
          </w:tcPr>
          <w:p w14:paraId="6E03346A" w14:textId="0597887C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15CBC" w:rsidRPr="00915CBC">
              <w:rPr>
                <w:rFonts w:ascii="Arial" w:hAnsi="Arial" w:cs="Arial"/>
                <w:sz w:val="24"/>
                <w:szCs w:val="24"/>
              </w:rPr>
              <w:t>0h/</w:t>
            </w:r>
            <w:r w:rsidR="009F48D2" w:rsidRPr="00915CBC">
              <w:rPr>
                <w:rFonts w:ascii="Arial" w:hAnsi="Arial" w:cs="Arial"/>
                <w:sz w:val="24"/>
                <w:szCs w:val="24"/>
              </w:rPr>
              <w:t>10h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40EE9A2E" w14:textId="77777777" w:rsidTr="001E3A1E">
              <w:tc>
                <w:tcPr>
                  <w:tcW w:w="1559" w:type="dxa"/>
                </w:tcPr>
                <w:p w14:paraId="47F03CD6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665AA692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3EB51E28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061D3529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4552CCAE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14831B7C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4C22996" w14:textId="3976BD81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0%</w:t>
                  </w:r>
                </w:p>
                <w:p w14:paraId="506800AC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C9DAC6E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67ECCA0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020E849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02019B35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12ABE78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3DE9D7D5" w14:textId="7777777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3369C278" w14:textId="77777777" w:rsidTr="001E3A1E">
        <w:tc>
          <w:tcPr>
            <w:tcW w:w="5779" w:type="dxa"/>
            <w:gridSpan w:val="2"/>
            <w:shd w:val="clear" w:color="auto" w:fill="365F91"/>
          </w:tcPr>
          <w:p w14:paraId="08493DD7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7CD61806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3C64A3DA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7BEEBDD4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10F573D7" w14:textId="20101E82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2E978701" w14:textId="77777777" w:rsidTr="001E3A1E">
        <w:tc>
          <w:tcPr>
            <w:tcW w:w="5779" w:type="dxa"/>
            <w:gridSpan w:val="2"/>
            <w:vAlign w:val="center"/>
          </w:tcPr>
          <w:p w14:paraId="7B563461" w14:textId="5E78A3B0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Abgabe Projektmanagement</w:t>
            </w:r>
          </w:p>
        </w:tc>
        <w:tc>
          <w:tcPr>
            <w:tcW w:w="3577" w:type="dxa"/>
          </w:tcPr>
          <w:p w14:paraId="352475AF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52C38B92" w14:textId="2801EBF1" w:rsidR="00412FCD" w:rsidRP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6.8</w:t>
            </w:r>
          </w:p>
          <w:p w14:paraId="32CE4771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344C9EF2" w14:textId="77777777" w:rsidTr="001E3A1E">
        <w:tc>
          <w:tcPr>
            <w:tcW w:w="3096" w:type="dxa"/>
            <w:vAlign w:val="center"/>
          </w:tcPr>
          <w:p w14:paraId="0622F9BF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06D3D9B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08535C2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04146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148E5B2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4D03893A" w14:textId="77777777" w:rsidTr="001E3A1E">
        <w:tc>
          <w:tcPr>
            <w:tcW w:w="5779" w:type="dxa"/>
            <w:gridSpan w:val="2"/>
          </w:tcPr>
          <w:p w14:paraId="7A7A87D5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49B9FDB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56F93B" w14:textId="555D8392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-Abgabe der Projektmanagement Dokumente bei Dozentin</w:t>
            </w:r>
          </w:p>
          <w:p w14:paraId="68A3FEB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6F616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F7E19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25953FFC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69C464E3" w14:textId="7F786EF3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2E5F371A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15D1A3B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Uwe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Ingelfinger</w:t>
            </w:r>
            <w:proofErr w:type="spellEnd"/>
          </w:p>
          <w:p w14:paraId="26831B1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B4341B" w14:textId="725A652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CD1B19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.0</w:t>
            </w:r>
            <w:r w:rsidR="00CD1B19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.202</w:t>
            </w:r>
            <w:r w:rsidR="00CD1B19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323F99FF" w14:textId="1D06B944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20.01.202</w:t>
            </w:r>
            <w:r w:rsidR="00CD1B19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412FCD" w:rsidRPr="00E74E00" w14:paraId="6881E79E" w14:textId="77777777" w:rsidTr="001E3A1E">
        <w:tc>
          <w:tcPr>
            <w:tcW w:w="9356" w:type="dxa"/>
            <w:gridSpan w:val="3"/>
          </w:tcPr>
          <w:p w14:paraId="1BB45BC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71309AE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9CA787E" w14:textId="0E02E778" w:rsidR="00412FCD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-Erfolgreiche Abgabe</w:t>
            </w:r>
          </w:p>
          <w:p w14:paraId="5C678148" w14:textId="09D79022" w:rsidR="00E811AA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C12E30" w14:textId="6715A600" w:rsidR="00E811AA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8E418A" w14:textId="2075286C" w:rsidR="00E811AA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9C702E" w14:textId="77777777" w:rsidR="00E811AA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7D83F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3B8C4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3B3E8EFA" w14:textId="77777777" w:rsidTr="001E3A1E">
        <w:tc>
          <w:tcPr>
            <w:tcW w:w="9356" w:type="dxa"/>
            <w:gridSpan w:val="3"/>
          </w:tcPr>
          <w:p w14:paraId="5A9F987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37A85DE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1263C01" w14:textId="65044747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-Die Post</w:t>
            </w:r>
          </w:p>
          <w:p w14:paraId="42D8E634" w14:textId="1223FBEF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-Teamkollegen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Grosse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und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Hoehnel</w:t>
            </w:r>
            <w:proofErr w:type="spellEnd"/>
          </w:p>
          <w:p w14:paraId="16042BB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0CCDC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6040B7A" w14:textId="77777777" w:rsidTr="001E3A1E">
        <w:tc>
          <w:tcPr>
            <w:tcW w:w="9356" w:type="dxa"/>
            <w:gridSpan w:val="3"/>
          </w:tcPr>
          <w:p w14:paraId="69FFDE3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5A2DF5C4" w14:textId="77777777" w:rsidR="00E811AA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18071AA" w14:textId="77777777" w:rsidR="00E811AA" w:rsidRPr="00E74E00" w:rsidRDefault="00E811AA" w:rsidP="00E811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-Zusammentragen aller aktuellen Abgabedokumente</w:t>
            </w:r>
          </w:p>
          <w:p w14:paraId="27955835" w14:textId="77777777" w:rsidR="00E811AA" w:rsidRDefault="00E811AA" w:rsidP="00E811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-Besorgen eines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USB Datenträgers</w:t>
            </w:r>
            <w:proofErr w:type="gramEnd"/>
          </w:p>
          <w:p w14:paraId="2765ADBD" w14:textId="77777777" w:rsidR="00E811AA" w:rsidRDefault="00E811AA" w:rsidP="00E811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-Beschreiben des Datenträgers</w:t>
            </w:r>
          </w:p>
          <w:p w14:paraId="02C70641" w14:textId="77777777" w:rsidR="00E811AA" w:rsidRDefault="00E811AA" w:rsidP="00E811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-Versenden des Datenträgers</w:t>
            </w:r>
          </w:p>
          <w:p w14:paraId="47B0EBF5" w14:textId="04DF9891" w:rsidR="00412FCD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-Absenden spätestens fünf Tage vor Abgabetermin</w:t>
            </w:r>
          </w:p>
          <w:p w14:paraId="4749ED37" w14:textId="77777777" w:rsidR="00E811AA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58FD8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2DD82059" w14:textId="77777777" w:rsidTr="001E3A1E">
        <w:tc>
          <w:tcPr>
            <w:tcW w:w="9356" w:type="dxa"/>
            <w:gridSpan w:val="3"/>
          </w:tcPr>
          <w:p w14:paraId="3439077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0ADFFFEE" w14:textId="43B13934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69FA91" w14:textId="2E0BDB0E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-Dokumente aus PSP-Nr.6.1 bis 6.7</w:t>
            </w:r>
          </w:p>
          <w:p w14:paraId="52BE73D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F6F509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C741F0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3A764CE" w14:textId="77777777" w:rsidTr="001E3A1E">
        <w:tc>
          <w:tcPr>
            <w:tcW w:w="3096" w:type="dxa"/>
          </w:tcPr>
          <w:p w14:paraId="575DBC04" w14:textId="679021FD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15CBC" w:rsidRPr="00915CBC">
              <w:rPr>
                <w:rFonts w:ascii="Arial" w:hAnsi="Arial" w:cs="Arial"/>
                <w:sz w:val="24"/>
                <w:szCs w:val="24"/>
              </w:rPr>
              <w:t>0h/</w:t>
            </w:r>
            <w:r w:rsidR="009F48D2" w:rsidRPr="00915CBC">
              <w:rPr>
                <w:rFonts w:ascii="Arial" w:hAnsi="Arial" w:cs="Arial"/>
                <w:sz w:val="24"/>
                <w:szCs w:val="24"/>
              </w:rPr>
              <w:t>6h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54B6962C" w14:textId="77777777" w:rsidTr="001E3A1E">
              <w:tc>
                <w:tcPr>
                  <w:tcW w:w="1559" w:type="dxa"/>
                </w:tcPr>
                <w:p w14:paraId="79AB2082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350B198F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05E04005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772AA86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0704B4B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5A95B376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C128DAF" w14:textId="541DD7F0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0%</w:t>
                  </w:r>
                </w:p>
                <w:p w14:paraId="4128C912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BABFFA1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107AC80A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5158E78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5AB7BD6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55E8EBB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26EDB5A9" w14:textId="73CB6B15" w:rsidR="00D97F23" w:rsidRDefault="00D97F23" w:rsidP="00BD6666">
      <w:pPr>
        <w:overflowPunct/>
        <w:autoSpaceDE/>
        <w:autoSpaceDN/>
        <w:adjustRightInd/>
        <w:spacing w:after="160" w:line="259" w:lineRule="auto"/>
        <w:textAlignment w:val="auto"/>
      </w:pPr>
    </w:p>
    <w:sectPr w:rsidR="00D97F23" w:rsidSect="00E319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6D66"/>
    <w:multiLevelType w:val="hybridMultilevel"/>
    <w:tmpl w:val="A2D68010"/>
    <w:lvl w:ilvl="0" w:tplc="E4369B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D29C6"/>
    <w:multiLevelType w:val="hybridMultilevel"/>
    <w:tmpl w:val="361EA68E"/>
    <w:lvl w:ilvl="0" w:tplc="74FA38A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A7B9F"/>
    <w:multiLevelType w:val="hybridMultilevel"/>
    <w:tmpl w:val="301E3B9A"/>
    <w:lvl w:ilvl="0" w:tplc="C874BDF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560189">
    <w:abstractNumId w:val="2"/>
  </w:num>
  <w:num w:numId="2" w16cid:durableId="1611625502">
    <w:abstractNumId w:val="0"/>
  </w:num>
  <w:num w:numId="3" w16cid:durableId="85661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66"/>
    <w:rsid w:val="000135AB"/>
    <w:rsid w:val="00015946"/>
    <w:rsid w:val="00023159"/>
    <w:rsid w:val="00072B09"/>
    <w:rsid w:val="00117B94"/>
    <w:rsid w:val="001C055F"/>
    <w:rsid w:val="00230FB2"/>
    <w:rsid w:val="00265490"/>
    <w:rsid w:val="00280514"/>
    <w:rsid w:val="002A438C"/>
    <w:rsid w:val="002C62C6"/>
    <w:rsid w:val="00374ABE"/>
    <w:rsid w:val="00377877"/>
    <w:rsid w:val="003C2D81"/>
    <w:rsid w:val="00412FCD"/>
    <w:rsid w:val="004B2D1F"/>
    <w:rsid w:val="004C5B50"/>
    <w:rsid w:val="004C6A37"/>
    <w:rsid w:val="004E1DB7"/>
    <w:rsid w:val="004F7C2F"/>
    <w:rsid w:val="005228FB"/>
    <w:rsid w:val="005F275C"/>
    <w:rsid w:val="00715F60"/>
    <w:rsid w:val="00843FB6"/>
    <w:rsid w:val="00847EE6"/>
    <w:rsid w:val="008B1E50"/>
    <w:rsid w:val="00907BF5"/>
    <w:rsid w:val="00915CBC"/>
    <w:rsid w:val="00934B8F"/>
    <w:rsid w:val="009C404E"/>
    <w:rsid w:val="009D1960"/>
    <w:rsid w:val="009F48D2"/>
    <w:rsid w:val="00A002A6"/>
    <w:rsid w:val="00A50E08"/>
    <w:rsid w:val="00A52645"/>
    <w:rsid w:val="00A67236"/>
    <w:rsid w:val="00A72A0D"/>
    <w:rsid w:val="00B47E2B"/>
    <w:rsid w:val="00BD6666"/>
    <w:rsid w:val="00C40307"/>
    <w:rsid w:val="00CB4A14"/>
    <w:rsid w:val="00CD1B19"/>
    <w:rsid w:val="00CE1268"/>
    <w:rsid w:val="00D97F23"/>
    <w:rsid w:val="00DD28ED"/>
    <w:rsid w:val="00DE1B4B"/>
    <w:rsid w:val="00E3022B"/>
    <w:rsid w:val="00E3193F"/>
    <w:rsid w:val="00E63F78"/>
    <w:rsid w:val="00E811AA"/>
    <w:rsid w:val="00EC7AD9"/>
    <w:rsid w:val="00F22165"/>
    <w:rsid w:val="00F3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A698A"/>
  <w15:docId w15:val="{BB9098F5-2E83-40EB-BD46-F842C6A9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6723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22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47E2B"/>
    <w:pPr>
      <w:ind w:left="720"/>
      <w:contextualSpacing/>
    </w:pPr>
  </w:style>
  <w:style w:type="character" w:customStyle="1" w:styleId="markedcontent">
    <w:name w:val="markedcontent"/>
    <w:basedOn w:val="Absatz-Standardschriftart"/>
    <w:rsid w:val="00C40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itz\Documents\GitHub\labor_mod_sim\PM\Arbeitspakete\Vorlage0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83368-E382-4E40-B99F-4CC1AEEE5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Vorlage0.dotx</Template>
  <TotalTime>0</TotalTime>
  <Pages>21</Pages>
  <Words>2811</Words>
  <Characters>16025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Moritz</dc:creator>
  <cp:lastModifiedBy>M H</cp:lastModifiedBy>
  <cp:revision>17</cp:revision>
  <cp:lastPrinted>2017-04-10T08:40:00Z</cp:lastPrinted>
  <dcterms:created xsi:type="dcterms:W3CDTF">2022-11-17T21:47:00Z</dcterms:created>
  <dcterms:modified xsi:type="dcterms:W3CDTF">2022-11-19T14:31:00Z</dcterms:modified>
</cp:coreProperties>
</file>