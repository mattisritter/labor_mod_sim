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A67236" w:rsidRPr="00E74E00" w14:paraId="433D6B55" w14:textId="77777777" w:rsidTr="00F77844">
        <w:tc>
          <w:tcPr>
            <w:tcW w:w="5779" w:type="dxa"/>
            <w:gridSpan w:val="2"/>
            <w:shd w:val="clear" w:color="auto" w:fill="365F91"/>
          </w:tcPr>
          <w:p w14:paraId="71C907DE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  <w:p w14:paraId="483FCD4E" w14:textId="77777777" w:rsidR="00A67236" w:rsidRPr="00E74E00" w:rsidRDefault="00A67236" w:rsidP="00F77844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2B3F457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CB180A0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20A05DDB" w14:textId="5B15CD0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7236" w:rsidRPr="00E74E00" w14:paraId="09B9FFC2" w14:textId="77777777" w:rsidTr="00F77844">
        <w:tc>
          <w:tcPr>
            <w:tcW w:w="5779" w:type="dxa"/>
            <w:gridSpan w:val="2"/>
            <w:vAlign w:val="center"/>
          </w:tcPr>
          <w:p w14:paraId="264B6E60" w14:textId="241D22FD" w:rsidR="00A67236" w:rsidRPr="002525E8" w:rsidRDefault="004E1DB7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Herleitung der Bewegungsgleichungen</w:t>
            </w:r>
          </w:p>
        </w:tc>
        <w:tc>
          <w:tcPr>
            <w:tcW w:w="3577" w:type="dxa"/>
          </w:tcPr>
          <w:p w14:paraId="36D63231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5250490F" w14:textId="5AA1D8A5" w:rsidR="00A67236" w:rsidRPr="00D97F23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 w:rsid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D6666" w:rsidRPr="00BD6666">
              <w:rPr>
                <w:rFonts w:ascii="Arial" w:hAnsi="Arial" w:cs="Arial"/>
                <w:sz w:val="24"/>
                <w:szCs w:val="24"/>
              </w:rPr>
              <w:t>1.1</w:t>
            </w:r>
          </w:p>
          <w:p w14:paraId="6D0F9452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</w:tc>
      </w:tr>
      <w:tr w:rsidR="00A67236" w:rsidRPr="00E74E00" w14:paraId="66526B9C" w14:textId="77777777" w:rsidTr="00F77844">
        <w:tc>
          <w:tcPr>
            <w:tcW w:w="3096" w:type="dxa"/>
            <w:vAlign w:val="center"/>
          </w:tcPr>
          <w:p w14:paraId="3F957398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38057F2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DBAD4E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7652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C40A04C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7897DE3" w14:textId="77777777" w:rsidTr="00F77844">
        <w:tc>
          <w:tcPr>
            <w:tcW w:w="5779" w:type="dxa"/>
            <w:gridSpan w:val="2"/>
          </w:tcPr>
          <w:p w14:paraId="02F71E03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D47008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EB1D2D" w14:textId="2BC01660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sind aufgestellt</w:t>
            </w:r>
          </w:p>
          <w:p w14:paraId="61CAF65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8CA1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D721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F2D8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0237FD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CEB6FF6" w14:textId="0BE148BF" w:rsidR="00D97F23" w:rsidRPr="00E74E00" w:rsidRDefault="00E811AA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3F32ED9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D15655" w14:textId="1232EAF1" w:rsidR="00A67236" w:rsidRDefault="005228FB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CE9AF4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F5292D" w14:textId="7B2D1F4C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C055F">
              <w:rPr>
                <w:rFonts w:ascii="Arial" w:hAnsi="Arial" w:cs="Arial"/>
                <w:sz w:val="24"/>
                <w:szCs w:val="24"/>
              </w:rPr>
              <w:t>10</w:t>
            </w:r>
            <w:r w:rsidR="00D97F23">
              <w:rPr>
                <w:rFonts w:ascii="Arial" w:hAnsi="Arial" w:cs="Arial"/>
                <w:sz w:val="24"/>
                <w:szCs w:val="24"/>
              </w:rPr>
              <w:t>.10.2022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10.10.2022</w:t>
            </w:r>
          </w:p>
          <w:p w14:paraId="37399803" w14:textId="494F4CAB" w:rsidR="00A67236" w:rsidRPr="00E74E00" w:rsidRDefault="00A67236" w:rsidP="00A6723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="00A362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11</w:t>
            </w:r>
            <w:r w:rsidR="00D97F23"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 w:rsidR="00D97F23"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11.10.2022</w:t>
            </w:r>
          </w:p>
        </w:tc>
      </w:tr>
      <w:tr w:rsidR="00A67236" w:rsidRPr="00E74E00" w14:paraId="5AFA5C27" w14:textId="77777777" w:rsidTr="00F77844">
        <w:tc>
          <w:tcPr>
            <w:tcW w:w="9356" w:type="dxa"/>
            <w:gridSpan w:val="3"/>
          </w:tcPr>
          <w:p w14:paraId="30AF3C4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DA8C00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DB5130" w14:textId="75FAEB9C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müssen aufgestellt werden</w:t>
            </w:r>
          </w:p>
          <w:p w14:paraId="41C68251" w14:textId="26862337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-Rechenweg muss dokumentiert sein</w:t>
            </w:r>
          </w:p>
          <w:p w14:paraId="77823C22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9D4F8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7C083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54ACF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7CE21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66CF79CF" w14:textId="77777777" w:rsidTr="00F77844">
        <w:tc>
          <w:tcPr>
            <w:tcW w:w="9356" w:type="dxa"/>
            <w:gridSpan w:val="3"/>
          </w:tcPr>
          <w:p w14:paraId="51AE2F2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25446C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C4F69" w14:textId="0F186FEC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3CEF201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E43D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D0E6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4576CBC" w14:textId="77777777" w:rsidTr="00F77844">
        <w:tc>
          <w:tcPr>
            <w:tcW w:w="9356" w:type="dxa"/>
            <w:gridSpan w:val="3"/>
          </w:tcPr>
          <w:p w14:paraId="4080F0F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A81E0F" w14:textId="0301C5C2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0C4F9B" w14:textId="7D946A1F" w:rsidR="005F275C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-Einlesen in den Lagrange-Formalismus</w:t>
            </w:r>
          </w:p>
          <w:p w14:paraId="13962D4C" w14:textId="191F87E0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-Aufstellen der Energie-Gleichungen</w:t>
            </w:r>
          </w:p>
          <w:p w14:paraId="03547C3A" w14:textId="0D28AE14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-Anwenden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Lagrangegleichungen</w:t>
            </w:r>
            <w:proofErr w:type="spellEnd"/>
          </w:p>
          <w:p w14:paraId="3C6B94BE" w14:textId="766C02C7" w:rsidR="005F275C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-Umformen bis stationäre Gleichungsform erreicht ist</w:t>
            </w:r>
          </w:p>
          <w:p w14:paraId="20D9CE7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D173E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6E8D1DE" w14:textId="77777777" w:rsidTr="00F77844">
        <w:tc>
          <w:tcPr>
            <w:tcW w:w="9356" w:type="dxa"/>
            <w:gridSpan w:val="3"/>
          </w:tcPr>
          <w:p w14:paraId="48F334A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537A1A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979CA" w14:textId="5E5F487E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-Literatur zur Einarbeitung in den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Lagrangeformalismus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C40307" w:rsidRPr="00C40307">
              <w:rPr>
                <w:rFonts w:ascii="Arial" w:hAnsi="Arial" w:cs="Arial"/>
                <w:sz w:val="24"/>
                <w:szCs w:val="24"/>
              </w:rPr>
              <w:t>Woernle</w:t>
            </w:r>
            <w:proofErr w:type="spellEnd"/>
            <w:r w:rsidR="00C40307" w:rsidRPr="00C40307">
              <w:rPr>
                <w:rFonts w:ascii="Arial" w:hAnsi="Arial" w:cs="Arial"/>
                <w:sz w:val="24"/>
                <w:szCs w:val="24"/>
              </w:rPr>
              <w:t>, C.: Mehrkörpersysteme: eine Einführung in die Kinematik und Dynamik von Systemen starrer Körper, 2022, Springer Vieweg Berlin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51F3DB" w14:textId="43DDA916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werden die 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benötigt</w:t>
            </w:r>
          </w:p>
          <w:p w14:paraId="7A04D83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85292A5" w14:textId="77777777" w:rsidTr="00F77844">
        <w:tc>
          <w:tcPr>
            <w:tcW w:w="3096" w:type="dxa"/>
          </w:tcPr>
          <w:p w14:paraId="4CC7E81F" w14:textId="05105753" w:rsidR="00A67236" w:rsidRPr="00C40307" w:rsidRDefault="00A6723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11h</w:t>
            </w:r>
            <w:r w:rsidR="00915CBC">
              <w:rPr>
                <w:rFonts w:ascii="Arial" w:hAnsi="Arial" w:cs="Arial"/>
                <w:sz w:val="24"/>
                <w:szCs w:val="24"/>
              </w:rPr>
              <w:t>/11h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5228FB" w14:paraId="1E9B1E61" w14:textId="77777777" w:rsidTr="005228FB">
              <w:tc>
                <w:tcPr>
                  <w:tcW w:w="1559" w:type="dxa"/>
                </w:tcPr>
                <w:p w14:paraId="2C20C920" w14:textId="77777777" w:rsidR="005228FB" w:rsidRDefault="005228FB" w:rsidP="005228FB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9E0428D" w14:textId="1DD10285" w:rsidR="00C40307" w:rsidRDefault="00C40307" w:rsidP="00C40307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E623D56" w14:textId="41C78419" w:rsidR="005228FB" w:rsidRDefault="00C40307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 w:rsidR="009D1960"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9D7E495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A691359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E72864F" w14:textId="1E238595" w:rsidR="009D1960" w:rsidRDefault="009D1960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3C85814" w14:textId="5D051EA8" w:rsidR="00C40307" w:rsidRDefault="00C40307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8960719" w14:textId="77777777" w:rsidR="005228FB" w:rsidRDefault="005228FB" w:rsidP="00C40307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E92FFA" w14:textId="77777777"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FE2614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ABA2034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1725537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A3BEF28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ADB8CE9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1D9E1827" w14:textId="77777777" w:rsidTr="001E3A1E">
        <w:tc>
          <w:tcPr>
            <w:tcW w:w="5779" w:type="dxa"/>
            <w:gridSpan w:val="2"/>
            <w:shd w:val="clear" w:color="auto" w:fill="365F91"/>
          </w:tcPr>
          <w:p w14:paraId="43B99698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1D317CA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A4480AA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108E343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D032B3A" w14:textId="2F8D330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0E41ECE3" w14:textId="77777777" w:rsidTr="001E3A1E">
        <w:tc>
          <w:tcPr>
            <w:tcW w:w="5779" w:type="dxa"/>
            <w:gridSpan w:val="2"/>
            <w:vAlign w:val="center"/>
          </w:tcPr>
          <w:p w14:paraId="55115FF7" w14:textId="19344682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 xml:space="preserve">Beweis der </w:t>
            </w:r>
            <w:proofErr w:type="spellStart"/>
            <w:r w:rsidRPr="004E1DB7">
              <w:rPr>
                <w:rFonts w:ascii="Arial" w:hAnsi="Arial" w:cs="Arial"/>
                <w:i/>
                <w:sz w:val="24"/>
                <w:szCs w:val="24"/>
              </w:rPr>
              <w:t>Invertierbarkeit</w:t>
            </w:r>
            <w:proofErr w:type="spellEnd"/>
          </w:p>
        </w:tc>
        <w:tc>
          <w:tcPr>
            <w:tcW w:w="3577" w:type="dxa"/>
          </w:tcPr>
          <w:p w14:paraId="169B71B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466D518" w14:textId="77FD88B2" w:rsidR="00BD6666" w:rsidRPr="00D97F23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D6666">
              <w:rPr>
                <w:rFonts w:ascii="Arial" w:hAnsi="Arial" w:cs="Arial"/>
                <w:sz w:val="24"/>
                <w:szCs w:val="24"/>
              </w:rPr>
              <w:t>1.2</w:t>
            </w:r>
          </w:p>
          <w:p w14:paraId="5809E278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22B714D6" w14:textId="77777777" w:rsidTr="001E3A1E">
        <w:tc>
          <w:tcPr>
            <w:tcW w:w="3096" w:type="dxa"/>
            <w:vAlign w:val="center"/>
          </w:tcPr>
          <w:p w14:paraId="12298B6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ED56DB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FF9E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1D6C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B193FF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A66D295" w14:textId="77777777" w:rsidTr="001E3A1E">
        <w:tc>
          <w:tcPr>
            <w:tcW w:w="5779" w:type="dxa"/>
            <w:gridSpan w:val="2"/>
          </w:tcPr>
          <w:p w14:paraId="64A71B2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79C87C1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DFDB7" w14:textId="705E4059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-Zeigen, dass Massenmatrix invertierbar ist</w:t>
            </w:r>
          </w:p>
          <w:p w14:paraId="1A0B0A2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16E9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4D147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17D3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1EA79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6115A52" w14:textId="6935BEFD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42C2FAA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D16534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6C857B4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D6F3E9" w14:textId="3BE37A6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13.10.2022</w:t>
            </w:r>
          </w:p>
          <w:p w14:paraId="6C581692" w14:textId="0191C2D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13.10.2022</w:t>
            </w:r>
          </w:p>
        </w:tc>
      </w:tr>
      <w:tr w:rsidR="00BD6666" w:rsidRPr="00E74E00" w14:paraId="567A669C" w14:textId="77777777" w:rsidTr="001E3A1E">
        <w:tc>
          <w:tcPr>
            <w:tcW w:w="9356" w:type="dxa"/>
            <w:gridSpan w:val="3"/>
          </w:tcPr>
          <w:p w14:paraId="25A9553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C3672C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DDE952" w14:textId="0534F3FE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Invertierbarkeit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der Massenmatrix beweist</w:t>
            </w:r>
          </w:p>
          <w:p w14:paraId="7F4CF56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8CE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DA2AD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A91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6B1E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035F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FA8170" w14:textId="77777777" w:rsidTr="001E3A1E">
        <w:tc>
          <w:tcPr>
            <w:tcW w:w="9356" w:type="dxa"/>
            <w:gridSpan w:val="3"/>
          </w:tcPr>
          <w:p w14:paraId="30BF44B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4BB18D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5929B" w14:textId="4331B2CD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600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47D1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3F3C5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5F97520" w14:textId="77777777" w:rsidTr="001E3A1E">
        <w:tc>
          <w:tcPr>
            <w:tcW w:w="9356" w:type="dxa"/>
            <w:gridSpan w:val="3"/>
          </w:tcPr>
          <w:p w14:paraId="4344897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6B88937" w14:textId="77777777" w:rsidR="00C40307" w:rsidRPr="00A67236" w:rsidRDefault="00C4030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115C54" w14:textId="12AAFC72" w:rsidR="00BD6666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80514">
              <w:rPr>
                <w:rFonts w:ascii="Arial" w:hAnsi="Arial" w:cs="Arial"/>
                <w:sz w:val="24"/>
                <w:szCs w:val="24"/>
              </w:rPr>
              <w:t xml:space="preserve">Beweisrechnung für die </w:t>
            </w:r>
            <w:proofErr w:type="spellStart"/>
            <w:r w:rsidR="00280514">
              <w:rPr>
                <w:rFonts w:ascii="Arial" w:hAnsi="Arial" w:cs="Arial"/>
                <w:sz w:val="24"/>
                <w:szCs w:val="24"/>
              </w:rPr>
              <w:t>Invertierbarkeit</w:t>
            </w:r>
            <w:proofErr w:type="spellEnd"/>
          </w:p>
          <w:p w14:paraId="510FDC3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FA0FD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FEB8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C00F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E23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B5A7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9C9B08" w14:textId="77777777" w:rsidTr="001E3A1E">
        <w:tc>
          <w:tcPr>
            <w:tcW w:w="9356" w:type="dxa"/>
            <w:gridSpan w:val="3"/>
          </w:tcPr>
          <w:p w14:paraId="4E0EF87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F5E84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6A270" w14:textId="33D44A7D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-Mathematische Kenntnisse im Bereich Matrixrechnung</w:t>
            </w:r>
          </w:p>
          <w:p w14:paraId="1192976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C80A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F7C9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E6E8434" w14:textId="77777777" w:rsidTr="001E3A1E">
        <w:tc>
          <w:tcPr>
            <w:tcW w:w="3096" w:type="dxa"/>
          </w:tcPr>
          <w:p w14:paraId="30F44F75" w14:textId="43598E2B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00568B4" w14:textId="77777777" w:rsidTr="001E3A1E">
              <w:tc>
                <w:tcPr>
                  <w:tcW w:w="1559" w:type="dxa"/>
                </w:tcPr>
                <w:p w14:paraId="2BDC2E8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F17F5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3AF942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913161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1D2C0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2D30F5A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A4BDB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6C0DDB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A8EA1F8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CE8AC7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52D375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B18E0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0A17E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FC8534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6A91314A" w14:textId="77777777" w:rsidTr="001E3A1E">
        <w:tc>
          <w:tcPr>
            <w:tcW w:w="5779" w:type="dxa"/>
            <w:gridSpan w:val="2"/>
            <w:shd w:val="clear" w:color="auto" w:fill="365F91"/>
          </w:tcPr>
          <w:p w14:paraId="54721BC2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89FCE7F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5C1C2F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562507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7B66017" w14:textId="45035E3B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195C5D02" w14:textId="77777777" w:rsidTr="001E3A1E">
        <w:tc>
          <w:tcPr>
            <w:tcW w:w="5779" w:type="dxa"/>
            <w:gridSpan w:val="2"/>
            <w:vAlign w:val="center"/>
          </w:tcPr>
          <w:p w14:paraId="5F1CC30A" w14:textId="6E8E444B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Bestimmung stationäre Gleichungen</w:t>
            </w:r>
          </w:p>
        </w:tc>
        <w:tc>
          <w:tcPr>
            <w:tcW w:w="3577" w:type="dxa"/>
          </w:tcPr>
          <w:p w14:paraId="6D734AB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7B05765D" w14:textId="1E76EBCC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1B9AB69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66AE264E" w14:textId="77777777" w:rsidTr="001E3A1E">
        <w:tc>
          <w:tcPr>
            <w:tcW w:w="3096" w:type="dxa"/>
            <w:vAlign w:val="center"/>
          </w:tcPr>
          <w:p w14:paraId="0768E38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DEC942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7FD1A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7C0C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CDBC8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8B6DC18" w14:textId="77777777" w:rsidTr="001E3A1E">
        <w:tc>
          <w:tcPr>
            <w:tcW w:w="5779" w:type="dxa"/>
            <w:gridSpan w:val="2"/>
          </w:tcPr>
          <w:p w14:paraId="4200648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41DD2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8412B" w14:textId="5250AE2B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-Fertigen der stationären Gleichungen</w:t>
            </w:r>
          </w:p>
          <w:p w14:paraId="4E58CDE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1365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EDC23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410E2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BC7C06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92D4D5F" w14:textId="5FCC75D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29FDE51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4A8A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2A8C23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2600" w14:textId="70F0D29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  <w:p w14:paraId="0ED19110" w14:textId="0ED0A5D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</w:tc>
      </w:tr>
      <w:tr w:rsidR="00BD6666" w:rsidRPr="00E74E00" w14:paraId="2A35CA22" w14:textId="77777777" w:rsidTr="001E3A1E">
        <w:tc>
          <w:tcPr>
            <w:tcW w:w="9356" w:type="dxa"/>
            <w:gridSpan w:val="3"/>
          </w:tcPr>
          <w:p w14:paraId="3A2650E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AFB3D2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66160D" w14:textId="4172527A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-Stationäre Gleichungen für die Simulation</w:t>
            </w:r>
          </w:p>
          <w:p w14:paraId="3E68C791" w14:textId="0993DC6B" w:rsidR="00BD6666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-Aufschrieb zur Dokumentation der Herleitung</w:t>
            </w:r>
          </w:p>
          <w:p w14:paraId="54BCCD2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175C4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D284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FF78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6C81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2663E8D" w14:textId="77777777" w:rsidTr="001E3A1E">
        <w:tc>
          <w:tcPr>
            <w:tcW w:w="9356" w:type="dxa"/>
            <w:gridSpan w:val="3"/>
          </w:tcPr>
          <w:p w14:paraId="6C98364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667C1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66CA0B" w14:textId="5A15A6FE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 und seine Arbeit zu</w:t>
            </w:r>
            <w:r w:rsidR="0096396A">
              <w:rPr>
                <w:rFonts w:ascii="Arial" w:hAnsi="Arial" w:cs="Arial"/>
                <w:sz w:val="24"/>
                <w:szCs w:val="24"/>
              </w:rPr>
              <w:t>r Herleitung der Bewegungsgleichungen (PSP-Nr. 1.1)</w:t>
            </w:r>
          </w:p>
          <w:p w14:paraId="036207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C77F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73AA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9B89F7" w14:textId="77777777" w:rsidTr="001E3A1E">
        <w:tc>
          <w:tcPr>
            <w:tcW w:w="9356" w:type="dxa"/>
            <w:gridSpan w:val="3"/>
          </w:tcPr>
          <w:p w14:paraId="077A936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AA009A6" w14:textId="259378D9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58FE8BD" w14:textId="3B8FEE51" w:rsidR="00280514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-Berechnen der stationären Gleichungen</w:t>
            </w:r>
          </w:p>
          <w:p w14:paraId="789F029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333A2B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4B38E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288A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131E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35BF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4C6A37" w14:paraId="29C8D1A2" w14:textId="77777777" w:rsidTr="001E3A1E">
        <w:tc>
          <w:tcPr>
            <w:tcW w:w="9356" w:type="dxa"/>
            <w:gridSpan w:val="3"/>
          </w:tcPr>
          <w:p w14:paraId="4C0898E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0DEBD6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C0E4C" w14:textId="41093F88" w:rsidR="00BD6666" w:rsidRPr="004C6A37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915CBC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915CBC">
              <w:rPr>
                <w:rFonts w:ascii="Arial" w:hAnsi="Arial" w:cs="Arial"/>
                <w:sz w:val="24"/>
                <w:szCs w:val="24"/>
              </w:rPr>
              <w:t>Pakte</w:t>
            </w:r>
            <w:r w:rsidR="004C6A37" w:rsidRPr="00915CBC">
              <w:rPr>
                <w:rFonts w:ascii="Arial" w:hAnsi="Arial" w:cs="Arial"/>
                <w:sz w:val="24"/>
                <w:szCs w:val="24"/>
              </w:rPr>
              <w:t>t</w:t>
            </w:r>
            <w:proofErr w:type="spellEnd"/>
            <w:r w:rsidR="004C6A37" w:rsidRPr="00915CBC">
              <w:rPr>
                <w:rFonts w:ascii="Arial" w:hAnsi="Arial" w:cs="Arial"/>
                <w:sz w:val="24"/>
                <w:szCs w:val="24"/>
              </w:rPr>
              <w:t xml:space="preserve"> PSP-NR. </w:t>
            </w:r>
            <w:r w:rsidR="004C6A37" w:rsidRPr="004C6A37">
              <w:rPr>
                <w:rFonts w:ascii="Arial" w:hAnsi="Arial" w:cs="Arial"/>
                <w:sz w:val="24"/>
                <w:szCs w:val="24"/>
              </w:rPr>
              <w:t>1.1 muss abgeschlossen sein, Gleichungen w</w:t>
            </w:r>
            <w:r w:rsidR="004C6A37"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0FD4AE9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F8332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5020135A" w14:textId="77777777" w:rsidTr="001E3A1E">
        <w:tc>
          <w:tcPr>
            <w:tcW w:w="3096" w:type="dxa"/>
          </w:tcPr>
          <w:p w14:paraId="3C8B545E" w14:textId="0FC77AF1" w:rsidR="00C40307" w:rsidRPr="009D1960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7A406B2" w14:textId="77777777" w:rsidTr="001E3A1E">
              <w:tc>
                <w:tcPr>
                  <w:tcW w:w="1559" w:type="dxa"/>
                </w:tcPr>
                <w:p w14:paraId="0E6575D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565915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4859C36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2FD81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4C682C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E94113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1654DA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2DEB2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A19555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3EAC05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FE170A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AB35C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13A99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DD7F0D3" w14:textId="77777777" w:rsidR="00BD6666" w:rsidRDefault="00BD6666" w:rsidP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39DD27CF" w14:textId="77777777" w:rsidTr="001E3A1E">
        <w:tc>
          <w:tcPr>
            <w:tcW w:w="5779" w:type="dxa"/>
            <w:gridSpan w:val="2"/>
            <w:shd w:val="clear" w:color="auto" w:fill="365F91"/>
          </w:tcPr>
          <w:p w14:paraId="403EB395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07C284E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623159E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B01541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D03122D" w14:textId="5AC45DD2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76C5756C" w14:textId="77777777" w:rsidTr="001E3A1E">
        <w:tc>
          <w:tcPr>
            <w:tcW w:w="5779" w:type="dxa"/>
            <w:gridSpan w:val="2"/>
            <w:vAlign w:val="center"/>
          </w:tcPr>
          <w:p w14:paraId="744CF368" w14:textId="18787A6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Umformung nach φ_1</w:t>
            </w:r>
          </w:p>
        </w:tc>
        <w:tc>
          <w:tcPr>
            <w:tcW w:w="3577" w:type="dxa"/>
          </w:tcPr>
          <w:p w14:paraId="4722DA5C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F1FE5BF" w14:textId="23BCA3E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3F78">
              <w:rPr>
                <w:rFonts w:ascii="Arial" w:hAnsi="Arial" w:cs="Arial"/>
                <w:sz w:val="24"/>
                <w:szCs w:val="24"/>
              </w:rPr>
              <w:t>1.4</w:t>
            </w:r>
          </w:p>
          <w:p w14:paraId="25BDA09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0E20E716" w14:textId="77777777" w:rsidTr="001E3A1E">
        <w:tc>
          <w:tcPr>
            <w:tcW w:w="3096" w:type="dxa"/>
            <w:vAlign w:val="center"/>
          </w:tcPr>
          <w:p w14:paraId="1036AA8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38749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D17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D96D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854F3F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2640A9D3" w14:textId="77777777" w:rsidTr="001E3A1E">
        <w:tc>
          <w:tcPr>
            <w:tcW w:w="5779" w:type="dxa"/>
            <w:gridSpan w:val="2"/>
          </w:tcPr>
          <w:p w14:paraId="1F4DF6F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D08D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350D6" w14:textId="0B7260A7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-Umgeformte Bewegungsgleichung</w:t>
            </w:r>
          </w:p>
          <w:p w14:paraId="5990E1C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3381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3CB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D1C7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61E93F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326221" w14:textId="030A5090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43EB74A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AE76E1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5B76EAA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5E0E3" w14:textId="7DB9BBD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3022B"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25.10.2022</w:t>
            </w:r>
          </w:p>
          <w:p w14:paraId="6E614FD6" w14:textId="794C986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E3022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25.10.2022</w:t>
            </w:r>
          </w:p>
        </w:tc>
      </w:tr>
      <w:tr w:rsidR="00BD6666" w:rsidRPr="00E74E00" w14:paraId="262A7881" w14:textId="77777777" w:rsidTr="001E3A1E">
        <w:tc>
          <w:tcPr>
            <w:tcW w:w="9356" w:type="dxa"/>
            <w:gridSpan w:val="3"/>
          </w:tcPr>
          <w:p w14:paraId="19BFB8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B14FC5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2124D1" w14:textId="1AD7565F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Umformung nach </w:t>
            </w:r>
            <w:r w:rsidRPr="00374ABE">
              <w:rPr>
                <w:rFonts w:ascii="Arial" w:hAnsi="Arial" w:cs="Arial"/>
                <w:sz w:val="24"/>
                <w:szCs w:val="24"/>
              </w:rPr>
              <w:t>φ_1 beschreibt</w:t>
            </w:r>
          </w:p>
          <w:p w14:paraId="558E3AF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791C27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9D8C3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D8D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8621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833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B40336E" w14:textId="77777777" w:rsidTr="001E3A1E">
        <w:tc>
          <w:tcPr>
            <w:tcW w:w="9356" w:type="dxa"/>
            <w:gridSpan w:val="3"/>
          </w:tcPr>
          <w:p w14:paraId="465DA9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238CB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8B8F4" w14:textId="3D6FA234" w:rsidR="00BD6666" w:rsidRPr="00E74E00" w:rsidRDefault="0096396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seine Arbeit zur Bestimmung der stationären Gleichung (PSP-Nr. 1.4)</w:t>
            </w:r>
          </w:p>
          <w:p w14:paraId="260C3D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AD026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40E93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D61DC01" w14:textId="77777777" w:rsidTr="001E3A1E">
        <w:tc>
          <w:tcPr>
            <w:tcW w:w="9356" w:type="dxa"/>
            <w:gridSpan w:val="3"/>
          </w:tcPr>
          <w:p w14:paraId="1901E93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7ECCC8E" w14:textId="7A6B3781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2701F27" w14:textId="2E71CE20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="0096396A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Umformen der Bewegungsgleichungen</w:t>
            </w:r>
          </w:p>
          <w:p w14:paraId="5268048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224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9C48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6428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3A8D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1013DE7" w14:textId="77777777" w:rsidTr="001E3A1E">
        <w:tc>
          <w:tcPr>
            <w:tcW w:w="9356" w:type="dxa"/>
            <w:gridSpan w:val="3"/>
          </w:tcPr>
          <w:p w14:paraId="2E421BB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92DC6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BD711E" w14:textId="39D7BEC9" w:rsidR="00374ABE" w:rsidRPr="00BD6666" w:rsidRDefault="0096396A" w:rsidP="00374ABE">
            <w:pPr>
              <w:rPr>
                <w:rFonts w:ascii="Arial" w:hAnsi="Arial" w:cs="Arial"/>
                <w:sz w:val="24"/>
                <w:szCs w:val="24"/>
              </w:rPr>
            </w:pPr>
            <w:r w:rsidRPr="00915CBC">
              <w:rPr>
                <w:rFonts w:ascii="Arial" w:hAnsi="Arial" w:cs="Arial"/>
                <w:sz w:val="24"/>
                <w:szCs w:val="24"/>
              </w:rPr>
              <w:t xml:space="preserve">-Paket PSP-NR. </w:t>
            </w:r>
            <w:r w:rsidRPr="004C6A37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4C6A37">
              <w:rPr>
                <w:rFonts w:ascii="Arial" w:hAnsi="Arial" w:cs="Arial"/>
                <w:sz w:val="24"/>
                <w:szCs w:val="24"/>
              </w:rPr>
              <w:t xml:space="preserve"> muss abgeschlossen sein, Gleichungen w</w:t>
            </w:r>
            <w:r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C2A8441" w14:textId="25CDFA0B" w:rsidR="00BD6666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Paket PSP-Nr.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  <w:r w:rsidR="0096396A">
              <w:rPr>
                <w:rFonts w:ascii="Arial" w:hAnsi="Arial" w:cs="Arial"/>
                <w:sz w:val="24"/>
                <w:szCs w:val="24"/>
              </w:rPr>
              <w:t xml:space="preserve"> muss berücksichtigt werden</w:t>
            </w:r>
          </w:p>
          <w:p w14:paraId="762083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45B5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409EA8" w14:textId="77777777" w:rsidTr="001E3A1E">
        <w:tc>
          <w:tcPr>
            <w:tcW w:w="3096" w:type="dxa"/>
          </w:tcPr>
          <w:p w14:paraId="27B06EDB" w14:textId="246F7F6E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CAEF21C" w14:textId="77777777" w:rsidTr="001E3A1E">
              <w:tc>
                <w:tcPr>
                  <w:tcW w:w="1559" w:type="dxa"/>
                </w:tcPr>
                <w:p w14:paraId="6E85BA6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B4BFE8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7001B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23F3D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CFEBBA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372886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BE8C0B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5E2E6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8B0872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6CFC2F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76AD5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2E4739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13430C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C1374BE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7237DF25" w14:textId="77777777" w:rsidTr="001E3A1E">
        <w:tc>
          <w:tcPr>
            <w:tcW w:w="5779" w:type="dxa"/>
            <w:gridSpan w:val="2"/>
            <w:shd w:val="clear" w:color="auto" w:fill="365F91"/>
          </w:tcPr>
          <w:p w14:paraId="59371250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0C670B6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7DED44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A83742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00CB2E6" w14:textId="02A03094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2027A5FC" w14:textId="77777777" w:rsidTr="001E3A1E">
        <w:tc>
          <w:tcPr>
            <w:tcW w:w="5779" w:type="dxa"/>
            <w:gridSpan w:val="2"/>
            <w:vAlign w:val="center"/>
          </w:tcPr>
          <w:p w14:paraId="6478741E" w14:textId="47A7B93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Erstellen der Vorabgabepräsentation</w:t>
            </w:r>
          </w:p>
        </w:tc>
        <w:tc>
          <w:tcPr>
            <w:tcW w:w="3577" w:type="dxa"/>
          </w:tcPr>
          <w:p w14:paraId="7C0B8F77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28BD000" w14:textId="1985128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E63F7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8B76EF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154F23D2" w14:textId="77777777" w:rsidTr="001E3A1E">
        <w:tc>
          <w:tcPr>
            <w:tcW w:w="3096" w:type="dxa"/>
            <w:vAlign w:val="center"/>
          </w:tcPr>
          <w:p w14:paraId="2C17824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EC929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AC06D5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E9AB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DF118B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5A741E6" w14:textId="77777777" w:rsidTr="001E3A1E">
        <w:tc>
          <w:tcPr>
            <w:tcW w:w="5779" w:type="dxa"/>
            <w:gridSpan w:val="2"/>
          </w:tcPr>
          <w:p w14:paraId="181DDDE6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CD6734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169DF" w14:textId="67DDDE1E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PowerPoint Präsentation</w:t>
            </w:r>
          </w:p>
          <w:p w14:paraId="69176C3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A09DB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CFD7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8CA35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4635B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2B968D5" w14:textId="11838F3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DF783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6B7BBFD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057B00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E0368" w14:textId="21E43DF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3022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02.11.2022</w:t>
            </w:r>
          </w:p>
          <w:p w14:paraId="4695A351" w14:textId="55532593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08.11.2022</w:t>
            </w:r>
          </w:p>
        </w:tc>
      </w:tr>
      <w:tr w:rsidR="00BD6666" w:rsidRPr="00E74E00" w14:paraId="57B86DB7" w14:textId="77777777" w:rsidTr="001E3A1E">
        <w:tc>
          <w:tcPr>
            <w:tcW w:w="9356" w:type="dxa"/>
            <w:gridSpan w:val="3"/>
          </w:tcPr>
          <w:p w14:paraId="2C980ED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07E125D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B6735F" w14:textId="71FFE405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muss eine Präsentation erstellt werden, die alle in dem Lastenheft unter Vorabgabe definierten Rechnungen beinhaltet</w:t>
            </w:r>
          </w:p>
          <w:p w14:paraId="5674D8EE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2FEF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ED62F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B626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FA98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C5D86DA" w14:textId="77777777" w:rsidTr="001E3A1E">
        <w:tc>
          <w:tcPr>
            <w:tcW w:w="9356" w:type="dxa"/>
            <w:gridSpan w:val="3"/>
          </w:tcPr>
          <w:p w14:paraId="5955E6D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8491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FCB53" w14:textId="696A4C38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5DB7FC7A" w14:textId="2BE01BB9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65DBF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8A0E9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ED0080E" w14:textId="77777777" w:rsidTr="001E3A1E">
        <w:tc>
          <w:tcPr>
            <w:tcW w:w="9356" w:type="dxa"/>
            <w:gridSpan w:val="3"/>
          </w:tcPr>
          <w:p w14:paraId="4B0B192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A1F8FAA" w14:textId="4F943FCE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609323" w14:textId="6A1AC1D9" w:rsidR="00374ABE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-Zusammentragen der Ergebnisse der </w:t>
            </w:r>
            <w:r w:rsidR="00907BF5">
              <w:rPr>
                <w:rFonts w:ascii="Arial" w:hAnsi="Arial" w:cs="Arial"/>
                <w:sz w:val="24"/>
                <w:szCs w:val="24"/>
              </w:rPr>
              <w:t>Pakete PSP-Nr. 1 und PSP-Nr.2.2</w:t>
            </w:r>
          </w:p>
          <w:p w14:paraId="17D72CD3" w14:textId="490DC21B" w:rsidR="00BD6666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PowerPoint</w:t>
            </w:r>
          </w:p>
          <w:p w14:paraId="7782A59D" w14:textId="201C88E5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-Kontakt mit Auftraggeber aufnehmen, um zu bestätigen, dass die Präsentation den Erwartungen entspricht</w:t>
            </w:r>
          </w:p>
          <w:p w14:paraId="6A185ED6" w14:textId="1022FEDF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-Einreichen am 09.11.2022</w:t>
            </w:r>
          </w:p>
          <w:p w14:paraId="43FB1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4C4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2C0E1F6" w14:textId="77777777" w:rsidTr="001E3A1E">
        <w:tc>
          <w:tcPr>
            <w:tcW w:w="9356" w:type="dxa"/>
            <w:gridSpan w:val="3"/>
          </w:tcPr>
          <w:p w14:paraId="2DD1D169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55B783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1EE1D9" w14:textId="3695B75A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weiterer Teammitarbeiter benötigt</w:t>
            </w:r>
            <w:r w:rsidR="00847EE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847EE6"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 w:rsidR="00847EE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8CAE07B" w14:textId="4546167B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unter Aktivitäten genannten Arbeitspakete müssen abgeschlossen sein</w:t>
            </w:r>
          </w:p>
          <w:p w14:paraId="3A128D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488C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F722384" w14:textId="77777777" w:rsidTr="001E3A1E">
        <w:tc>
          <w:tcPr>
            <w:tcW w:w="3096" w:type="dxa"/>
          </w:tcPr>
          <w:p w14:paraId="2CA96AEB" w14:textId="36F93A0F" w:rsidR="00BD6666" w:rsidRPr="009F48D2" w:rsidRDefault="00BD6666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16h</w:t>
            </w:r>
            <w:r w:rsidR="00915CBC">
              <w:rPr>
                <w:rFonts w:ascii="Arial" w:hAnsi="Arial" w:cs="Arial"/>
                <w:sz w:val="24"/>
                <w:szCs w:val="24"/>
              </w:rPr>
              <w:t>/16h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B834579" w14:textId="77777777" w:rsidTr="001E3A1E">
              <w:tc>
                <w:tcPr>
                  <w:tcW w:w="1559" w:type="dxa"/>
                </w:tcPr>
                <w:p w14:paraId="2520692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76E674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17D5A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7A8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0FB1C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C7FE05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0CD4A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113C25D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60D138B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3742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57B6F3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B660DD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52D8C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8C975F0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F22F9D5" w14:textId="77777777" w:rsidTr="001E3A1E">
        <w:tc>
          <w:tcPr>
            <w:tcW w:w="5779" w:type="dxa"/>
            <w:gridSpan w:val="2"/>
            <w:shd w:val="clear" w:color="auto" w:fill="365F91"/>
          </w:tcPr>
          <w:p w14:paraId="26F3EAD2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6842FA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82466A4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782871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2585F55F" w14:textId="370A5EFF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41C7B230" w14:textId="77777777" w:rsidTr="001E3A1E">
        <w:tc>
          <w:tcPr>
            <w:tcW w:w="5779" w:type="dxa"/>
            <w:gridSpan w:val="2"/>
            <w:vAlign w:val="center"/>
          </w:tcPr>
          <w:p w14:paraId="1BD71C53" w14:textId="643D4CA7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des Parameter-Files</w:t>
            </w:r>
          </w:p>
        </w:tc>
        <w:tc>
          <w:tcPr>
            <w:tcW w:w="3577" w:type="dxa"/>
          </w:tcPr>
          <w:p w14:paraId="26665B9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FD59078" w14:textId="424E726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F141DC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4659A5C" w14:textId="77777777" w:rsidTr="001E3A1E">
        <w:tc>
          <w:tcPr>
            <w:tcW w:w="3096" w:type="dxa"/>
            <w:vAlign w:val="center"/>
          </w:tcPr>
          <w:p w14:paraId="250BB3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4CE5BA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420B7A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3785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9B505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0F74848" w14:textId="77777777" w:rsidTr="001E3A1E">
        <w:tc>
          <w:tcPr>
            <w:tcW w:w="5779" w:type="dxa"/>
            <w:gridSpan w:val="2"/>
          </w:tcPr>
          <w:p w14:paraId="18DF67D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DA00B6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E18BBE" w14:textId="314309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-Fertiges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mit Parametern</w:t>
            </w:r>
          </w:p>
          <w:p w14:paraId="5ABAA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0D4D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6DF6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9F2E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0BBC18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DFB3215" w14:textId="37295B80" w:rsidR="00E63F78" w:rsidRPr="00E74E00" w:rsidRDefault="00F63A22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78BCF64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416A9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5CA330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5B052" w14:textId="4BA3F06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  <w:p w14:paraId="389A4289" w14:textId="2A1C24D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</w:tc>
      </w:tr>
      <w:tr w:rsidR="00E63F78" w:rsidRPr="00E74E00" w14:paraId="4FFCEB29" w14:textId="77777777" w:rsidTr="001E3A1E">
        <w:tc>
          <w:tcPr>
            <w:tcW w:w="9356" w:type="dxa"/>
            <w:gridSpan w:val="3"/>
          </w:tcPr>
          <w:p w14:paraId="799CA2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1AEE9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3F1168" w14:textId="0A1ADB00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eines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in dem alle Parameter aufgeführt werden</w:t>
            </w:r>
          </w:p>
          <w:p w14:paraId="338BAFBA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15075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862D6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5466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9AC9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F5D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821E165" w14:textId="77777777" w:rsidTr="001E3A1E">
        <w:tc>
          <w:tcPr>
            <w:tcW w:w="9356" w:type="dxa"/>
            <w:gridSpan w:val="3"/>
          </w:tcPr>
          <w:p w14:paraId="34D656D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DCE52D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4DE38C" w14:textId="426D3FAE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3A1F1D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0133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AEC0A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AC9D7A" w14:textId="77777777" w:rsidTr="001E3A1E">
        <w:tc>
          <w:tcPr>
            <w:tcW w:w="9356" w:type="dxa"/>
            <w:gridSpan w:val="3"/>
          </w:tcPr>
          <w:p w14:paraId="56D0BC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F883DBD" w14:textId="7430C39C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CD29DE" w14:textId="40FEA0E1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-Einholen der Parameter beim Auftraggeber</w:t>
            </w:r>
          </w:p>
          <w:p w14:paraId="78B53461" w14:textId="18E41469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des Lastenheft auf Parameter</w:t>
            </w:r>
          </w:p>
          <w:p w14:paraId="5AA75A55" w14:textId="0405872B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des Parameter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</w:p>
          <w:p w14:paraId="61415A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416D7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11C31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7697D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A5384E" w14:textId="77777777" w:rsidTr="001E3A1E">
        <w:tc>
          <w:tcPr>
            <w:tcW w:w="9356" w:type="dxa"/>
            <w:gridSpan w:val="3"/>
          </w:tcPr>
          <w:p w14:paraId="5D2220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154C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6E0A0C" w14:textId="4BD85D19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 Lastenheft können bereits Parameter definiert sein</w:t>
            </w:r>
          </w:p>
          <w:p w14:paraId="14842F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3D41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D73E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7E24A62" w14:textId="77777777" w:rsidTr="001E3A1E">
        <w:tc>
          <w:tcPr>
            <w:tcW w:w="3096" w:type="dxa"/>
          </w:tcPr>
          <w:p w14:paraId="3D6DEB6E" w14:textId="112AB426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1h</w:t>
            </w:r>
            <w:r w:rsidR="00915CBC">
              <w:rPr>
                <w:rFonts w:ascii="Arial" w:hAnsi="Arial" w:cs="Arial"/>
                <w:sz w:val="24"/>
                <w:szCs w:val="24"/>
              </w:rPr>
              <w:t>/1h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0545FD6D" w14:textId="77777777" w:rsidTr="001E3A1E">
              <w:tc>
                <w:tcPr>
                  <w:tcW w:w="1559" w:type="dxa"/>
                </w:tcPr>
                <w:p w14:paraId="72E16B9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CE99CE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9353F5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5681E9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ACB6B8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8EA11F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BFC90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A2054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17EBA1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5B75FB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6DF123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C9DC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691E3B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F4C629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3C7DE501" w14:textId="77777777" w:rsidTr="001E3A1E">
        <w:tc>
          <w:tcPr>
            <w:tcW w:w="5779" w:type="dxa"/>
            <w:gridSpan w:val="2"/>
            <w:shd w:val="clear" w:color="auto" w:fill="365F91"/>
          </w:tcPr>
          <w:p w14:paraId="5687974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2AC48CE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15DBC7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414704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6F2368F1" w14:textId="74E18F1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2F739EFD" w14:textId="77777777" w:rsidTr="001E3A1E">
        <w:tc>
          <w:tcPr>
            <w:tcW w:w="5779" w:type="dxa"/>
            <w:gridSpan w:val="2"/>
            <w:vAlign w:val="center"/>
          </w:tcPr>
          <w:p w14:paraId="44C73027" w14:textId="7BF09EB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Einstellung der Simulationsparameter</w:t>
            </w:r>
          </w:p>
        </w:tc>
        <w:tc>
          <w:tcPr>
            <w:tcW w:w="3577" w:type="dxa"/>
          </w:tcPr>
          <w:p w14:paraId="288F2B60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7FC83C" w14:textId="75CC162D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1C316EC8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0050A806" w14:textId="77777777" w:rsidTr="001E3A1E">
        <w:tc>
          <w:tcPr>
            <w:tcW w:w="3096" w:type="dxa"/>
            <w:vAlign w:val="center"/>
          </w:tcPr>
          <w:p w14:paraId="01A7097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022942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99ACDC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D4107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C883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D586F93" w14:textId="77777777" w:rsidTr="001E3A1E">
        <w:tc>
          <w:tcPr>
            <w:tcW w:w="5779" w:type="dxa"/>
            <w:gridSpan w:val="2"/>
          </w:tcPr>
          <w:p w14:paraId="314AA0E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70BBD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5E6D43" w14:textId="161D571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in die Simulation einpflegen</w:t>
            </w:r>
          </w:p>
          <w:p w14:paraId="1992690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3E22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8876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F56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707B5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DBA32A1" w14:textId="75287A2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7B35221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06940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0CBAE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32B28" w14:textId="750EF6F4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02.11.2022</w:t>
            </w:r>
          </w:p>
          <w:p w14:paraId="65FB8634" w14:textId="459CFD1F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02.11.2022</w:t>
            </w:r>
          </w:p>
        </w:tc>
      </w:tr>
      <w:tr w:rsidR="00E63F78" w:rsidRPr="00E74E00" w14:paraId="75027BB2" w14:textId="77777777" w:rsidTr="001E3A1E">
        <w:tc>
          <w:tcPr>
            <w:tcW w:w="9356" w:type="dxa"/>
            <w:gridSpan w:val="3"/>
          </w:tcPr>
          <w:p w14:paraId="44BD4F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ABD0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16F30" w14:textId="1EE4BE87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müssen in die Simulation eingeführt werden</w:t>
            </w:r>
          </w:p>
          <w:p w14:paraId="21C36552" w14:textId="328D0863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12CF4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A7DF5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FFE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31E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4F1F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452E7B7" w14:textId="77777777" w:rsidTr="001E3A1E">
        <w:tc>
          <w:tcPr>
            <w:tcW w:w="9356" w:type="dxa"/>
            <w:gridSpan w:val="3"/>
          </w:tcPr>
          <w:p w14:paraId="7B5051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34058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559D9" w14:textId="293905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</w:t>
            </w:r>
          </w:p>
          <w:p w14:paraId="24D4BD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AAEB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BE2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022710C" w14:textId="77777777" w:rsidTr="001E3A1E">
        <w:tc>
          <w:tcPr>
            <w:tcW w:w="9356" w:type="dxa"/>
            <w:gridSpan w:val="3"/>
          </w:tcPr>
          <w:p w14:paraId="7B9009F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E3BA7BD" w14:textId="0B992211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CAB57" w14:textId="4E8E5D7B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-Austausch mit Ritter zu den Parametern</w:t>
            </w:r>
          </w:p>
          <w:p w14:paraId="219EA79F" w14:textId="229622FE" w:rsidR="00E63F78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-Einpflegen der Parameter in die Software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5E914DC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2F03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73F8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D29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A754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7CE8447" w14:textId="77777777" w:rsidTr="001E3A1E">
        <w:tc>
          <w:tcPr>
            <w:tcW w:w="9356" w:type="dxa"/>
            <w:gridSpan w:val="3"/>
          </w:tcPr>
          <w:p w14:paraId="0457B90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462B31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7E2A63" w14:textId="68B0C828" w:rsidR="00E63F78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082D036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E8BF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8B1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39F6A07" w14:textId="77777777" w:rsidTr="001E3A1E">
        <w:tc>
          <w:tcPr>
            <w:tcW w:w="3096" w:type="dxa"/>
          </w:tcPr>
          <w:p w14:paraId="68B54D97" w14:textId="2D851237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8CE268D" w14:textId="77777777" w:rsidTr="001E3A1E">
              <w:tc>
                <w:tcPr>
                  <w:tcW w:w="1559" w:type="dxa"/>
                </w:tcPr>
                <w:p w14:paraId="30A126E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15E533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AAC5DE0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5E3999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19A008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C128CE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EB3BE8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96F95A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A9D01B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8A17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45F1C2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FC81BF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AE5F97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B33954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50676CFD" w14:textId="77777777" w:rsidTr="001E3A1E">
        <w:tc>
          <w:tcPr>
            <w:tcW w:w="5779" w:type="dxa"/>
            <w:gridSpan w:val="2"/>
            <w:shd w:val="clear" w:color="auto" w:fill="365F91"/>
          </w:tcPr>
          <w:p w14:paraId="317BA0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6EDB6E8F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32D58A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DB031C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B72710A" w14:textId="21640AD9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6556C09" w14:textId="77777777" w:rsidTr="001E3A1E">
        <w:tc>
          <w:tcPr>
            <w:tcW w:w="5779" w:type="dxa"/>
            <w:gridSpan w:val="2"/>
            <w:vAlign w:val="center"/>
          </w:tcPr>
          <w:p w14:paraId="2ACD1661" w14:textId="2CDFDE0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Implementierung des Zustandsraum</w:t>
            </w:r>
          </w:p>
        </w:tc>
        <w:tc>
          <w:tcPr>
            <w:tcW w:w="3577" w:type="dxa"/>
          </w:tcPr>
          <w:p w14:paraId="18E0535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0EB059A" w14:textId="18BCDBF5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  <w:p w14:paraId="0342D79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431A3708" w14:textId="77777777" w:rsidTr="001E3A1E">
        <w:tc>
          <w:tcPr>
            <w:tcW w:w="3096" w:type="dxa"/>
            <w:vAlign w:val="center"/>
          </w:tcPr>
          <w:p w14:paraId="061E673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6B9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6367F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5E4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ED211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9E874B" w14:textId="77777777" w:rsidTr="001E3A1E">
        <w:tc>
          <w:tcPr>
            <w:tcW w:w="5779" w:type="dxa"/>
            <w:gridSpan w:val="2"/>
          </w:tcPr>
          <w:p w14:paraId="5FBE0E0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92D71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C63A7" w14:textId="701872DC" w:rsidR="00E63F78" w:rsidRPr="00E74E0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-Übertrag der Rechnungen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1667EB5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D25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958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706E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08F7E9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BF93290" w14:textId="3DA4C2B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32159CF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232D9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3D1477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0B957" w14:textId="5FF3033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08.11.2022</w:t>
            </w:r>
          </w:p>
          <w:p w14:paraId="1CC3263C" w14:textId="15BDC53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</w:t>
            </w:r>
            <w:r w:rsidR="00A362D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08.11.2022</w:t>
            </w:r>
          </w:p>
        </w:tc>
      </w:tr>
      <w:tr w:rsidR="00E63F78" w:rsidRPr="00E74E00" w14:paraId="03934D5A" w14:textId="77777777" w:rsidTr="001E3A1E">
        <w:tc>
          <w:tcPr>
            <w:tcW w:w="9356" w:type="dxa"/>
            <w:gridSpan w:val="3"/>
          </w:tcPr>
          <w:p w14:paraId="2DB9044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E56B2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9AA179" w14:textId="642EFCA2" w:rsidR="004C5B5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mathematische Modell soll</w:t>
            </w:r>
            <w:r w:rsidR="004C5B50">
              <w:rPr>
                <w:rFonts w:ascii="Arial" w:hAnsi="Arial" w:cs="Arial"/>
                <w:sz w:val="24"/>
                <w:szCs w:val="24"/>
              </w:rPr>
              <w:t xml:space="preserve">en in </w:t>
            </w:r>
            <w:proofErr w:type="spellStart"/>
            <w:r w:rsidR="004C5B50"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 w:rsidR="004C5B50">
              <w:rPr>
                <w:rFonts w:ascii="Arial" w:hAnsi="Arial" w:cs="Arial"/>
                <w:sz w:val="24"/>
                <w:szCs w:val="24"/>
              </w:rPr>
              <w:t xml:space="preserve"> zu ausführbar sein</w:t>
            </w:r>
          </w:p>
          <w:p w14:paraId="07A2BA25" w14:textId="64486D6C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E127C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C0A69B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C47E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45F7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4D0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A93B51" w14:textId="77777777" w:rsidTr="001E3A1E">
        <w:tc>
          <w:tcPr>
            <w:tcW w:w="9356" w:type="dxa"/>
            <w:gridSpan w:val="3"/>
          </w:tcPr>
          <w:p w14:paraId="450B2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6E41DE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C8D5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A671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E5A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B28BC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98A0808" w14:textId="77777777" w:rsidTr="001E3A1E">
        <w:tc>
          <w:tcPr>
            <w:tcW w:w="9356" w:type="dxa"/>
            <w:gridSpan w:val="3"/>
          </w:tcPr>
          <w:p w14:paraId="7E556D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F974F22" w14:textId="559CD235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92486" w14:textId="150783EF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-Übertragen der Gleichungen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-Simulink</w:t>
            </w:r>
          </w:p>
          <w:p w14:paraId="1AC3CB0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50B9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C502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AF3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6DBC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D3DB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AA84A4" w14:textId="77777777" w:rsidTr="001E3A1E">
        <w:tc>
          <w:tcPr>
            <w:tcW w:w="9356" w:type="dxa"/>
            <w:gridSpan w:val="3"/>
          </w:tcPr>
          <w:p w14:paraId="6F62F79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D2C71B0" w14:textId="2BB3CAB8" w:rsidR="00E63F78" w:rsidRDefault="00E63F78" w:rsidP="004C5B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4C0F9" w14:textId="56044DA5" w:rsidR="004C5B50" w:rsidRPr="004C5B50" w:rsidRDefault="004C5B50" w:rsidP="004C5B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dient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7D122308" w14:textId="5F5311E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-Simulink</w:t>
            </w:r>
          </w:p>
          <w:p w14:paraId="3BD6EFA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B4B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73B0CA" w14:textId="77777777" w:rsidTr="001E3A1E">
        <w:tc>
          <w:tcPr>
            <w:tcW w:w="3096" w:type="dxa"/>
          </w:tcPr>
          <w:p w14:paraId="0FAF470C" w14:textId="55425CA8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3h</w:t>
            </w:r>
            <w:r w:rsidR="00915CBC">
              <w:rPr>
                <w:rFonts w:ascii="Arial" w:hAnsi="Arial" w:cs="Arial"/>
                <w:sz w:val="24"/>
                <w:szCs w:val="24"/>
              </w:rPr>
              <w:t>/3h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1C4CA816" w14:textId="77777777" w:rsidTr="001E3A1E">
              <w:tc>
                <w:tcPr>
                  <w:tcW w:w="1559" w:type="dxa"/>
                </w:tcPr>
                <w:p w14:paraId="7BF359F9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CFA28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59A5B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C6CC22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DB7E4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2B3C14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0A876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539BD52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3D91DF2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B5EB17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ACB19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C961DD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603F25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1522B6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0A40EE44" w14:textId="77777777" w:rsidTr="001E3A1E">
        <w:tc>
          <w:tcPr>
            <w:tcW w:w="5779" w:type="dxa"/>
            <w:gridSpan w:val="2"/>
            <w:shd w:val="clear" w:color="auto" w:fill="365F91"/>
          </w:tcPr>
          <w:p w14:paraId="204EFD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1722D99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44C0EE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4E3FF2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49C0F341" w14:textId="39B7520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51E83BA7" w14:textId="77777777" w:rsidTr="001E3A1E">
        <w:tc>
          <w:tcPr>
            <w:tcW w:w="5779" w:type="dxa"/>
            <w:gridSpan w:val="2"/>
            <w:vAlign w:val="center"/>
          </w:tcPr>
          <w:p w14:paraId="78015E86" w14:textId="50CAF5DD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Animationsoberfläche</w:t>
            </w:r>
          </w:p>
        </w:tc>
        <w:tc>
          <w:tcPr>
            <w:tcW w:w="3577" w:type="dxa"/>
          </w:tcPr>
          <w:p w14:paraId="679420E1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8BE4EA6" w14:textId="5D7390AD" w:rsidR="00E63F78" w:rsidRPr="00D97F23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63F78">
              <w:rPr>
                <w:rFonts w:ascii="Arial" w:hAnsi="Arial" w:cs="Arial"/>
                <w:sz w:val="24"/>
                <w:szCs w:val="24"/>
              </w:rPr>
              <w:t>4.1</w:t>
            </w:r>
          </w:p>
          <w:p w14:paraId="77DC1A42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752375F7" w14:textId="77777777" w:rsidTr="001E3A1E">
        <w:tc>
          <w:tcPr>
            <w:tcW w:w="3096" w:type="dxa"/>
            <w:vAlign w:val="center"/>
          </w:tcPr>
          <w:p w14:paraId="554562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1D69F9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1B45C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1ABD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B39D8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FECB2BE" w14:textId="77777777" w:rsidTr="001E3A1E">
        <w:tc>
          <w:tcPr>
            <w:tcW w:w="5779" w:type="dxa"/>
            <w:gridSpan w:val="2"/>
          </w:tcPr>
          <w:p w14:paraId="6C718AE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AEB8C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6F56BA" w14:textId="10381ADC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eine </w:t>
            </w:r>
            <w:r w:rsidR="00D866A3">
              <w:rPr>
                <w:rFonts w:ascii="Arial" w:hAnsi="Arial" w:cs="Arial"/>
                <w:sz w:val="24"/>
                <w:szCs w:val="24"/>
              </w:rPr>
              <w:t>fertige</w:t>
            </w:r>
            <w:r>
              <w:rPr>
                <w:rFonts w:ascii="Arial" w:hAnsi="Arial" w:cs="Arial"/>
                <w:sz w:val="24"/>
                <w:szCs w:val="24"/>
              </w:rPr>
              <w:t xml:space="preserve"> Animationsoberfläche geben</w:t>
            </w:r>
          </w:p>
          <w:p w14:paraId="5F5EE64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B4066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79A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995A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E26E2E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74DC43A2" w14:textId="555540E4" w:rsidR="00E63F78" w:rsidRPr="00E74E00" w:rsidRDefault="00DE1B4B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411B9E2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8E30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8EC65C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089214" w14:textId="33F02BE4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50E08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15.11.2022</w:t>
            </w:r>
          </w:p>
          <w:p w14:paraId="03D8D193" w14:textId="50B04F1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A50E08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29.11.2022</w:t>
            </w:r>
          </w:p>
        </w:tc>
      </w:tr>
      <w:tr w:rsidR="00E63F78" w:rsidRPr="00E74E00" w14:paraId="60BC2303" w14:textId="77777777" w:rsidTr="001E3A1E">
        <w:tc>
          <w:tcPr>
            <w:tcW w:w="9356" w:type="dxa"/>
            <w:gridSpan w:val="3"/>
          </w:tcPr>
          <w:p w14:paraId="269201A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A5673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CEE0E5" w14:textId="7566F6C9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graphisches Interface erstellt werden, auf dem die zwei Arme dargestellt werden</w:t>
            </w:r>
          </w:p>
          <w:p w14:paraId="449681BD" w14:textId="28CCE75C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-Bewegungen der Arme müssen möglich sein</w:t>
            </w:r>
          </w:p>
          <w:p w14:paraId="5CFC139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953B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D59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3B67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7DC54AE" w14:textId="77777777" w:rsidTr="001E3A1E">
        <w:tc>
          <w:tcPr>
            <w:tcW w:w="9356" w:type="dxa"/>
            <w:gridSpan w:val="3"/>
          </w:tcPr>
          <w:p w14:paraId="2C9808E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F994A9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FA587" w14:textId="31911B1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0DEC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3BCC5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BA02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BDC79F8" w14:textId="77777777" w:rsidTr="001E3A1E">
        <w:tc>
          <w:tcPr>
            <w:tcW w:w="9356" w:type="dxa"/>
            <w:gridSpan w:val="3"/>
          </w:tcPr>
          <w:p w14:paraId="5AA986D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1180702" w14:textId="538588E9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E244FC" w14:textId="2CC51489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sollen Parameterdateien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Simulinkmodell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eingeholt werden</w:t>
            </w:r>
          </w:p>
          <w:p w14:paraId="61D197A3" w14:textId="62BBA352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Softwaredatei, welche Hintergrund und Form der Arme definiert</w:t>
            </w:r>
          </w:p>
          <w:p w14:paraId="40B34618" w14:textId="73E2EC06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-Erweitern der Softwaredatei, sodass Arme Bewegungen ausführen</w:t>
            </w:r>
          </w:p>
          <w:p w14:paraId="3894E68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D954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4876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B66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4C5E67" w14:textId="77777777" w:rsidTr="001E3A1E">
        <w:tc>
          <w:tcPr>
            <w:tcW w:w="9356" w:type="dxa"/>
            <w:gridSpan w:val="3"/>
          </w:tcPr>
          <w:p w14:paraId="243FC5E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D9832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D8C3FD" w14:textId="3F857C9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374ABE">
              <w:rPr>
                <w:rFonts w:ascii="Arial" w:hAnsi="Arial" w:cs="Arial"/>
                <w:sz w:val="24"/>
                <w:szCs w:val="24"/>
              </w:rPr>
              <w:t>Folgende Paket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dien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3.1/3.2</w:t>
            </w:r>
          </w:p>
          <w:p w14:paraId="20E37630" w14:textId="49B388F5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5139C8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CEF2F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0A05677" w14:textId="77777777" w:rsidTr="001E3A1E">
        <w:tc>
          <w:tcPr>
            <w:tcW w:w="3096" w:type="dxa"/>
          </w:tcPr>
          <w:p w14:paraId="22CE5961" w14:textId="7B60E995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1BD2FD6" w14:textId="77777777" w:rsidTr="001E3A1E">
              <w:tc>
                <w:tcPr>
                  <w:tcW w:w="1559" w:type="dxa"/>
                </w:tcPr>
                <w:p w14:paraId="4F2EEA0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5D4DA5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1CA417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36B09D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3E02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0E9BF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6822B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E536E5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E106F9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0D55D5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469C4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8A8B33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AF052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222061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57C8D41" w14:textId="77777777" w:rsidTr="001E3A1E">
        <w:tc>
          <w:tcPr>
            <w:tcW w:w="5779" w:type="dxa"/>
            <w:gridSpan w:val="2"/>
            <w:shd w:val="clear" w:color="auto" w:fill="365F91"/>
          </w:tcPr>
          <w:p w14:paraId="358215A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5A84F16B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92E8298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854CA3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7DDDD37" w14:textId="264423F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6E38CAF0" w14:textId="77777777" w:rsidTr="001E3A1E">
        <w:tc>
          <w:tcPr>
            <w:tcW w:w="5779" w:type="dxa"/>
            <w:gridSpan w:val="2"/>
            <w:vAlign w:val="center"/>
          </w:tcPr>
          <w:p w14:paraId="6643BD45" w14:textId="7F77992F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Einrichtung der Bedienoberfläche</w:t>
            </w:r>
          </w:p>
        </w:tc>
        <w:tc>
          <w:tcPr>
            <w:tcW w:w="3577" w:type="dxa"/>
          </w:tcPr>
          <w:p w14:paraId="4FC0E4E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61AF7F1" w14:textId="54493DAB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  <w:p w14:paraId="43A6B9F5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381A9395" w14:textId="77777777" w:rsidTr="001E3A1E">
        <w:tc>
          <w:tcPr>
            <w:tcW w:w="3096" w:type="dxa"/>
            <w:vAlign w:val="center"/>
          </w:tcPr>
          <w:p w14:paraId="13CE385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9547C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92CE6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8DC4E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C8240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554EDD" w14:textId="77777777" w:rsidTr="001E3A1E">
        <w:tc>
          <w:tcPr>
            <w:tcW w:w="5779" w:type="dxa"/>
            <w:gridSpan w:val="2"/>
          </w:tcPr>
          <w:p w14:paraId="6E9C84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59BFBD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8C850" w14:textId="188A2FDA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-Eine Bedienung der Software soll eingerichtet werden</w:t>
            </w:r>
          </w:p>
          <w:p w14:paraId="19098FF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5982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0BEA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92406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60FFA9F" w14:textId="0A843F1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6E0E82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C082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D6BA2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379245" w14:textId="1571544A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B4A1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07.12.2022</w:t>
            </w:r>
          </w:p>
          <w:p w14:paraId="7FF34970" w14:textId="640A6286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A14">
              <w:rPr>
                <w:rFonts w:ascii="Arial" w:hAnsi="Arial" w:cs="Arial"/>
                <w:sz w:val="24"/>
                <w:szCs w:val="24"/>
              </w:rPr>
              <w:t>07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07.12.2022</w:t>
            </w:r>
          </w:p>
        </w:tc>
      </w:tr>
      <w:tr w:rsidR="00E63F78" w:rsidRPr="00E74E00" w14:paraId="1C8B2E6F" w14:textId="77777777" w:rsidTr="001E3A1E">
        <w:tc>
          <w:tcPr>
            <w:tcW w:w="9356" w:type="dxa"/>
            <w:gridSpan w:val="3"/>
          </w:tcPr>
          <w:p w14:paraId="6ABF53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FF697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7DF3B1" w14:textId="5E92CFB8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Bedienelement implementiert sein</w:t>
            </w:r>
          </w:p>
          <w:p w14:paraId="3FFA91A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B1E6D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2A584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4B5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4CC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FA1F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FF6DEA" w14:textId="77777777" w:rsidTr="001E3A1E">
        <w:tc>
          <w:tcPr>
            <w:tcW w:w="9356" w:type="dxa"/>
            <w:gridSpan w:val="3"/>
          </w:tcPr>
          <w:p w14:paraId="2281226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12A21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114D0" w14:textId="2CDA6BB3" w:rsidR="00E63F78" w:rsidRPr="00E74E00" w:rsidRDefault="00A50E0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0DE83B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C7D8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75B8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B8ADA7" w14:textId="77777777" w:rsidTr="001E3A1E">
        <w:tc>
          <w:tcPr>
            <w:tcW w:w="9356" w:type="dxa"/>
            <w:gridSpan w:val="3"/>
          </w:tcPr>
          <w:p w14:paraId="492867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FD0758" w14:textId="4137A17B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ACB25" w14:textId="168B2769" w:rsidR="00843FB6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-Designen von graphischen Elementen die als Bedienelemente genutzt werden</w:t>
            </w:r>
          </w:p>
          <w:p w14:paraId="4D0FB8C6" w14:textId="3476A010" w:rsidR="00E63F78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-Implementieren der Funktionalität</w:t>
            </w:r>
          </w:p>
          <w:p w14:paraId="6F305CD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67A1C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B6A70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31F5C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DDB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570D602" w14:textId="77777777" w:rsidTr="001E3A1E">
        <w:tc>
          <w:tcPr>
            <w:tcW w:w="9356" w:type="dxa"/>
            <w:gridSpan w:val="3"/>
          </w:tcPr>
          <w:p w14:paraId="2BEAC14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80674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E3292" w14:textId="00CDE8C3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67D7003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08E3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CC58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D40990A" w14:textId="77777777" w:rsidTr="001E3A1E">
        <w:tc>
          <w:tcPr>
            <w:tcW w:w="3096" w:type="dxa"/>
          </w:tcPr>
          <w:p w14:paraId="74CEC312" w14:textId="48D5F874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B4B5C23" w14:textId="77777777" w:rsidTr="001E3A1E">
              <w:tc>
                <w:tcPr>
                  <w:tcW w:w="1559" w:type="dxa"/>
                </w:tcPr>
                <w:p w14:paraId="6A87AF9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267480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7F434C7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9419C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DA8C1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23C19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6A1AB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0F8FE9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1AABE4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B4134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F974B0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26EFF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2D194A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23C14D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726F4ABF" w14:textId="77777777" w:rsidTr="001E3A1E">
        <w:tc>
          <w:tcPr>
            <w:tcW w:w="5779" w:type="dxa"/>
            <w:gridSpan w:val="2"/>
            <w:shd w:val="clear" w:color="auto" w:fill="365F91"/>
          </w:tcPr>
          <w:p w14:paraId="18CFBB9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45D3E7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833340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F60AD4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AE3DBAC" w14:textId="5600A68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4A9609A" w14:textId="77777777" w:rsidTr="001E3A1E">
        <w:tc>
          <w:tcPr>
            <w:tcW w:w="5779" w:type="dxa"/>
            <w:gridSpan w:val="2"/>
            <w:vAlign w:val="center"/>
          </w:tcPr>
          <w:p w14:paraId="3293657E" w14:textId="4A3D2D12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Abgabefolien</w:t>
            </w:r>
          </w:p>
        </w:tc>
        <w:tc>
          <w:tcPr>
            <w:tcW w:w="3577" w:type="dxa"/>
          </w:tcPr>
          <w:p w14:paraId="5BA96006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0BD5AA70" w14:textId="28116C11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  <w:p w14:paraId="1EF83F8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5966578" w14:textId="77777777" w:rsidTr="001E3A1E">
        <w:tc>
          <w:tcPr>
            <w:tcW w:w="3096" w:type="dxa"/>
            <w:vAlign w:val="center"/>
          </w:tcPr>
          <w:p w14:paraId="60EBCFE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192E6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B9119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10E3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DABD2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7A12A23" w14:textId="77777777" w:rsidTr="001E3A1E">
        <w:tc>
          <w:tcPr>
            <w:tcW w:w="5779" w:type="dxa"/>
            <w:gridSpan w:val="2"/>
          </w:tcPr>
          <w:p w14:paraId="45BF75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CFFFFB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2EA2C" w14:textId="147E1F03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Foliensatz für Ilias Upload</w:t>
            </w:r>
          </w:p>
          <w:p w14:paraId="5EDE85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A6397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6D1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C7B5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B8D19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0C82BC" w14:textId="7C1CA720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E002B8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792D3F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6D9FF6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28AC86" w14:textId="466F778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17B94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13.12.2022</w:t>
            </w:r>
          </w:p>
          <w:p w14:paraId="676F65CC" w14:textId="2AB2E84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5B0BC2">
              <w:rPr>
                <w:rFonts w:ascii="Arial" w:hAnsi="Arial" w:cs="Arial"/>
                <w:sz w:val="24"/>
                <w:szCs w:val="24"/>
              </w:rPr>
              <w:t>20.12.2022</w:t>
            </w:r>
          </w:p>
        </w:tc>
      </w:tr>
      <w:tr w:rsidR="00E63F78" w:rsidRPr="00E74E00" w14:paraId="74C80495" w14:textId="77777777" w:rsidTr="001E3A1E">
        <w:tc>
          <w:tcPr>
            <w:tcW w:w="9356" w:type="dxa"/>
            <w:gridSpan w:val="3"/>
          </w:tcPr>
          <w:p w14:paraId="3CDA51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E697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F6C707" w14:textId="1A3E672E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Foliensatz erstellt werden, der alle Rechnungen erklärt und alle </w:t>
            </w:r>
            <w:r w:rsidR="00D866A3">
              <w:rPr>
                <w:rFonts w:ascii="Arial" w:hAnsi="Arial" w:cs="Arial"/>
                <w:sz w:val="24"/>
                <w:szCs w:val="24"/>
              </w:rPr>
              <w:t>Software-Implementierungen</w:t>
            </w:r>
            <w:r>
              <w:rPr>
                <w:rFonts w:ascii="Arial" w:hAnsi="Arial" w:cs="Arial"/>
                <w:sz w:val="24"/>
                <w:szCs w:val="24"/>
              </w:rPr>
              <w:t xml:space="preserve"> aufschlüsselt</w:t>
            </w:r>
          </w:p>
          <w:p w14:paraId="553E3581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9767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5D6CC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3FD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753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A2A5E33" w14:textId="77777777" w:rsidTr="001E3A1E">
        <w:tc>
          <w:tcPr>
            <w:tcW w:w="9356" w:type="dxa"/>
            <w:gridSpan w:val="3"/>
          </w:tcPr>
          <w:p w14:paraId="3864C35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CA59F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D9E1F0" w14:textId="3072D3FB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69BD8FAC" w14:textId="1EE2A579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283DB15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CA54F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C74382" w14:textId="77777777" w:rsidTr="001E3A1E">
        <w:tc>
          <w:tcPr>
            <w:tcW w:w="9356" w:type="dxa"/>
            <w:gridSpan w:val="3"/>
          </w:tcPr>
          <w:p w14:paraId="366C95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EB1556C" w14:textId="3B4858BE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4271A53" w14:textId="00811319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der folgenden Pakete</w:t>
            </w:r>
            <w:r w:rsidR="009C404E">
              <w:rPr>
                <w:rFonts w:ascii="Arial" w:hAnsi="Arial" w:cs="Arial"/>
                <w:sz w:val="24"/>
                <w:szCs w:val="24"/>
              </w:rPr>
              <w:t xml:space="preserve"> PSP-Nr.:1-4</w:t>
            </w:r>
          </w:p>
          <w:p w14:paraId="1B29D95E" w14:textId="0300D9BF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-Überführen der Einzeldokumente in ein Dokument</w:t>
            </w:r>
          </w:p>
          <w:p w14:paraId="2F849E53" w14:textId="7501E0D8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-Anpassen des Dokuments, sodass es semantisch zusammenhängend ist</w:t>
            </w:r>
          </w:p>
          <w:p w14:paraId="0DBAB251" w14:textId="0B839381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-Abgleichen der Präsentation mit Auftraggeber</w:t>
            </w:r>
          </w:p>
          <w:p w14:paraId="4E5790F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013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E8D1D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048E5D8" w14:textId="77777777" w:rsidTr="001E3A1E">
        <w:tc>
          <w:tcPr>
            <w:tcW w:w="9356" w:type="dxa"/>
            <w:gridSpan w:val="3"/>
          </w:tcPr>
          <w:p w14:paraId="0D75854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085DCD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75EFDB" w14:textId="3498EFD7" w:rsidR="00E63F78" w:rsidRPr="00E74E00" w:rsidRDefault="009C404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-Folgenden Pakete PSP-Nr.:1-4</w:t>
            </w:r>
          </w:p>
          <w:p w14:paraId="797F96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FB64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91C53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7258CE0" w14:textId="77777777" w:rsidTr="001E3A1E">
        <w:tc>
          <w:tcPr>
            <w:tcW w:w="3096" w:type="dxa"/>
          </w:tcPr>
          <w:p w14:paraId="466A37B5" w14:textId="5F75913F" w:rsidR="009F48D2" w:rsidRPr="009D1960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8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5B0BC2">
              <w:rPr>
                <w:rFonts w:ascii="Arial" w:hAnsi="Arial" w:cs="Arial"/>
                <w:sz w:val="24"/>
                <w:szCs w:val="24"/>
              </w:rPr>
              <w:t>8</w:t>
            </w:r>
            <w:r w:rsidR="009F48D2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F2EE431" w14:textId="77777777" w:rsidTr="001E3A1E">
              <w:tc>
                <w:tcPr>
                  <w:tcW w:w="1559" w:type="dxa"/>
                </w:tcPr>
                <w:p w14:paraId="3DD894DC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D3A3D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A41933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6CDE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0B8DD6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F13668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513144" w14:textId="337656C2" w:rsidR="009F48D2" w:rsidRDefault="005B0BC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  <w:r w:rsidR="009F48D2"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29A522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4F4F3E3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43CF4E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18C068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23E437C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53B833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9A5A8B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67F19557" w14:textId="77777777" w:rsidTr="001E3A1E">
        <w:tc>
          <w:tcPr>
            <w:tcW w:w="5779" w:type="dxa"/>
            <w:gridSpan w:val="2"/>
            <w:shd w:val="clear" w:color="auto" w:fill="365F91"/>
          </w:tcPr>
          <w:p w14:paraId="3F6B80AC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A341EA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C89A4AB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7F1B7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24CD0C2" w14:textId="0EDDE40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74B6927C" w14:textId="77777777" w:rsidTr="001E3A1E">
        <w:tc>
          <w:tcPr>
            <w:tcW w:w="5779" w:type="dxa"/>
            <w:gridSpan w:val="2"/>
            <w:vAlign w:val="center"/>
          </w:tcPr>
          <w:p w14:paraId="39FB15E7" w14:textId="0A3D4501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Abschlusspräsentation</w:t>
            </w:r>
          </w:p>
        </w:tc>
        <w:tc>
          <w:tcPr>
            <w:tcW w:w="3577" w:type="dxa"/>
          </w:tcPr>
          <w:p w14:paraId="70841CF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5794E9" w14:textId="0BFA797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2FCD">
              <w:rPr>
                <w:rFonts w:ascii="Arial" w:hAnsi="Arial" w:cs="Arial"/>
                <w:sz w:val="24"/>
                <w:szCs w:val="24"/>
              </w:rPr>
              <w:t>5.2</w:t>
            </w:r>
          </w:p>
          <w:p w14:paraId="15F8613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55FF671C" w14:textId="77777777" w:rsidTr="001E3A1E">
        <w:tc>
          <w:tcPr>
            <w:tcW w:w="3096" w:type="dxa"/>
            <w:vAlign w:val="center"/>
          </w:tcPr>
          <w:p w14:paraId="1B1E838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CA89BD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B6FAA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AD6B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D3C1B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10F2C6C" w14:textId="77777777" w:rsidTr="001E3A1E">
        <w:tc>
          <w:tcPr>
            <w:tcW w:w="5779" w:type="dxa"/>
            <w:gridSpan w:val="2"/>
          </w:tcPr>
          <w:p w14:paraId="4223892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851207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74EC6" w14:textId="0FE0867E" w:rsidR="00E63F78" w:rsidRPr="00E74E00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Präsentation</w:t>
            </w:r>
          </w:p>
          <w:p w14:paraId="2F75B7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64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4C962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28BCE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9E4550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79F6063" w14:textId="56920583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4184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7917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4896EA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64B11" w14:textId="279A9E1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17B94">
              <w:rPr>
                <w:rFonts w:ascii="Arial" w:hAnsi="Arial" w:cs="Arial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17B9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5B0BC2">
              <w:rPr>
                <w:rFonts w:ascii="Arial" w:hAnsi="Arial" w:cs="Arial"/>
                <w:sz w:val="24"/>
                <w:szCs w:val="24"/>
              </w:rPr>
              <w:t>28.12.2022</w:t>
            </w:r>
          </w:p>
          <w:p w14:paraId="4A5A9B93" w14:textId="205528D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.01.202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5B0BC2">
              <w:rPr>
                <w:rFonts w:ascii="Arial" w:hAnsi="Arial" w:cs="Arial"/>
                <w:sz w:val="24"/>
                <w:szCs w:val="24"/>
              </w:rPr>
              <w:t>04.01.2023</w:t>
            </w:r>
          </w:p>
        </w:tc>
      </w:tr>
      <w:tr w:rsidR="00E63F78" w:rsidRPr="00E74E00" w14:paraId="74D6D35B" w14:textId="77777777" w:rsidTr="001E3A1E">
        <w:tc>
          <w:tcPr>
            <w:tcW w:w="9356" w:type="dxa"/>
            <w:gridSpan w:val="3"/>
          </w:tcPr>
          <w:p w14:paraId="0E27F2C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9A1B2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8BB7F" w14:textId="7AC6A9C6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Vortrag erstellt werden, welche die wichtigsten Elemente der Projektarbeit in einer viertel Stunde </w:t>
            </w:r>
            <w:r w:rsidR="000135AB">
              <w:rPr>
                <w:rFonts w:ascii="Arial" w:hAnsi="Arial" w:cs="Arial"/>
                <w:sz w:val="24"/>
                <w:szCs w:val="24"/>
              </w:rPr>
              <w:t>aufzeigt</w:t>
            </w:r>
          </w:p>
          <w:p w14:paraId="6B9DD22C" w14:textId="64E51B57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Colloquium vorbereitet werden</w:t>
            </w:r>
          </w:p>
          <w:p w14:paraId="2094D66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2D1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E637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1ACA7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291C1C5" w14:textId="77777777" w:rsidTr="001E3A1E">
        <w:tc>
          <w:tcPr>
            <w:tcW w:w="9356" w:type="dxa"/>
            <w:gridSpan w:val="3"/>
          </w:tcPr>
          <w:p w14:paraId="707741D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A26CC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82DEAC" w14:textId="64D33948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10A539F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AD652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ECB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F1CA33" w14:textId="77777777" w:rsidTr="001E3A1E">
        <w:tc>
          <w:tcPr>
            <w:tcW w:w="9356" w:type="dxa"/>
            <w:gridSpan w:val="3"/>
          </w:tcPr>
          <w:p w14:paraId="2CC34DA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C1FFDC2" w14:textId="0442291D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2FE445" w14:textId="4BF55979" w:rsidR="000135AB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-Orientieren an der Abgabepräsentation</w:t>
            </w:r>
          </w:p>
          <w:p w14:paraId="5256E367" w14:textId="1F88D91B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PowerPoint</w:t>
            </w:r>
          </w:p>
          <w:p w14:paraId="6A5EBDC8" w14:textId="090EC60C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Präsentationstexte</w:t>
            </w:r>
          </w:p>
          <w:p w14:paraId="4FA399EA" w14:textId="0E5A5164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-Vorbereiten möglicher Fragen</w:t>
            </w:r>
          </w:p>
          <w:p w14:paraId="5254944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CA36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8E0F6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A870A69" w14:textId="77777777" w:rsidTr="001E3A1E">
        <w:tc>
          <w:tcPr>
            <w:tcW w:w="9356" w:type="dxa"/>
            <w:gridSpan w:val="3"/>
          </w:tcPr>
          <w:p w14:paraId="27E6A99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5705065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1BE9A" w14:textId="7B1C336D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-Folgendes Paket PSP-Nr.:5.1</w:t>
            </w:r>
          </w:p>
          <w:p w14:paraId="678A093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9052C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C48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11DF96B" w14:textId="77777777" w:rsidTr="001E3A1E">
        <w:tc>
          <w:tcPr>
            <w:tcW w:w="3096" w:type="dxa"/>
          </w:tcPr>
          <w:p w14:paraId="49A7209B" w14:textId="36119280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7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5B0BC2">
              <w:rPr>
                <w:rFonts w:ascii="Arial" w:hAnsi="Arial" w:cs="Arial"/>
                <w:sz w:val="24"/>
                <w:szCs w:val="24"/>
              </w:rPr>
              <w:t>7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D588FD" w14:textId="77777777" w:rsidTr="001E3A1E">
              <w:tc>
                <w:tcPr>
                  <w:tcW w:w="1559" w:type="dxa"/>
                </w:tcPr>
                <w:p w14:paraId="1065664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D112DF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71D792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2D8EC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0BEBDB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081E8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2B9E0B7" w14:textId="209B246C" w:rsidR="009F48D2" w:rsidRDefault="005B0BC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  <w:r w:rsidR="009F48D2"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DD3C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AF51665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68FB4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17CC3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6FCC8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E0782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5F661F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5D667AB7" w14:textId="77777777" w:rsidTr="001E3A1E">
        <w:tc>
          <w:tcPr>
            <w:tcW w:w="5779" w:type="dxa"/>
            <w:gridSpan w:val="2"/>
            <w:shd w:val="clear" w:color="auto" w:fill="365F91"/>
          </w:tcPr>
          <w:p w14:paraId="231248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F7D15DD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BC704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2C98C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DEDF896" w14:textId="6EDEDB3D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6D890FA" w14:textId="77777777" w:rsidTr="001E3A1E">
        <w:tc>
          <w:tcPr>
            <w:tcW w:w="5779" w:type="dxa"/>
            <w:gridSpan w:val="2"/>
            <w:vAlign w:val="center"/>
          </w:tcPr>
          <w:p w14:paraId="3F7EB1CC" w14:textId="1748C7B3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Präsentation</w:t>
            </w:r>
          </w:p>
        </w:tc>
        <w:tc>
          <w:tcPr>
            <w:tcW w:w="3577" w:type="dxa"/>
          </w:tcPr>
          <w:p w14:paraId="7A77A77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B615215" w14:textId="168D286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  <w:p w14:paraId="3F96CA3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177D7A" w14:textId="77777777" w:rsidTr="001E3A1E">
        <w:tc>
          <w:tcPr>
            <w:tcW w:w="3096" w:type="dxa"/>
            <w:vAlign w:val="center"/>
          </w:tcPr>
          <w:p w14:paraId="0D3E77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0680CF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2C67B5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7736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F65B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F03468F" w14:textId="77777777" w:rsidTr="001E3A1E">
        <w:tc>
          <w:tcPr>
            <w:tcW w:w="5779" w:type="dxa"/>
            <w:gridSpan w:val="2"/>
          </w:tcPr>
          <w:p w14:paraId="2C35B30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321B0D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8A02C4" w14:textId="2D1B4A7D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-Gehaltene Präsentation</w:t>
            </w:r>
          </w:p>
          <w:p w14:paraId="6F9911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344A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21C7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1845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6E5A0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D801A94" w14:textId="6F71F2B4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688726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9A0D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4000C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BA029" w14:textId="3F85F09B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17B94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5B0BC2">
              <w:rPr>
                <w:rFonts w:ascii="Arial" w:hAnsi="Arial" w:cs="Arial"/>
                <w:sz w:val="24"/>
                <w:szCs w:val="24"/>
              </w:rPr>
              <w:t>10.01.2023</w:t>
            </w:r>
          </w:p>
          <w:p w14:paraId="0B3C2FD2" w14:textId="51D5625F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0.01.202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5B0BC2">
              <w:rPr>
                <w:rFonts w:ascii="Arial" w:hAnsi="Arial" w:cs="Arial"/>
                <w:sz w:val="24"/>
                <w:szCs w:val="24"/>
              </w:rPr>
              <w:t>10.01.2023</w:t>
            </w:r>
          </w:p>
        </w:tc>
      </w:tr>
      <w:tr w:rsidR="00412FCD" w:rsidRPr="00E74E00" w14:paraId="76C83DDD" w14:textId="77777777" w:rsidTr="001E3A1E">
        <w:tc>
          <w:tcPr>
            <w:tcW w:w="9356" w:type="dxa"/>
            <w:gridSpan w:val="3"/>
          </w:tcPr>
          <w:p w14:paraId="5BB6A96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8E8D6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D32A84" w14:textId="1B785BDB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-Präsentation erfolgreich gehalten</w:t>
            </w:r>
          </w:p>
          <w:p w14:paraId="0C12E71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382EB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65797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10F7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BF8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AF6B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B5B609D" w14:textId="77777777" w:rsidTr="001E3A1E">
        <w:tc>
          <w:tcPr>
            <w:tcW w:w="9356" w:type="dxa"/>
            <w:gridSpan w:val="3"/>
          </w:tcPr>
          <w:p w14:paraId="7AFA3A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6CA9CE3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83BCA" w14:textId="1D245E4F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58FA96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56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C9F8D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A857B5" w14:textId="77777777" w:rsidTr="001E3A1E">
        <w:tc>
          <w:tcPr>
            <w:tcW w:w="9356" w:type="dxa"/>
            <w:gridSpan w:val="3"/>
          </w:tcPr>
          <w:p w14:paraId="1B96361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C374C7F" w14:textId="01A92FB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8DF84" w14:textId="08415905" w:rsidR="00F22165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-Gemeinsames referieren der Projektergebnisse</w:t>
            </w:r>
          </w:p>
          <w:p w14:paraId="607E62D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3204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B4BB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5982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1B122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4DB2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C10F2D" w14:textId="77777777" w:rsidTr="001E3A1E">
        <w:tc>
          <w:tcPr>
            <w:tcW w:w="9356" w:type="dxa"/>
            <w:gridSpan w:val="3"/>
          </w:tcPr>
          <w:p w14:paraId="2839B43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8C3666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3BDDF4" w14:textId="5B214FC3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 xml:space="preserve">Alle Teammitglieder </w:t>
            </w:r>
            <w:r>
              <w:rPr>
                <w:rFonts w:ascii="Arial" w:hAnsi="Arial" w:cs="Arial"/>
                <w:sz w:val="24"/>
                <w:szCs w:val="24"/>
              </w:rPr>
              <w:t>nehmen dran teil</w:t>
            </w:r>
          </w:p>
          <w:p w14:paraId="12BE82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F1C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D47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366863C" w14:textId="77777777" w:rsidTr="001E3A1E">
        <w:tc>
          <w:tcPr>
            <w:tcW w:w="3096" w:type="dxa"/>
          </w:tcPr>
          <w:p w14:paraId="46701394" w14:textId="1D44142B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0.5/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0</w:t>
            </w:r>
            <w:r w:rsidR="005B0BC2">
              <w:rPr>
                <w:rFonts w:ascii="Arial" w:hAnsi="Arial" w:cs="Arial"/>
                <w:sz w:val="24"/>
                <w:szCs w:val="24"/>
              </w:rPr>
              <w:t>.5</w:t>
            </w:r>
            <w:r w:rsidR="009F48D2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46D6F9" w14:textId="77777777" w:rsidTr="001E3A1E">
              <w:tc>
                <w:tcPr>
                  <w:tcW w:w="1559" w:type="dxa"/>
                </w:tcPr>
                <w:p w14:paraId="36B7B7E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16A7D4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D314F7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AABFA3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C2BE8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5143E9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B34417" w14:textId="11C7622D" w:rsidR="009F48D2" w:rsidRDefault="005B0BC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  <w:r w:rsidR="009F48D2"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3708FB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B1C05C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62D623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61D94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7E3290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0A92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F386557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2046FC3D" w14:textId="77777777" w:rsidTr="001E3A1E">
        <w:tc>
          <w:tcPr>
            <w:tcW w:w="5779" w:type="dxa"/>
            <w:gridSpan w:val="2"/>
            <w:shd w:val="clear" w:color="auto" w:fill="365F91"/>
          </w:tcPr>
          <w:p w14:paraId="405365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5A72BC3B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EAC029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EC4EE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F9C7526" w14:textId="52B07B5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A19791E" w14:textId="77777777" w:rsidTr="001E3A1E">
        <w:tc>
          <w:tcPr>
            <w:tcW w:w="5779" w:type="dxa"/>
            <w:gridSpan w:val="2"/>
            <w:vAlign w:val="center"/>
          </w:tcPr>
          <w:p w14:paraId="5E4763EF" w14:textId="19355EE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Team- und Projektvertrag</w:t>
            </w:r>
          </w:p>
        </w:tc>
        <w:tc>
          <w:tcPr>
            <w:tcW w:w="3577" w:type="dxa"/>
          </w:tcPr>
          <w:p w14:paraId="73D1B55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F27C66B" w14:textId="33C7E30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  <w:p w14:paraId="43F3C6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4519DF1" w14:textId="77777777" w:rsidTr="001E3A1E">
        <w:tc>
          <w:tcPr>
            <w:tcW w:w="3096" w:type="dxa"/>
            <w:vAlign w:val="center"/>
          </w:tcPr>
          <w:p w14:paraId="3E485C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90E840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ED11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D3A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539C5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8834FFE" w14:textId="77777777" w:rsidTr="001E3A1E">
        <w:tc>
          <w:tcPr>
            <w:tcW w:w="5779" w:type="dxa"/>
            <w:gridSpan w:val="2"/>
          </w:tcPr>
          <w:p w14:paraId="0A24F11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64268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B4DB1" w14:textId="55330C7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Teamvertrag</w:t>
            </w:r>
          </w:p>
          <w:p w14:paraId="18489727" w14:textId="4D72A1ED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Projektvertrag</w:t>
            </w:r>
          </w:p>
          <w:p w14:paraId="22063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6170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32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F9A454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5C61448E" w14:textId="2409D6D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1A8FF49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A75279" w14:textId="6BDF8A1E" w:rsidR="00412FCD" w:rsidRPr="00E74E00" w:rsidRDefault="00D866A3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7113AA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2E315" w14:textId="5A868600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04.10.2022</w:t>
            </w:r>
          </w:p>
          <w:p w14:paraId="101E6131" w14:textId="21FB374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0.202</w:t>
            </w:r>
            <w:r w:rsidR="00117B94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04.10.2022</w:t>
            </w:r>
          </w:p>
        </w:tc>
      </w:tr>
      <w:tr w:rsidR="00412FCD" w:rsidRPr="00E74E00" w14:paraId="39AB4D4C" w14:textId="77777777" w:rsidTr="001E3A1E">
        <w:tc>
          <w:tcPr>
            <w:tcW w:w="9356" w:type="dxa"/>
            <w:gridSpan w:val="3"/>
          </w:tcPr>
          <w:p w14:paraId="60A0B02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F92527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7141BD" w14:textId="77083DF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Beteiligten sind mit den Verträgen einverstanden</w:t>
            </w:r>
          </w:p>
          <w:p w14:paraId="42F3F28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D3E61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3ECE5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E44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7A69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8F9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6752C0D" w14:textId="77777777" w:rsidTr="001E3A1E">
        <w:tc>
          <w:tcPr>
            <w:tcW w:w="9356" w:type="dxa"/>
            <w:gridSpan w:val="3"/>
          </w:tcPr>
          <w:p w14:paraId="7BC135E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E3E8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9B4F03" w14:textId="6F22F7C6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6132D24C" w14:textId="7880211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5BA8DE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258C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24F93ED" w14:textId="77777777" w:rsidTr="001E3A1E">
        <w:tc>
          <w:tcPr>
            <w:tcW w:w="9356" w:type="dxa"/>
            <w:gridSpan w:val="3"/>
          </w:tcPr>
          <w:p w14:paraId="6827D3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755015" w14:textId="6682EEE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81536D8" w14:textId="500E316C" w:rsidR="00E811AA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608E13D0" w14:textId="07C6094E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Teamvertrag aufgesetzt </w:t>
            </w:r>
          </w:p>
          <w:p w14:paraId="15CB1D08" w14:textId="45CA04EA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Projektvertrag aufgesetzt </w:t>
            </w:r>
          </w:p>
          <w:p w14:paraId="654647C0" w14:textId="62403A5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Teamvertrag wird unterzeichnet</w:t>
            </w:r>
          </w:p>
          <w:p w14:paraId="543B74B4" w14:textId="5636828C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Projektvertrag wird unterzeichnet</w:t>
            </w:r>
          </w:p>
          <w:p w14:paraId="07F903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F78F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44C57F5" w14:textId="77777777" w:rsidTr="001E3A1E">
        <w:tc>
          <w:tcPr>
            <w:tcW w:w="9356" w:type="dxa"/>
            <w:gridSpan w:val="3"/>
          </w:tcPr>
          <w:p w14:paraId="11EAA7D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236AF0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5DFBC" w14:textId="3C75B4B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2BC505B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781B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D89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0DF01E6" w14:textId="77777777" w:rsidTr="001E3A1E">
        <w:tc>
          <w:tcPr>
            <w:tcW w:w="3096" w:type="dxa"/>
          </w:tcPr>
          <w:p w14:paraId="6FD7264C" w14:textId="405061DC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FE57A6F" w14:textId="77777777" w:rsidTr="001E3A1E">
              <w:tc>
                <w:tcPr>
                  <w:tcW w:w="1559" w:type="dxa"/>
                </w:tcPr>
                <w:p w14:paraId="23FBBBE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0B63A48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8AC41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3E24C0B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5450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4A4BFD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F5FA4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CDCDBB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96B95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E50D6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E50703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EEEFA0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0FBA46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589F6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4256B4E9" w14:textId="77777777" w:rsidTr="001E3A1E">
        <w:tc>
          <w:tcPr>
            <w:tcW w:w="5779" w:type="dxa"/>
            <w:gridSpan w:val="2"/>
            <w:shd w:val="clear" w:color="auto" w:fill="365F91"/>
          </w:tcPr>
          <w:p w14:paraId="165D105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B494F39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6710138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8488E1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27F2260" w14:textId="543BB9CB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E941397" w14:textId="77777777" w:rsidTr="001E3A1E">
        <w:tc>
          <w:tcPr>
            <w:tcW w:w="5779" w:type="dxa"/>
            <w:gridSpan w:val="2"/>
            <w:vAlign w:val="center"/>
          </w:tcPr>
          <w:p w14:paraId="13672809" w14:textId="3B4D6057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Lasten-/Pflichtenheft</w:t>
            </w:r>
          </w:p>
        </w:tc>
        <w:tc>
          <w:tcPr>
            <w:tcW w:w="3577" w:type="dxa"/>
          </w:tcPr>
          <w:p w14:paraId="7777AF7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59466E4" w14:textId="3DB261B4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  <w:p w14:paraId="693C04E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ADC30A8" w14:textId="77777777" w:rsidTr="001E3A1E">
        <w:tc>
          <w:tcPr>
            <w:tcW w:w="3096" w:type="dxa"/>
            <w:vAlign w:val="center"/>
          </w:tcPr>
          <w:p w14:paraId="51C0584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B068BA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5278D6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68BA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1C8AE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131B130" w14:textId="77777777" w:rsidTr="001E3A1E">
        <w:tc>
          <w:tcPr>
            <w:tcW w:w="5779" w:type="dxa"/>
            <w:gridSpan w:val="2"/>
          </w:tcPr>
          <w:p w14:paraId="7C437F0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46D6C9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B9B1F" w14:textId="7FDBD5D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Lastenheft ist ausgehändigt</w:t>
            </w:r>
          </w:p>
          <w:p w14:paraId="4DAACBED" w14:textId="0F48599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ist unterzeichnet</w:t>
            </w:r>
          </w:p>
          <w:p w14:paraId="2C5E30D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5927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07C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1BAA23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EE46CB" w14:textId="0FEC282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631E9B4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7738E49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2D51471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206BD6" w14:textId="337EFD9C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04.10.2022</w:t>
            </w:r>
          </w:p>
          <w:p w14:paraId="50D5B29A" w14:textId="38E6A96E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04.10.2022</w:t>
            </w:r>
          </w:p>
        </w:tc>
      </w:tr>
      <w:tr w:rsidR="00412FCD" w:rsidRPr="00E74E00" w14:paraId="6531BA2C" w14:textId="77777777" w:rsidTr="001E3A1E">
        <w:tc>
          <w:tcPr>
            <w:tcW w:w="9356" w:type="dxa"/>
            <w:gridSpan w:val="3"/>
          </w:tcPr>
          <w:p w14:paraId="5A673F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6095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36F43" w14:textId="3EBDA1D3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übergeben</w:t>
            </w:r>
          </w:p>
          <w:p w14:paraId="3A804AE3" w14:textId="0FCD4EAB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Pflichtenheft erstellt, mit dem alle Parteien einverstanden sind</w:t>
            </w:r>
          </w:p>
          <w:p w14:paraId="66C5AF85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EB5EF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778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CABF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293D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D846B51" w14:textId="77777777" w:rsidTr="001E3A1E">
        <w:tc>
          <w:tcPr>
            <w:tcW w:w="9356" w:type="dxa"/>
            <w:gridSpan w:val="3"/>
          </w:tcPr>
          <w:p w14:paraId="3FC00D4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5C9B70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7F72C3" w14:textId="3875FF6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4262A045" w14:textId="473D5465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5CAB53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D61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AD6F686" w14:textId="77777777" w:rsidTr="001E3A1E">
        <w:tc>
          <w:tcPr>
            <w:tcW w:w="9356" w:type="dxa"/>
            <w:gridSpan w:val="3"/>
          </w:tcPr>
          <w:p w14:paraId="7C15B706" w14:textId="2EE5A099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3A4EDB22" w14:textId="77777777" w:rsidR="00377877" w:rsidRPr="00D97F23" w:rsidRDefault="00377877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8AEE53" w14:textId="77777777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2B96D407" w14:textId="19CD1F17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eingefordert und studiert</w:t>
            </w:r>
          </w:p>
          <w:p w14:paraId="5450C9B6" w14:textId="76D3A788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-Basierend auf dem Lastenheft wird das Pflichtenheft ausgearbeitet</w:t>
            </w:r>
          </w:p>
          <w:p w14:paraId="3A573BA9" w14:textId="0E5B692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wird signiert</w:t>
            </w:r>
          </w:p>
          <w:p w14:paraId="3F9895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BC7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249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E1B1748" w14:textId="77777777" w:rsidTr="001E3A1E">
        <w:tc>
          <w:tcPr>
            <w:tcW w:w="9356" w:type="dxa"/>
            <w:gridSpan w:val="3"/>
          </w:tcPr>
          <w:p w14:paraId="63BC487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93522F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B7C35" w14:textId="5E2CD88B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-Lastenheft von Auftraggeber bereits erstellt</w:t>
            </w:r>
          </w:p>
          <w:p w14:paraId="542BDCFF" w14:textId="6411A5CB" w:rsidR="00374ABE" w:rsidRPr="00E74E00" w:rsidRDefault="00374ABE" w:rsidP="00374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350AD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B45B2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14B350" w14:textId="77777777" w:rsidTr="001E3A1E">
        <w:tc>
          <w:tcPr>
            <w:tcW w:w="3096" w:type="dxa"/>
          </w:tcPr>
          <w:p w14:paraId="6058ECB6" w14:textId="61FD76E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  <w:r w:rsidR="00915CBC">
              <w:rPr>
                <w:rFonts w:ascii="Arial" w:hAnsi="Arial" w:cs="Arial"/>
                <w:sz w:val="24"/>
                <w:szCs w:val="24"/>
              </w:rPr>
              <w:t>/8h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C4923FE" w14:textId="77777777" w:rsidTr="001E3A1E">
              <w:tc>
                <w:tcPr>
                  <w:tcW w:w="1559" w:type="dxa"/>
                </w:tcPr>
                <w:p w14:paraId="77876123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FA6667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B69D1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DA7CFD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1B5EA8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AF3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996BB4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37CF82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CF6C514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1F369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6217E1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920D4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B80A3B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22FE11F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17FF7C3E" w14:textId="77777777" w:rsidTr="001E3A1E">
        <w:tc>
          <w:tcPr>
            <w:tcW w:w="5779" w:type="dxa"/>
            <w:gridSpan w:val="2"/>
            <w:shd w:val="clear" w:color="auto" w:fill="365F91"/>
          </w:tcPr>
          <w:p w14:paraId="7F5B000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11D950A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6EB81F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3E5B8B2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EEB67F2" w14:textId="064A0D1A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6D3A64D" w14:textId="77777777" w:rsidTr="001E3A1E">
        <w:tc>
          <w:tcPr>
            <w:tcW w:w="5779" w:type="dxa"/>
            <w:gridSpan w:val="2"/>
            <w:vAlign w:val="center"/>
          </w:tcPr>
          <w:p w14:paraId="3F4E1B62" w14:textId="44C02A8F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Projektstruktur- und Phasenplan</w:t>
            </w:r>
          </w:p>
        </w:tc>
        <w:tc>
          <w:tcPr>
            <w:tcW w:w="3577" w:type="dxa"/>
          </w:tcPr>
          <w:p w14:paraId="327D55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D4C5D83" w14:textId="182626F9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  <w:p w14:paraId="45AC1CA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77A90C8" w14:textId="77777777" w:rsidTr="001E3A1E">
        <w:tc>
          <w:tcPr>
            <w:tcW w:w="3096" w:type="dxa"/>
            <w:vAlign w:val="center"/>
          </w:tcPr>
          <w:p w14:paraId="309FD94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F60263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6A7754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C23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60F8E5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3E0FE3E" w14:textId="77777777" w:rsidTr="001E3A1E">
        <w:tc>
          <w:tcPr>
            <w:tcW w:w="5779" w:type="dxa"/>
            <w:gridSpan w:val="2"/>
          </w:tcPr>
          <w:p w14:paraId="441128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50E93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0F509F" w14:textId="4EA0485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Projektstrukturplan</w:t>
            </w:r>
          </w:p>
          <w:p w14:paraId="7E94D0B4" w14:textId="50590FFD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Phasenplan</w:t>
            </w:r>
          </w:p>
          <w:p w14:paraId="2E178DC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A756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B6D6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61A0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F6338A8" w14:textId="039F3220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C8170D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772647DB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6FD9D29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70E883" w14:textId="6597577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  <w:p w14:paraId="1094B499" w14:textId="6CEBA44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CD1B1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6B760A">
              <w:rPr>
                <w:rFonts w:ascii="Arial" w:hAnsi="Arial" w:cs="Arial"/>
                <w:sz w:val="24"/>
                <w:szCs w:val="24"/>
              </w:rPr>
              <w:t>25</w:t>
            </w:r>
            <w:r w:rsidR="00A362DC">
              <w:rPr>
                <w:rFonts w:ascii="Arial" w:hAnsi="Arial" w:cs="Arial"/>
                <w:sz w:val="24"/>
                <w:szCs w:val="24"/>
              </w:rPr>
              <w:t>.10.2022</w:t>
            </w:r>
          </w:p>
        </w:tc>
      </w:tr>
      <w:tr w:rsidR="00412FCD" w:rsidRPr="00E74E00" w14:paraId="0662F76F" w14:textId="77777777" w:rsidTr="001E3A1E">
        <w:tc>
          <w:tcPr>
            <w:tcW w:w="9356" w:type="dxa"/>
            <w:gridSpan w:val="3"/>
          </w:tcPr>
          <w:p w14:paraId="59864D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066F49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45EA5E" w14:textId="6AD40DD9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Projektstrukturplan erstellt, der alle Arbeitspakete des Projekts zusammenstellt</w:t>
            </w:r>
          </w:p>
          <w:p w14:paraId="273CDF68" w14:textId="63727DCF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Phasenplan erstellt, der Klarheit über den zeitlichen Ablauf schafft</w:t>
            </w:r>
          </w:p>
          <w:p w14:paraId="655368A7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2C0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4EB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205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C53D923" w14:textId="77777777" w:rsidTr="001E3A1E">
        <w:tc>
          <w:tcPr>
            <w:tcW w:w="9356" w:type="dxa"/>
            <w:gridSpan w:val="3"/>
          </w:tcPr>
          <w:p w14:paraId="1DBB13A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CED95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F9F50" w14:textId="3872D86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E58712" w14:textId="77777777" w:rsidR="00B47E2B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CF79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4FD3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74B6C3" w14:textId="77777777" w:rsidTr="001E3A1E">
        <w:tc>
          <w:tcPr>
            <w:tcW w:w="9356" w:type="dxa"/>
            <w:gridSpan w:val="3"/>
          </w:tcPr>
          <w:p w14:paraId="67BDF4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FB27CBD" w14:textId="15D2601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D13EB" w14:textId="48CBECFE" w:rsidR="00377877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C2D81">
              <w:rPr>
                <w:rFonts w:ascii="Arial" w:hAnsi="Arial" w:cs="Arial"/>
                <w:sz w:val="24"/>
                <w:szCs w:val="24"/>
              </w:rPr>
              <w:t>Erstellen eines Projektstrukturplans</w:t>
            </w:r>
          </w:p>
          <w:p w14:paraId="5D684CE1" w14:textId="680F7489" w:rsidR="00412FCD" w:rsidRDefault="003C2D81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eines Phasenplans</w:t>
            </w:r>
          </w:p>
          <w:p w14:paraId="055A3500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FEB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F8D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AC3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FD5A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3799B8C" w14:textId="77777777" w:rsidTr="001E3A1E">
        <w:tc>
          <w:tcPr>
            <w:tcW w:w="9356" w:type="dxa"/>
            <w:gridSpan w:val="3"/>
          </w:tcPr>
          <w:p w14:paraId="2D940AF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37675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72C7E" w14:textId="6B171502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-Terminziele wurden durch Auftraggeber vorgeben</w:t>
            </w:r>
          </w:p>
          <w:p w14:paraId="4C92890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9EE4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58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503528" w14:textId="77777777" w:rsidTr="001E3A1E">
        <w:tc>
          <w:tcPr>
            <w:tcW w:w="3096" w:type="dxa"/>
          </w:tcPr>
          <w:p w14:paraId="0B51195D" w14:textId="161A5E3F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6h</w:t>
            </w:r>
            <w:r w:rsidR="00915CBC">
              <w:rPr>
                <w:rFonts w:ascii="Arial" w:hAnsi="Arial" w:cs="Arial"/>
                <w:sz w:val="24"/>
                <w:szCs w:val="24"/>
              </w:rPr>
              <w:t>/6h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9A4B019" w14:textId="77777777" w:rsidTr="001E3A1E">
              <w:tc>
                <w:tcPr>
                  <w:tcW w:w="1559" w:type="dxa"/>
                </w:tcPr>
                <w:p w14:paraId="46B7C27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2ABEF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9054D0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81B5FE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B69C26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3543C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19E9B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EF8A9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04A8D7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3CE20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25BD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D04287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391B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513EBBD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F72B289" w14:textId="77777777" w:rsidTr="001E3A1E">
        <w:tc>
          <w:tcPr>
            <w:tcW w:w="5779" w:type="dxa"/>
            <w:gridSpan w:val="2"/>
            <w:shd w:val="clear" w:color="auto" w:fill="365F91"/>
          </w:tcPr>
          <w:p w14:paraId="0AB1E68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5E60BEE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564947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EA0350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31F364B" w14:textId="103C56B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3322951" w14:textId="77777777" w:rsidTr="001E3A1E">
        <w:tc>
          <w:tcPr>
            <w:tcW w:w="5779" w:type="dxa"/>
            <w:gridSpan w:val="2"/>
            <w:vAlign w:val="center"/>
          </w:tcPr>
          <w:p w14:paraId="6E38230F" w14:textId="37A3F422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Netzpla</w:t>
            </w:r>
            <w:r w:rsidR="0096396A">
              <w:rPr>
                <w:rFonts w:ascii="Arial" w:hAnsi="Arial" w:cs="Arial"/>
                <w:i/>
                <w:sz w:val="24"/>
                <w:szCs w:val="24"/>
              </w:rPr>
              <w:t>n</w:t>
            </w:r>
          </w:p>
        </w:tc>
        <w:tc>
          <w:tcPr>
            <w:tcW w:w="3577" w:type="dxa"/>
          </w:tcPr>
          <w:p w14:paraId="7AA5E8D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9E34E36" w14:textId="59A5DB26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6.4</w:t>
            </w:r>
          </w:p>
          <w:p w14:paraId="303C450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E798776" w14:textId="77777777" w:rsidTr="001E3A1E">
        <w:tc>
          <w:tcPr>
            <w:tcW w:w="3096" w:type="dxa"/>
            <w:vAlign w:val="center"/>
          </w:tcPr>
          <w:p w14:paraId="0667CC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13026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F4FCC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1AB5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4F60DB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D9FF8FE" w14:textId="77777777" w:rsidTr="001E3A1E">
        <w:tc>
          <w:tcPr>
            <w:tcW w:w="5779" w:type="dxa"/>
            <w:gridSpan w:val="2"/>
          </w:tcPr>
          <w:p w14:paraId="174EB37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14821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FD94BA" w14:textId="51772A7D" w:rsidR="00133BB9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Netzplan</w:t>
            </w:r>
          </w:p>
          <w:p w14:paraId="63A5EA0F" w14:textId="5A26B100" w:rsidR="00133BB9" w:rsidRPr="00E74E00" w:rsidRDefault="00133BB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Terminplan</w:t>
            </w:r>
          </w:p>
          <w:p w14:paraId="4CF5C6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B9BD2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9474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0095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7824DF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F56833" w14:textId="14F95C3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7DAB4F3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29F8563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1ED901C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26035E" w14:textId="6F8B446F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15.11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15.11.2022</w:t>
            </w:r>
          </w:p>
          <w:p w14:paraId="7B5BD8FA" w14:textId="1521E2E5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22.11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22.11.2022</w:t>
            </w:r>
          </w:p>
        </w:tc>
      </w:tr>
      <w:tr w:rsidR="00412FCD" w:rsidRPr="00E74E00" w14:paraId="5CFD1B7B" w14:textId="77777777" w:rsidTr="001E3A1E">
        <w:tc>
          <w:tcPr>
            <w:tcW w:w="9356" w:type="dxa"/>
            <w:gridSpan w:val="3"/>
          </w:tcPr>
          <w:p w14:paraId="4D1FD9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59EDAA0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A141B0" w14:textId="19613860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-Netzplan soll aufschlüsseln, welche Arbeitspakete zeitlich kritisch sind</w:t>
            </w:r>
          </w:p>
          <w:p w14:paraId="41BC7984" w14:textId="2FE8CCF5" w:rsidR="00133BB9" w:rsidRPr="00E74E00" w:rsidRDefault="00133BB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-Terminplan soll wichtige Termine festlegen</w:t>
            </w:r>
          </w:p>
          <w:p w14:paraId="7E61C0AB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29681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CF43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1260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4378501" w14:textId="77777777" w:rsidTr="001E3A1E">
        <w:tc>
          <w:tcPr>
            <w:tcW w:w="9356" w:type="dxa"/>
            <w:gridSpan w:val="3"/>
          </w:tcPr>
          <w:p w14:paraId="7514335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301B1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FE6899" w14:textId="0461F1E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-Abstimmen mit Kollege Ritter mit dem Projektstruktur- und Phasenplan</w:t>
            </w:r>
          </w:p>
          <w:p w14:paraId="44FF7C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0F4E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F6A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2CD5D3B" w14:textId="77777777" w:rsidTr="001E3A1E">
        <w:tc>
          <w:tcPr>
            <w:tcW w:w="9356" w:type="dxa"/>
            <w:gridSpan w:val="3"/>
          </w:tcPr>
          <w:p w14:paraId="70F652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506CC4B" w14:textId="70D6E8D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FB0B5FC" w14:textId="4C3E8078" w:rsidR="00B47E2B" w:rsidRPr="00D866A3" w:rsidRDefault="00B47E2B" w:rsidP="001E3A1E">
            <w:pPr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Pr="00D866A3">
              <w:rPr>
                <w:rFonts w:ascii="Arial" w:hAnsi="Arial" w:cs="Arial"/>
                <w:iCs/>
                <w:sz w:val="24"/>
                <w:szCs w:val="24"/>
              </w:rPr>
              <w:t>Beschaffen der Arbeitspakete</w:t>
            </w:r>
          </w:p>
          <w:p w14:paraId="20D85614" w14:textId="571BDD2A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266B086C" w14:textId="42234883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732ED1D3" w14:textId="7B516F0E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66348D80" w14:textId="4CA54C81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Netzplans mit Excel</w:t>
            </w:r>
          </w:p>
          <w:p w14:paraId="09255F77" w14:textId="1574918F" w:rsidR="00412FCD" w:rsidRPr="00E74E00" w:rsidRDefault="002B3902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Terminplans mit Word</w:t>
            </w:r>
          </w:p>
          <w:p w14:paraId="79CC0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0A00BA1" w14:textId="77777777" w:rsidTr="001E3A1E">
        <w:tc>
          <w:tcPr>
            <w:tcW w:w="9356" w:type="dxa"/>
            <w:gridSpan w:val="3"/>
          </w:tcPr>
          <w:p w14:paraId="3B7E6B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BFDB9E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D2D0D4" w14:textId="3C8A8CD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228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9A4D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6CB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7E6393A" w14:textId="77777777" w:rsidTr="001E3A1E">
        <w:tc>
          <w:tcPr>
            <w:tcW w:w="3096" w:type="dxa"/>
          </w:tcPr>
          <w:p w14:paraId="56EAF548" w14:textId="0A5D50B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5h</w:t>
            </w:r>
            <w:r w:rsidR="00915CBC">
              <w:rPr>
                <w:rFonts w:ascii="Arial" w:hAnsi="Arial" w:cs="Arial"/>
                <w:sz w:val="24"/>
                <w:szCs w:val="24"/>
              </w:rPr>
              <w:t>/5h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A9A7BD6" w14:textId="77777777" w:rsidTr="001E3A1E">
              <w:tc>
                <w:tcPr>
                  <w:tcW w:w="1559" w:type="dxa"/>
                </w:tcPr>
                <w:p w14:paraId="63B8941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B160DF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821E3B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F0D3A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29C5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88736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42687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7773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8DB6FB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186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B9271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C0C392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BF8EE9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62E3138" w14:textId="38386A9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1D6439" w:rsidRPr="00E74E00" w14:paraId="4DB93A5C" w14:textId="77777777" w:rsidTr="006823DC">
        <w:tc>
          <w:tcPr>
            <w:tcW w:w="5779" w:type="dxa"/>
            <w:gridSpan w:val="2"/>
            <w:shd w:val="clear" w:color="auto" w:fill="365F91"/>
          </w:tcPr>
          <w:p w14:paraId="08F63C4B" w14:textId="77777777" w:rsidR="001D6439" w:rsidRPr="00E74E00" w:rsidRDefault="001D6439" w:rsidP="006823DC">
            <w:pPr>
              <w:rPr>
                <w:rFonts w:ascii="Arial" w:hAnsi="Arial" w:cs="Arial"/>
                <w:b/>
              </w:rPr>
            </w:pPr>
          </w:p>
          <w:p w14:paraId="6973C4AA" w14:textId="77777777" w:rsidR="001D6439" w:rsidRPr="00E74E00" w:rsidRDefault="001D6439" w:rsidP="006823DC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94CA02B" w14:textId="77777777" w:rsidR="001D6439" w:rsidRPr="00E74E00" w:rsidRDefault="001D6439" w:rsidP="006823DC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BA943D3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  <w:p w14:paraId="179BC3F5" w14:textId="4066271E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6439" w:rsidRPr="00E74E00" w14:paraId="3C9DF3A3" w14:textId="77777777" w:rsidTr="006823DC">
        <w:tc>
          <w:tcPr>
            <w:tcW w:w="5779" w:type="dxa"/>
            <w:gridSpan w:val="2"/>
            <w:vAlign w:val="center"/>
          </w:tcPr>
          <w:p w14:paraId="5600C9A4" w14:textId="658A775C" w:rsidR="001D6439" w:rsidRPr="002525E8" w:rsidRDefault="001D6439" w:rsidP="006823D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Arbeitspakete</w:t>
            </w:r>
          </w:p>
        </w:tc>
        <w:tc>
          <w:tcPr>
            <w:tcW w:w="3577" w:type="dxa"/>
          </w:tcPr>
          <w:p w14:paraId="774479D5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  <w:p w14:paraId="1902D7BE" w14:textId="26C48847" w:rsidR="001D6439" w:rsidRPr="00D97F23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1D1B5523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</w:tc>
      </w:tr>
      <w:tr w:rsidR="001D6439" w:rsidRPr="00E74E00" w14:paraId="33A8E4CD" w14:textId="77777777" w:rsidTr="006823DC">
        <w:tc>
          <w:tcPr>
            <w:tcW w:w="3096" w:type="dxa"/>
            <w:vAlign w:val="center"/>
          </w:tcPr>
          <w:p w14:paraId="1298787A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E52A600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B74B5B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D2B78D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3D87FBA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22DABDAE" w14:textId="77777777" w:rsidTr="006823DC">
        <w:tc>
          <w:tcPr>
            <w:tcW w:w="5779" w:type="dxa"/>
            <w:gridSpan w:val="2"/>
          </w:tcPr>
          <w:p w14:paraId="715E6B54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E487412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DF989E" w14:textId="74214BD7" w:rsidR="001D6439" w:rsidRPr="00E74E00" w:rsidRDefault="001D6439" w:rsidP="001D6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Übersicht der Arbeitspakete</w:t>
            </w:r>
          </w:p>
          <w:p w14:paraId="45EECDA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53400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CB27C7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C6CD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DF46137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3426468" w14:textId="01B56FB6" w:rsidR="001D6439" w:rsidRPr="00E74E00" w:rsidRDefault="00D866A3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512B323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CCDEF1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361A87C5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7592C" w14:textId="6439CED5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15.11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15.11.2022</w:t>
            </w:r>
          </w:p>
          <w:p w14:paraId="0A84C734" w14:textId="69B0763C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22.11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22.11.2022</w:t>
            </w:r>
          </w:p>
        </w:tc>
      </w:tr>
      <w:tr w:rsidR="001D6439" w:rsidRPr="00E74E00" w14:paraId="4A62474D" w14:textId="77777777" w:rsidTr="006823DC">
        <w:tc>
          <w:tcPr>
            <w:tcW w:w="9356" w:type="dxa"/>
            <w:gridSpan w:val="3"/>
          </w:tcPr>
          <w:p w14:paraId="3CAB80FF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A8086BD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5CA39F" w14:textId="3DF3E3AC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6396A">
              <w:rPr>
                <w:rFonts w:ascii="Arial" w:hAnsi="Arial" w:cs="Arial"/>
                <w:sz w:val="24"/>
                <w:szCs w:val="24"/>
              </w:rPr>
              <w:t>Die Arbeitspakete wurden erfolgreich geschnürt</w:t>
            </w:r>
          </w:p>
          <w:p w14:paraId="0E55ECDB" w14:textId="116C4F20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42FA2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FDFA54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79543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9F8FF3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0F898A91" w14:textId="77777777" w:rsidTr="006823DC">
        <w:tc>
          <w:tcPr>
            <w:tcW w:w="9356" w:type="dxa"/>
            <w:gridSpan w:val="3"/>
          </w:tcPr>
          <w:p w14:paraId="37562FB6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07131B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726819" w14:textId="288B4CAB" w:rsidR="001D6439" w:rsidRPr="00E74E00" w:rsidRDefault="0096396A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-Abstimmen mit Kollege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mit dem Netzplan</w:t>
            </w:r>
          </w:p>
          <w:p w14:paraId="0C105A71" w14:textId="0E6E691D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C34312" w14:textId="77777777" w:rsidR="00D866A3" w:rsidRPr="00E74E00" w:rsidRDefault="00D866A3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A6AA1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33071475" w14:textId="77777777" w:rsidTr="006823DC">
        <w:tc>
          <w:tcPr>
            <w:tcW w:w="9356" w:type="dxa"/>
            <w:gridSpan w:val="3"/>
          </w:tcPr>
          <w:p w14:paraId="2A959B9E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87FC60E" w14:textId="77777777" w:rsidR="001D6439" w:rsidRDefault="001D6439" w:rsidP="006823DC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8DDCFC4" w14:textId="77777777" w:rsidR="001D6439" w:rsidRPr="00D866A3" w:rsidRDefault="001D6439" w:rsidP="006823DC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D866A3">
              <w:rPr>
                <w:rFonts w:ascii="Arial" w:hAnsi="Arial" w:cs="Arial"/>
                <w:iCs/>
                <w:sz w:val="24"/>
                <w:szCs w:val="24"/>
              </w:rPr>
              <w:t>-Beschaffen der Arbeitspakete</w:t>
            </w:r>
          </w:p>
          <w:p w14:paraId="20787363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47EF66FE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464F09CC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1D5A915E" w14:textId="77777777" w:rsidR="001D6439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Arbeitspakete mit Word</w:t>
            </w:r>
          </w:p>
          <w:p w14:paraId="0A39F79F" w14:textId="77777777" w:rsidR="0096396A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FAC05" w14:textId="368793B2" w:rsidR="0096396A" w:rsidRPr="00E74E00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4439146C" w14:textId="77777777" w:rsidTr="006823DC">
        <w:tc>
          <w:tcPr>
            <w:tcW w:w="9356" w:type="dxa"/>
            <w:gridSpan w:val="3"/>
          </w:tcPr>
          <w:p w14:paraId="31A8A1C6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D52F788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EEE4A3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C61EF4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9E3309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18A32F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49F198FE" w14:textId="77777777" w:rsidTr="006823DC">
        <w:tc>
          <w:tcPr>
            <w:tcW w:w="3096" w:type="dxa"/>
          </w:tcPr>
          <w:p w14:paraId="5CD13E9C" w14:textId="77777777" w:rsidR="001D6439" w:rsidRPr="009F48D2" w:rsidRDefault="001D6439" w:rsidP="006823DC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>
              <w:rPr>
                <w:rFonts w:ascii="Arial" w:hAnsi="Arial" w:cs="Arial"/>
                <w:sz w:val="24"/>
                <w:szCs w:val="24"/>
              </w:rPr>
              <w:t>5h/5h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1D6439" w14:paraId="5ED65A1B" w14:textId="77777777" w:rsidTr="006823DC">
              <w:tc>
                <w:tcPr>
                  <w:tcW w:w="1559" w:type="dxa"/>
                </w:tcPr>
                <w:p w14:paraId="625BDC88" w14:textId="77777777" w:rsidR="001D6439" w:rsidRDefault="001D6439" w:rsidP="006823DC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92842E4" w14:textId="77777777" w:rsidR="001D6439" w:rsidRDefault="001D6439" w:rsidP="006823DC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89B1DD7" w14:textId="77777777" w:rsidR="001D6439" w:rsidRDefault="001D6439" w:rsidP="006823DC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1D48212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08EB286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638B2F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EDF4F03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E6DDC3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04B9699" w14:textId="77777777" w:rsidR="001D6439" w:rsidRPr="00E74E00" w:rsidRDefault="001D6439" w:rsidP="006823DC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EDD4EC9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2461BE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DC67F01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303200F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75E0469" w14:textId="4CE4DAA5" w:rsidR="001D6439" w:rsidRDefault="001D6439" w:rsidP="00412FCD"/>
    <w:p w14:paraId="02A4D7C4" w14:textId="77777777" w:rsidR="001D6439" w:rsidRDefault="001D6439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788F7DF" w14:textId="77777777" w:rsidTr="001E3A1E">
        <w:tc>
          <w:tcPr>
            <w:tcW w:w="5779" w:type="dxa"/>
            <w:gridSpan w:val="2"/>
            <w:shd w:val="clear" w:color="auto" w:fill="365F91"/>
          </w:tcPr>
          <w:p w14:paraId="4AD52A61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EC7A274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BB02676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FC0737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51AFDD8" w14:textId="325AEC7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19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CDD9816" w14:textId="77777777" w:rsidTr="001E3A1E">
        <w:tc>
          <w:tcPr>
            <w:tcW w:w="5779" w:type="dxa"/>
            <w:gridSpan w:val="2"/>
            <w:vAlign w:val="center"/>
          </w:tcPr>
          <w:p w14:paraId="5C9A0CE3" w14:textId="3B564DF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Budgetplanung</w:t>
            </w:r>
          </w:p>
        </w:tc>
        <w:tc>
          <w:tcPr>
            <w:tcW w:w="3577" w:type="dxa"/>
          </w:tcPr>
          <w:p w14:paraId="1CED49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2739E2" w14:textId="1E22CDA8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39E4780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21DEAF" w14:textId="77777777" w:rsidTr="001E3A1E">
        <w:tc>
          <w:tcPr>
            <w:tcW w:w="3096" w:type="dxa"/>
            <w:vAlign w:val="center"/>
          </w:tcPr>
          <w:p w14:paraId="2C203AE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1025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F42B91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27A5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8DC72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5800DAD" w14:textId="77777777" w:rsidTr="001E3A1E">
        <w:tc>
          <w:tcPr>
            <w:tcW w:w="5779" w:type="dxa"/>
            <w:gridSpan w:val="2"/>
          </w:tcPr>
          <w:p w14:paraId="3A68CA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24AC1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A7480" w14:textId="60E79F35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-Aufschlüsseln der Kosten</w:t>
            </w:r>
          </w:p>
          <w:p w14:paraId="7B8428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0A9E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6421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2265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8614C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BD8C8AD" w14:textId="07622BA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0697644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A916AF7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7486E6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3C5900" w14:textId="75BC23E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29.11.2022</w:t>
            </w:r>
          </w:p>
          <w:p w14:paraId="042F4BEA" w14:textId="7F6A0A2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29.11.2022</w:t>
            </w:r>
          </w:p>
        </w:tc>
      </w:tr>
      <w:tr w:rsidR="00412FCD" w:rsidRPr="00E74E00" w14:paraId="4A5AB588" w14:textId="77777777" w:rsidTr="001E3A1E">
        <w:tc>
          <w:tcPr>
            <w:tcW w:w="9356" w:type="dxa"/>
            <w:gridSpan w:val="3"/>
          </w:tcPr>
          <w:p w14:paraId="3C996C22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4D616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24C89A" w14:textId="74DC34E7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keine Kosten für das Projektteam entstehen</w:t>
            </w:r>
          </w:p>
          <w:p w14:paraId="1230751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9CA1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A345C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798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F3A9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A48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6C58DB" w14:textId="77777777" w:rsidTr="001E3A1E">
        <w:tc>
          <w:tcPr>
            <w:tcW w:w="9356" w:type="dxa"/>
            <w:gridSpan w:val="3"/>
          </w:tcPr>
          <w:p w14:paraId="14F2FB8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8A70F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7FA6E" w14:textId="017D92D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4EEF3E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492D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61224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EC91BD7" w14:textId="77777777" w:rsidTr="001E3A1E">
        <w:tc>
          <w:tcPr>
            <w:tcW w:w="9356" w:type="dxa"/>
            <w:gridSpan w:val="3"/>
          </w:tcPr>
          <w:p w14:paraId="54E7EAAF" w14:textId="2963104F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875608B" w14:textId="2A059707" w:rsidR="00B47E2B" w:rsidRDefault="00B47E2B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FBBEA" w14:textId="6ABB7DBF" w:rsidR="00B47E2B" w:rsidRPr="00B47E2B" w:rsidRDefault="00B47E2B" w:rsidP="00B47E2B">
            <w:pPr>
              <w:rPr>
                <w:rFonts w:ascii="Arial" w:hAnsi="Arial" w:cs="Arial"/>
                <w:sz w:val="24"/>
                <w:szCs w:val="24"/>
              </w:rPr>
            </w:pPr>
            <w:r w:rsidRPr="00B47E2B">
              <w:rPr>
                <w:rFonts w:ascii="Arial" w:hAnsi="Arial" w:cs="Arial"/>
                <w:sz w:val="24"/>
                <w:szCs w:val="24"/>
              </w:rPr>
              <w:t>-Das verfügbare Budget beim Auftraggeber erfragen</w:t>
            </w:r>
          </w:p>
          <w:p w14:paraId="6023139D" w14:textId="2F3509FB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-Zusammenstellen der Kosten und vergleichen mit Budget</w:t>
            </w:r>
          </w:p>
          <w:p w14:paraId="3CB45849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ABB1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CDF1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23F6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65A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3D58D04" w14:textId="77777777" w:rsidTr="001E3A1E">
        <w:tc>
          <w:tcPr>
            <w:tcW w:w="9356" w:type="dxa"/>
            <w:gridSpan w:val="3"/>
          </w:tcPr>
          <w:p w14:paraId="243DB8B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EE3DB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6B599" w14:textId="64E0D73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173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68D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09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7A6B621" w14:textId="77777777" w:rsidTr="001E3A1E">
        <w:tc>
          <w:tcPr>
            <w:tcW w:w="3096" w:type="dxa"/>
          </w:tcPr>
          <w:p w14:paraId="328F736C" w14:textId="3E379A2E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1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D21093">
              <w:rPr>
                <w:rFonts w:ascii="Arial" w:hAnsi="Arial" w:cs="Arial"/>
                <w:sz w:val="24"/>
                <w:szCs w:val="24"/>
              </w:rPr>
              <w:t>1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36B170B" w14:textId="77777777" w:rsidTr="001E3A1E">
              <w:tc>
                <w:tcPr>
                  <w:tcW w:w="1559" w:type="dxa"/>
                </w:tcPr>
                <w:p w14:paraId="55AC60B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10747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F49906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5F39BD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436970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4D34A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E8975F" w14:textId="6223CDC3" w:rsidR="009F48D2" w:rsidRDefault="00D21093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  <w:r w:rsidR="009F48D2"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72EAC3E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E5FC07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A6742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67FC3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E776A6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639EF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1A5F0A6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59B535B" w14:textId="77777777" w:rsidTr="001E3A1E">
        <w:tc>
          <w:tcPr>
            <w:tcW w:w="5779" w:type="dxa"/>
            <w:gridSpan w:val="2"/>
            <w:shd w:val="clear" w:color="auto" w:fill="365F91"/>
          </w:tcPr>
          <w:p w14:paraId="29890F6E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A21C6A1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CDD5E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F93900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B0839BA" w14:textId="4C30554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2CC3F32" w14:textId="77777777" w:rsidTr="001E3A1E">
        <w:tc>
          <w:tcPr>
            <w:tcW w:w="5779" w:type="dxa"/>
            <w:gridSpan w:val="2"/>
            <w:vAlign w:val="center"/>
          </w:tcPr>
          <w:p w14:paraId="62D9D280" w14:textId="5B40915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Risiko- und</w:t>
            </w:r>
            <w:r w:rsidR="009D196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4E1DB7">
              <w:rPr>
                <w:rFonts w:ascii="Arial" w:hAnsi="Arial" w:cs="Arial"/>
                <w:i/>
                <w:sz w:val="24"/>
                <w:szCs w:val="24"/>
              </w:rPr>
              <w:t>Stakeholderanalyse</w:t>
            </w:r>
            <w:proofErr w:type="spellEnd"/>
          </w:p>
        </w:tc>
        <w:tc>
          <w:tcPr>
            <w:tcW w:w="3577" w:type="dxa"/>
          </w:tcPr>
          <w:p w14:paraId="596D6FD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693252" w14:textId="12DAB5F4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7</w:t>
            </w:r>
          </w:p>
          <w:p w14:paraId="1CBC671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01BFCCD1" w14:textId="77777777" w:rsidTr="001E3A1E">
        <w:tc>
          <w:tcPr>
            <w:tcW w:w="3096" w:type="dxa"/>
            <w:vAlign w:val="center"/>
          </w:tcPr>
          <w:p w14:paraId="70A1001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E0CA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8996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643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E37E7A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5CA3C47" w14:textId="77777777" w:rsidTr="001E3A1E">
        <w:tc>
          <w:tcPr>
            <w:tcW w:w="5779" w:type="dxa"/>
            <w:gridSpan w:val="2"/>
          </w:tcPr>
          <w:p w14:paraId="36210FC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D67BC7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B6B470" w14:textId="473AF45D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Risiken</w:t>
            </w:r>
          </w:p>
          <w:p w14:paraId="1F353343" w14:textId="290B0FD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Stakeholder</w:t>
            </w:r>
          </w:p>
          <w:p w14:paraId="56FC4D8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3648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8BDD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1B533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F7A2B21" w14:textId="749C548D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4CD577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7C14E0A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3A78AC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83846A" w14:textId="5E0BC1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CD1B19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13.12.2022</w:t>
            </w:r>
          </w:p>
          <w:p w14:paraId="4A7BADE0" w14:textId="3058BDC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5B0BC2">
              <w:rPr>
                <w:rFonts w:ascii="Arial" w:hAnsi="Arial" w:cs="Arial"/>
                <w:sz w:val="24"/>
                <w:szCs w:val="24"/>
              </w:rPr>
              <w:t>30.12.2022</w:t>
            </w:r>
          </w:p>
        </w:tc>
      </w:tr>
      <w:tr w:rsidR="00412FCD" w:rsidRPr="00E74E00" w14:paraId="51BE9FBE" w14:textId="77777777" w:rsidTr="001E3A1E">
        <w:tc>
          <w:tcPr>
            <w:tcW w:w="9356" w:type="dxa"/>
            <w:gridSpan w:val="3"/>
          </w:tcPr>
          <w:p w14:paraId="3A7711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4E1DE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27532E" w14:textId="6883044A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C7AD9">
              <w:rPr>
                <w:rFonts w:ascii="Arial" w:hAnsi="Arial" w:cs="Arial"/>
                <w:sz w:val="24"/>
                <w:szCs w:val="24"/>
              </w:rPr>
              <w:t>Ermittlung und Evaluierung der Risiken</w:t>
            </w:r>
          </w:p>
          <w:p w14:paraId="47AEF37D" w14:textId="0177A41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-Bestimmen der Stakeholder</w:t>
            </w:r>
          </w:p>
          <w:p w14:paraId="1DBFCBD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BD13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725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75EC7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CA1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63508C4" w14:textId="77777777" w:rsidTr="001E3A1E">
        <w:tc>
          <w:tcPr>
            <w:tcW w:w="9356" w:type="dxa"/>
            <w:gridSpan w:val="3"/>
          </w:tcPr>
          <w:p w14:paraId="190328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93C107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51B2F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4AF3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83CB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F2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9CE0A7" w14:textId="77777777" w:rsidTr="001E3A1E">
        <w:tc>
          <w:tcPr>
            <w:tcW w:w="9356" w:type="dxa"/>
            <w:gridSpan w:val="3"/>
          </w:tcPr>
          <w:p w14:paraId="7B9E22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FD3BE9" w14:textId="65DF158B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A4A53C2" w14:textId="5F45806E" w:rsidR="00EC7AD9" w:rsidRPr="00D866A3" w:rsidRDefault="00EC7AD9" w:rsidP="001E3A1E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D866A3">
              <w:rPr>
                <w:rFonts w:ascii="Arial" w:hAnsi="Arial" w:cs="Arial"/>
                <w:iCs/>
                <w:sz w:val="24"/>
                <w:szCs w:val="24"/>
              </w:rPr>
              <w:t>-Erstellen der Risikoanalyse</w:t>
            </w:r>
          </w:p>
          <w:p w14:paraId="3EF03BE0" w14:textId="4CE6FF9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Stakeholderanalyse</w:t>
            </w:r>
            <w:proofErr w:type="spellEnd"/>
          </w:p>
          <w:p w14:paraId="2135DF3D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C1D8F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E33B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374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8FF45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5AD8ED" w14:textId="77777777" w:rsidTr="001E3A1E">
        <w:tc>
          <w:tcPr>
            <w:tcW w:w="9356" w:type="dxa"/>
            <w:gridSpan w:val="3"/>
          </w:tcPr>
          <w:p w14:paraId="146351F8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14C4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768D78" w14:textId="3F6AAE73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-Klassischer Anwender in Pflichtenheft festgelegt</w:t>
            </w:r>
          </w:p>
          <w:p w14:paraId="0A1E0D6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F44B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D0A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0888108" w14:textId="77777777" w:rsidTr="001E3A1E">
        <w:tc>
          <w:tcPr>
            <w:tcW w:w="3096" w:type="dxa"/>
          </w:tcPr>
          <w:p w14:paraId="0B40F928" w14:textId="57752028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</w:t>
            </w:r>
            <w:r w:rsidR="005B0BC2">
              <w:rPr>
                <w:rFonts w:ascii="Arial" w:hAnsi="Arial" w:cs="Arial"/>
                <w:sz w:val="24"/>
                <w:szCs w:val="24"/>
              </w:rPr>
              <w:t>1</w:t>
            </w:r>
            <w:r w:rsidR="00915CBC">
              <w:rPr>
                <w:rFonts w:ascii="Arial" w:hAnsi="Arial" w:cs="Arial"/>
                <w:sz w:val="24"/>
                <w:szCs w:val="24"/>
              </w:rPr>
              <w:t>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C616244" w14:textId="77777777" w:rsidTr="001E3A1E">
              <w:tc>
                <w:tcPr>
                  <w:tcW w:w="1559" w:type="dxa"/>
                </w:tcPr>
                <w:p w14:paraId="6805F85E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8162C2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5A9A81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AEE3F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8A364B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F5B5D7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F1DF67A" w14:textId="536CB393" w:rsidR="009F48D2" w:rsidRDefault="005B0BC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  <w:r w:rsidR="009F48D2"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7A23041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F03984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7F4CF6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5C486F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1F79A91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95798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FCAF07E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C83479D" w14:textId="77777777" w:rsidTr="001E3A1E">
        <w:tc>
          <w:tcPr>
            <w:tcW w:w="5779" w:type="dxa"/>
            <w:gridSpan w:val="2"/>
            <w:shd w:val="clear" w:color="auto" w:fill="365F91"/>
          </w:tcPr>
          <w:p w14:paraId="0CF4B3FF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22A9E427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AA26D94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52B68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4326617" w14:textId="5D2A2BFA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61E5C7F" w14:textId="77777777" w:rsidTr="001E3A1E">
        <w:tc>
          <w:tcPr>
            <w:tcW w:w="5779" w:type="dxa"/>
            <w:gridSpan w:val="2"/>
            <w:vAlign w:val="center"/>
          </w:tcPr>
          <w:p w14:paraId="135F21E9" w14:textId="352D85E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Controlling</w:t>
            </w:r>
          </w:p>
        </w:tc>
        <w:tc>
          <w:tcPr>
            <w:tcW w:w="3577" w:type="dxa"/>
          </w:tcPr>
          <w:p w14:paraId="43A4B33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07D5C4B" w14:textId="66DEADB1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044A6C0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4A4ABE4" w14:textId="77777777" w:rsidTr="001E3A1E">
        <w:tc>
          <w:tcPr>
            <w:tcW w:w="3096" w:type="dxa"/>
            <w:vAlign w:val="center"/>
          </w:tcPr>
          <w:p w14:paraId="45CF50D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D5C7C9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024100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86F9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F1285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B85C352" w14:textId="77777777" w:rsidTr="001E3A1E">
        <w:tc>
          <w:tcPr>
            <w:tcW w:w="5779" w:type="dxa"/>
            <w:gridSpan w:val="2"/>
          </w:tcPr>
          <w:p w14:paraId="6C634B8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385564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ECBAEA" w14:textId="7806946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-Managen des Projekts</w:t>
            </w:r>
          </w:p>
          <w:p w14:paraId="1ACB7B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084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FFC0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9E0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EA23D9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121747D" w14:textId="40B644F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3B7EC6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DB93F9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09A11E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158E8E" w14:textId="221DDD5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270A91BD" w14:textId="42FA03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12FCD" w:rsidRPr="00E74E00" w14:paraId="02895067" w14:textId="77777777" w:rsidTr="001E3A1E">
        <w:tc>
          <w:tcPr>
            <w:tcW w:w="9356" w:type="dxa"/>
            <w:gridSpan w:val="3"/>
          </w:tcPr>
          <w:p w14:paraId="35A2FB7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9562B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F9BF15" w14:textId="562B4557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-Überwachung, dass Projekt nach Plan durchgeführt wird</w:t>
            </w:r>
          </w:p>
          <w:p w14:paraId="79245AF9" w14:textId="1C2456BE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C2F43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F182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F53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FC4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3D8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D897AB9" w14:textId="77777777" w:rsidTr="001E3A1E">
        <w:tc>
          <w:tcPr>
            <w:tcW w:w="9356" w:type="dxa"/>
            <w:gridSpan w:val="3"/>
          </w:tcPr>
          <w:p w14:paraId="68DE44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1EE2ED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A1496A" w14:textId="202276B9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2B8A28B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480F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6562A2C" w14:textId="77777777" w:rsidTr="001E3A1E">
        <w:tc>
          <w:tcPr>
            <w:tcW w:w="9356" w:type="dxa"/>
            <w:gridSpan w:val="3"/>
          </w:tcPr>
          <w:p w14:paraId="7E35F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296A9F7" w14:textId="77777777" w:rsidR="001D6439" w:rsidRDefault="001D6439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95C78A8" w14:textId="399A6161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-Aufpassen, dass Projekt reibungsfrei abläuft</w:t>
            </w:r>
          </w:p>
          <w:p w14:paraId="1B8DAC5C" w14:textId="685A05C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der Arbeit der Teamkollegen</w:t>
            </w:r>
          </w:p>
          <w:p w14:paraId="251A0B68" w14:textId="59BCAAA7" w:rsidR="00412FCD" w:rsidRPr="001D6439" w:rsidRDefault="00CE1268" w:rsidP="00CE1268">
            <w:pPr>
              <w:tabs>
                <w:tab w:val="left" w:pos="130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D6439">
              <w:rPr>
                <w:rFonts w:ascii="Arial" w:hAnsi="Arial" w:cs="Arial"/>
                <w:sz w:val="24"/>
                <w:szCs w:val="24"/>
              </w:rPr>
              <w:t>Folgende Thematiken solle beachtet werden: Termin; Budget; Qualität</w:t>
            </w:r>
          </w:p>
          <w:p w14:paraId="73346148" w14:textId="18E7FF85" w:rsidR="00412FCD" w:rsidRDefault="001D643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-Aufwand und Kosten werden innerhalb der Arbeitspakete kontrolliert</w:t>
            </w:r>
          </w:p>
          <w:p w14:paraId="57A0BE8E" w14:textId="77777777" w:rsidR="00915CBC" w:rsidRPr="00E74E00" w:rsidRDefault="00915CBC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84F2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1741980" w14:textId="77777777" w:rsidTr="001E3A1E">
        <w:tc>
          <w:tcPr>
            <w:tcW w:w="9356" w:type="dxa"/>
            <w:gridSpan w:val="3"/>
          </w:tcPr>
          <w:p w14:paraId="629CD89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62ED7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05C99" w14:textId="7F176FBE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-Teamvertag setzt Pflichten der Teammitglieder fest</w:t>
            </w:r>
          </w:p>
          <w:p w14:paraId="7A8D3E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92B5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B65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7DDAAAF" w14:textId="77777777" w:rsidTr="001E3A1E">
        <w:tc>
          <w:tcPr>
            <w:tcW w:w="3096" w:type="dxa"/>
          </w:tcPr>
          <w:p w14:paraId="6E03346A" w14:textId="0C31F6A2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10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5B0BC2">
              <w:rPr>
                <w:rFonts w:ascii="Arial" w:hAnsi="Arial" w:cs="Arial"/>
                <w:sz w:val="24"/>
                <w:szCs w:val="24"/>
              </w:rPr>
              <w:t>1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0EE9A2E" w14:textId="77777777" w:rsidTr="001E3A1E">
              <w:tc>
                <w:tcPr>
                  <w:tcW w:w="1559" w:type="dxa"/>
                </w:tcPr>
                <w:p w14:paraId="47F03CD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65AA6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EB51E2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61D35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552CCA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4831B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C22996" w14:textId="728B168F" w:rsidR="009F48D2" w:rsidRDefault="005B0BC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  <w:r w:rsidR="009F48D2"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06800A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C9DAC6E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ECCA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20E8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019B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2ABE7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DE9D7D5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369C278" w14:textId="77777777" w:rsidTr="001E3A1E">
        <w:tc>
          <w:tcPr>
            <w:tcW w:w="5779" w:type="dxa"/>
            <w:gridSpan w:val="2"/>
            <w:shd w:val="clear" w:color="auto" w:fill="365F91"/>
          </w:tcPr>
          <w:p w14:paraId="08493DD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7CD61806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C64A3D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BEEBDD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10F573D7" w14:textId="3B08DFBC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5B4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2E978701" w14:textId="77777777" w:rsidTr="001E3A1E">
        <w:tc>
          <w:tcPr>
            <w:tcW w:w="5779" w:type="dxa"/>
            <w:gridSpan w:val="2"/>
            <w:vAlign w:val="center"/>
          </w:tcPr>
          <w:p w14:paraId="7B563461" w14:textId="5E78A3B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Abgabe Projektmanagement</w:t>
            </w:r>
          </w:p>
        </w:tc>
        <w:tc>
          <w:tcPr>
            <w:tcW w:w="3577" w:type="dxa"/>
          </w:tcPr>
          <w:p w14:paraId="352475A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2C38B92" w14:textId="65899A9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32CE47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344C9EF2" w14:textId="77777777" w:rsidTr="001E3A1E">
        <w:tc>
          <w:tcPr>
            <w:tcW w:w="3096" w:type="dxa"/>
            <w:vAlign w:val="center"/>
          </w:tcPr>
          <w:p w14:paraId="0622F9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6D3D9B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8535C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0414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48E5B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D03893A" w14:textId="77777777" w:rsidTr="001E3A1E">
        <w:tc>
          <w:tcPr>
            <w:tcW w:w="5779" w:type="dxa"/>
            <w:gridSpan w:val="2"/>
          </w:tcPr>
          <w:p w14:paraId="7A7A87D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9B9FD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56F93B" w14:textId="555D8392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-Abgabe der Projektmanagement Dokumente bei Dozentin</w:t>
            </w:r>
          </w:p>
          <w:p w14:paraId="68A3FE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6F61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E1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5953FF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9C464E3" w14:textId="7F786EF3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E5F371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BC89618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26831B1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B4341B" w14:textId="2BACEF5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1</w:t>
            </w:r>
            <w:r w:rsidR="00CD1B19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</w:t>
            </w:r>
            <w:r w:rsidR="00CD1B19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6109A3">
              <w:rPr>
                <w:rFonts w:ascii="Arial" w:hAnsi="Arial" w:cs="Arial"/>
                <w:sz w:val="24"/>
                <w:szCs w:val="24"/>
              </w:rPr>
              <w:t>1</w:t>
            </w:r>
            <w:r w:rsidR="00E22139">
              <w:rPr>
                <w:rFonts w:ascii="Arial" w:hAnsi="Arial" w:cs="Arial"/>
                <w:sz w:val="24"/>
                <w:szCs w:val="24"/>
              </w:rPr>
              <w:t>1</w:t>
            </w:r>
            <w:r w:rsidR="006109A3">
              <w:rPr>
                <w:rFonts w:ascii="Arial" w:hAnsi="Arial" w:cs="Arial"/>
                <w:sz w:val="24"/>
                <w:szCs w:val="24"/>
              </w:rPr>
              <w:t>.01.2023</w:t>
            </w:r>
          </w:p>
          <w:p w14:paraId="323F99FF" w14:textId="497D1E6A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</w:t>
            </w:r>
            <w:r w:rsidR="00CD1B19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6109A3">
              <w:rPr>
                <w:rFonts w:ascii="Arial" w:hAnsi="Arial" w:cs="Arial"/>
                <w:sz w:val="24"/>
                <w:szCs w:val="24"/>
              </w:rPr>
              <w:t>1</w:t>
            </w:r>
            <w:r w:rsidR="00E22139">
              <w:rPr>
                <w:rFonts w:ascii="Arial" w:hAnsi="Arial" w:cs="Arial"/>
                <w:sz w:val="24"/>
                <w:szCs w:val="24"/>
              </w:rPr>
              <w:t>1</w:t>
            </w:r>
            <w:r w:rsidR="006109A3">
              <w:rPr>
                <w:rFonts w:ascii="Arial" w:hAnsi="Arial" w:cs="Arial"/>
                <w:sz w:val="24"/>
                <w:szCs w:val="24"/>
              </w:rPr>
              <w:t>.01.2023</w:t>
            </w:r>
          </w:p>
        </w:tc>
      </w:tr>
      <w:tr w:rsidR="00412FCD" w:rsidRPr="00E74E00" w14:paraId="6881E79E" w14:textId="77777777" w:rsidTr="001E3A1E">
        <w:tc>
          <w:tcPr>
            <w:tcW w:w="9356" w:type="dxa"/>
            <w:gridSpan w:val="3"/>
          </w:tcPr>
          <w:p w14:paraId="1BB45BC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71309A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CA787E" w14:textId="0E02E778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-Erfolgreiche Abgabe</w:t>
            </w:r>
          </w:p>
          <w:p w14:paraId="5C678148" w14:textId="09D79022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2E30" w14:textId="6715A600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E418A" w14:textId="2075286C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9C702E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D83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B8C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B3E8EFA" w14:textId="77777777" w:rsidTr="001E3A1E">
        <w:tc>
          <w:tcPr>
            <w:tcW w:w="9356" w:type="dxa"/>
            <w:gridSpan w:val="3"/>
          </w:tcPr>
          <w:p w14:paraId="5A9F987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7A85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63C01" w14:textId="65044747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-Die Post</w:t>
            </w:r>
          </w:p>
          <w:p w14:paraId="42D8E634" w14:textId="7D4CC64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16042BB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0CCDC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040B7A" w14:textId="77777777" w:rsidTr="001E3A1E">
        <w:tc>
          <w:tcPr>
            <w:tcW w:w="9356" w:type="dxa"/>
            <w:gridSpan w:val="3"/>
          </w:tcPr>
          <w:p w14:paraId="69FFDE3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A2DF5C4" w14:textId="77777777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071AA" w14:textId="77777777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aller aktuellen Abgabedokumente</w:t>
            </w:r>
          </w:p>
          <w:p w14:paraId="27955835" w14:textId="30FD1051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-Besorgen eines </w:t>
            </w:r>
            <w:r w:rsidR="00D866A3">
              <w:rPr>
                <w:rFonts w:ascii="Arial" w:hAnsi="Arial" w:cs="Arial"/>
                <w:sz w:val="24"/>
                <w:szCs w:val="24"/>
              </w:rPr>
              <w:t>USB-Datenträgers</w:t>
            </w:r>
          </w:p>
          <w:p w14:paraId="2765ADBD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-Beschreiben des Datenträgers</w:t>
            </w:r>
          </w:p>
          <w:p w14:paraId="02C70641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-Versenden des Datenträgers</w:t>
            </w:r>
          </w:p>
          <w:p w14:paraId="44CDD081" w14:textId="26C4B749" w:rsidR="006109A3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-Absenden spätestens fünf Tage vor Abgabetermin</w:t>
            </w:r>
          </w:p>
          <w:p w14:paraId="4749ED37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58FD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DD82059" w14:textId="77777777" w:rsidTr="001E3A1E">
        <w:tc>
          <w:tcPr>
            <w:tcW w:w="9356" w:type="dxa"/>
            <w:gridSpan w:val="3"/>
          </w:tcPr>
          <w:p w14:paraId="3439077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ADFFFEE" w14:textId="43B1393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69FA91" w14:textId="2E0BDB0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-Dokumente aus PSP-Nr.6.1 bis 6.7</w:t>
            </w:r>
          </w:p>
          <w:p w14:paraId="52BE73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6F5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41F0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A764CE" w14:textId="77777777" w:rsidTr="001E3A1E">
        <w:tc>
          <w:tcPr>
            <w:tcW w:w="3096" w:type="dxa"/>
          </w:tcPr>
          <w:p w14:paraId="575DBC04" w14:textId="35FB742F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4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6109A3">
              <w:rPr>
                <w:rFonts w:ascii="Arial" w:hAnsi="Arial" w:cs="Arial"/>
                <w:sz w:val="24"/>
                <w:szCs w:val="24"/>
              </w:rPr>
              <w:t>4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4B6962C" w14:textId="77777777" w:rsidTr="001E3A1E">
              <w:tc>
                <w:tcPr>
                  <w:tcW w:w="1559" w:type="dxa"/>
                </w:tcPr>
                <w:p w14:paraId="79AB208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50B198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5E0400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72AA8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04B4B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A95B37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C128DAF" w14:textId="76206406" w:rsidR="009F48D2" w:rsidRDefault="006109A3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  <w:r w:rsidR="009F48D2"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4128C9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ABFFA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107AC80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158E7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AB7BD6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5E8EB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6EDB5A9" w14:textId="73CB6B15" w:rsidR="00D97F23" w:rsidRDefault="00D97F23" w:rsidP="00BD6666">
      <w:pPr>
        <w:overflowPunct/>
        <w:autoSpaceDE/>
        <w:autoSpaceDN/>
        <w:adjustRightInd/>
        <w:spacing w:after="160" w:line="259" w:lineRule="auto"/>
        <w:textAlignment w:val="auto"/>
      </w:pPr>
    </w:p>
    <w:sectPr w:rsidR="00D97F23" w:rsidSect="00E31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D66"/>
    <w:multiLevelType w:val="hybridMultilevel"/>
    <w:tmpl w:val="A2D68010"/>
    <w:lvl w:ilvl="0" w:tplc="E4369B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29C6"/>
    <w:multiLevelType w:val="hybridMultilevel"/>
    <w:tmpl w:val="361EA68E"/>
    <w:lvl w:ilvl="0" w:tplc="74FA38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7B9F"/>
    <w:multiLevelType w:val="hybridMultilevel"/>
    <w:tmpl w:val="301E3B9A"/>
    <w:lvl w:ilvl="0" w:tplc="C874BD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60189">
    <w:abstractNumId w:val="2"/>
  </w:num>
  <w:num w:numId="2" w16cid:durableId="1611625502">
    <w:abstractNumId w:val="0"/>
  </w:num>
  <w:num w:numId="3" w16cid:durableId="856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66"/>
    <w:rsid w:val="000135AB"/>
    <w:rsid w:val="00015946"/>
    <w:rsid w:val="00023159"/>
    <w:rsid w:val="00072B09"/>
    <w:rsid w:val="00117B94"/>
    <w:rsid w:val="00133BB9"/>
    <w:rsid w:val="001C055F"/>
    <w:rsid w:val="001C531F"/>
    <w:rsid w:val="001D6439"/>
    <w:rsid w:val="00230FB2"/>
    <w:rsid w:val="00265490"/>
    <w:rsid w:val="00280514"/>
    <w:rsid w:val="002A438C"/>
    <w:rsid w:val="002B3902"/>
    <w:rsid w:val="002C62C6"/>
    <w:rsid w:val="00374ABE"/>
    <w:rsid w:val="00377877"/>
    <w:rsid w:val="003C2D81"/>
    <w:rsid w:val="00412FCD"/>
    <w:rsid w:val="004B2D1F"/>
    <w:rsid w:val="004C5B50"/>
    <w:rsid w:val="004C6A37"/>
    <w:rsid w:val="004E01F5"/>
    <w:rsid w:val="004E1DB7"/>
    <w:rsid w:val="004F7C2F"/>
    <w:rsid w:val="005228FB"/>
    <w:rsid w:val="005B0BC2"/>
    <w:rsid w:val="005F275C"/>
    <w:rsid w:val="006109A3"/>
    <w:rsid w:val="006B760A"/>
    <w:rsid w:val="00715F60"/>
    <w:rsid w:val="00843FB6"/>
    <w:rsid w:val="00847EE6"/>
    <w:rsid w:val="00865B45"/>
    <w:rsid w:val="0089759E"/>
    <w:rsid w:val="008B1E50"/>
    <w:rsid w:val="00907BF5"/>
    <w:rsid w:val="00915CBC"/>
    <w:rsid w:val="00934B8F"/>
    <w:rsid w:val="00934EC0"/>
    <w:rsid w:val="0096396A"/>
    <w:rsid w:val="009C404E"/>
    <w:rsid w:val="009D1960"/>
    <w:rsid w:val="009F48D2"/>
    <w:rsid w:val="00A002A6"/>
    <w:rsid w:val="00A362DC"/>
    <w:rsid w:val="00A50E08"/>
    <w:rsid w:val="00A52645"/>
    <w:rsid w:val="00A67236"/>
    <w:rsid w:val="00A72A0D"/>
    <w:rsid w:val="00B47E2B"/>
    <w:rsid w:val="00BD6666"/>
    <w:rsid w:val="00C40307"/>
    <w:rsid w:val="00CB4A14"/>
    <w:rsid w:val="00CD1B19"/>
    <w:rsid w:val="00CE1268"/>
    <w:rsid w:val="00D21093"/>
    <w:rsid w:val="00D866A3"/>
    <w:rsid w:val="00D97F23"/>
    <w:rsid w:val="00DD28ED"/>
    <w:rsid w:val="00DE1B4B"/>
    <w:rsid w:val="00E22139"/>
    <w:rsid w:val="00E3022B"/>
    <w:rsid w:val="00E3193F"/>
    <w:rsid w:val="00E63F78"/>
    <w:rsid w:val="00E811AA"/>
    <w:rsid w:val="00EB4228"/>
    <w:rsid w:val="00EC7AD9"/>
    <w:rsid w:val="00F22165"/>
    <w:rsid w:val="00F3219B"/>
    <w:rsid w:val="00F6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698A"/>
  <w15:docId w15:val="{BB9098F5-2E83-40EB-BD46-F842C6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2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7E2B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C4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itz\Documents\GitHub\labor_mod_sim\PM\Arbeitspakete\Vorlage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3368-E382-4E40-B99F-4CC1AEEE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Vorlage0.dotx</Template>
  <TotalTime>0</TotalTime>
  <Pages>1</Pages>
  <Words>3067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 H</cp:lastModifiedBy>
  <cp:revision>30</cp:revision>
  <cp:lastPrinted>2022-12-21T14:00:00Z</cp:lastPrinted>
  <dcterms:created xsi:type="dcterms:W3CDTF">2022-11-17T21:47:00Z</dcterms:created>
  <dcterms:modified xsi:type="dcterms:W3CDTF">2022-12-21T14:07:00Z</dcterms:modified>
</cp:coreProperties>
</file>