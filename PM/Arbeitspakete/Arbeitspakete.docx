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21B5C47C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77777777" w:rsidR="00A67236" w:rsidRPr="00E74E00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97F23"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7399803" w14:textId="77777777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>20.01.2022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C68251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DA8E363" w14:textId="77777777" w:rsidR="00A67236" w:rsidRPr="00A67236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43281486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A81E0F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962D4C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47C3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2E78B6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41DD0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1F3D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0D09EA1" w14:textId="77777777" w:rsidR="005228FB" w:rsidRDefault="005228FB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5E623D56" w14:textId="19A6B6DF" w:rsidR="005228FB" w:rsidRDefault="009D1960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77777777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C183AD6" w14:textId="3C9DD7F4" w:rsidR="005228FB" w:rsidRP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11h</w:t>
                  </w:r>
                </w:p>
                <w:p w14:paraId="2896071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865E4A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Beweis der Invertierbarkeit</w:t>
            </w:r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C58169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75B7E84" w14:textId="77777777" w:rsidR="00BD6666" w:rsidRPr="00A6723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4C115C5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BD6666" w14:paraId="500568B4" w14:textId="77777777" w:rsidTr="001E3A1E">
              <w:tc>
                <w:tcPr>
                  <w:tcW w:w="1559" w:type="dxa"/>
                </w:tcPr>
                <w:p w14:paraId="27991545" w14:textId="77777777" w:rsidR="00BD6666" w:rsidRDefault="00BD6666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6D1C2C5" w14:textId="77777777" w:rsidR="00BD6666" w:rsidRDefault="00BD6666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2829DD14" w14:textId="4A2D1048" w:rsidR="00BD6666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C444C2D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A71B86" w14:textId="77777777" w:rsid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32B1492" w14:textId="17D33BBA" w:rsidR="00BD6666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2h</w:t>
                  </w:r>
                </w:p>
                <w:p w14:paraId="26C0DDB0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4AEBB6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ED191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68C791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47654CE" w14:textId="77777777" w:rsidR="00BD6666" w:rsidRPr="00A6723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4AA009A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49F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D4AE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181EFDB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BD6666" w14:paraId="27A406B2" w14:textId="77777777" w:rsidTr="001E3A1E">
              <w:tc>
                <w:tcPr>
                  <w:tcW w:w="1559" w:type="dxa"/>
                </w:tcPr>
                <w:p w14:paraId="77F8CC84" w14:textId="77777777" w:rsidR="00BD6666" w:rsidRDefault="00BD6666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ECADF23" w14:textId="77777777" w:rsidR="00BD6666" w:rsidRDefault="00BD6666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67DF0CDE" w14:textId="24541EC4" w:rsidR="00BD6666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261F2CD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516B63E" w14:textId="77777777" w:rsid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AC4DB6" w14:textId="5A972FEE" w:rsidR="00BD6666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4h</w:t>
                  </w:r>
                </w:p>
                <w:p w14:paraId="272DEB2E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47AE3C1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E614F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95DA0C0" w14:textId="77777777" w:rsidR="00BD6666" w:rsidRPr="00A6723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17ECCC8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701F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2A84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50C14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BD6666" w14:paraId="5CAEF21C" w14:textId="77777777" w:rsidTr="001E3A1E">
              <w:tc>
                <w:tcPr>
                  <w:tcW w:w="1559" w:type="dxa"/>
                </w:tcPr>
                <w:p w14:paraId="36999A48" w14:textId="77777777" w:rsidR="00BD6666" w:rsidRDefault="00BD6666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DC08F84" w14:textId="77777777" w:rsidR="00BD6666" w:rsidRDefault="00BD6666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1F4E8489" w14:textId="3C97BDAB" w:rsidR="00BD6666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F267CFC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95BF91" w14:textId="035A613D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D510640" w14:textId="3687ACD9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2h</w:t>
                  </w:r>
                </w:p>
                <w:p w14:paraId="35E2E66F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5BB4B81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695A3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9365D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B6735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B7FC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3D1FE90" w14:textId="77777777" w:rsidR="00BD6666" w:rsidRPr="00A6723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2A1F8FAA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D72CD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DF59B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2A5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85E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AE07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BD6666" w14:paraId="4B834579" w14:textId="77777777" w:rsidTr="001E3A1E">
              <w:tc>
                <w:tcPr>
                  <w:tcW w:w="1559" w:type="dxa"/>
                </w:tcPr>
                <w:p w14:paraId="7A7776F5" w14:textId="77777777" w:rsidR="00BD6666" w:rsidRDefault="00BD6666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41BA10B" w14:textId="77777777" w:rsidR="00BD6666" w:rsidRDefault="00BD6666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42FE0F91" w14:textId="419CEF5E" w:rsidR="00BD6666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557778F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792AE79" w14:textId="0DFED3DB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1235EE" w14:textId="07B37A8B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16h</w:t>
                  </w:r>
                </w:p>
                <w:p w14:paraId="113C25D0" w14:textId="77777777" w:rsidR="00BD6666" w:rsidRDefault="00BD6666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4D11B2E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7C088F06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89A428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0EBC243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0F883DB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5346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75A5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0545FD6D" w14:textId="77777777" w:rsidTr="001E3A1E">
              <w:tc>
                <w:tcPr>
                  <w:tcW w:w="1559" w:type="dxa"/>
                </w:tcPr>
                <w:p w14:paraId="3CEDAA16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4A2E0A4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7790B477" w14:textId="30AE0B6D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66B1760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6C630A" w14:textId="0B70EDC2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65DD4FE" w14:textId="7499BAFE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1h</w:t>
                  </w:r>
                </w:p>
                <w:p w14:paraId="3A205412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6819C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5FB86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C36552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DBCC5B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0E3BA7B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9EA79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38CE268D" w14:textId="77777777" w:rsidTr="001E3A1E">
              <w:tc>
                <w:tcPr>
                  <w:tcW w:w="1559" w:type="dxa"/>
                </w:tcPr>
                <w:p w14:paraId="0E6E83BC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0C069A9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30A2523C" w14:textId="71A3B6F0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2C169FB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10BB6C6" w14:textId="4E441658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519FD9F" w14:textId="78114045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2h</w:t>
                  </w:r>
                </w:p>
                <w:p w14:paraId="296F95AF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3CE826D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62A5F5D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Zustandsraumm.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CC326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4BEDA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E9655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E46DCF4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6F974F22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2C1502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2C71B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12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1C4CA816" w14:textId="77777777" w:rsidTr="001E3A1E">
              <w:tc>
                <w:tcPr>
                  <w:tcW w:w="1559" w:type="dxa"/>
                </w:tcPr>
                <w:p w14:paraId="52454511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6776F5F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6EF87350" w14:textId="112C757B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361BA13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72C2532" w14:textId="48DB7F24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7A96D75" w14:textId="02CDA08D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3h</w:t>
                  </w:r>
                </w:p>
                <w:p w14:paraId="539BD524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75871C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26D3611A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3D8D1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A0B86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CEE0E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9681B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4A74BE9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11180702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D197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B3461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E376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61BD2FD6" w14:textId="77777777" w:rsidTr="001E3A1E">
              <w:tc>
                <w:tcPr>
                  <w:tcW w:w="1559" w:type="dxa"/>
                </w:tcPr>
                <w:p w14:paraId="6147AE69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5FAD9A0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537B7CAE" w14:textId="34FAB632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C651C6C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4E005897" w14:textId="2594FC6B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A45B61" w14:textId="5E6BBD46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10h</w:t>
                  </w:r>
                </w:p>
                <w:p w14:paraId="7E536E58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65C7BF6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8D96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7FF3497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E043F4C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73FD07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0FB8C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6B4B5C23" w14:textId="77777777" w:rsidTr="001E3A1E">
              <w:tc>
                <w:tcPr>
                  <w:tcW w:w="1559" w:type="dxa"/>
                </w:tcPr>
                <w:p w14:paraId="3B1E7A28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12AAC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2E0ECFAB" w14:textId="578F714F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50B8845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6777CBC" w14:textId="66490C55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B6AF3EB" w14:textId="65AD9597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4h</w:t>
                  </w:r>
                </w:p>
                <w:p w14:paraId="00F8FE95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2CFED12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676F65C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B0C8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F6C707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BD8FA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74271A5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9D95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49E5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BAB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07A64EF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3F2EE431" w14:textId="77777777" w:rsidTr="001E3A1E">
              <w:tc>
                <w:tcPr>
                  <w:tcW w:w="1559" w:type="dxa"/>
                </w:tcPr>
                <w:p w14:paraId="122EFAE6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2F5C03C4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780945F6" w14:textId="3102E81D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472E240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65EB07A" w14:textId="4F50BC83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75CD4B0" w14:textId="2CAA8EE4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8h</w:t>
                  </w:r>
                </w:p>
                <w:p w14:paraId="29A522A5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2DE9FFC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A5A9B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0FA27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8BB7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9DD22C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B86C427" w14:textId="77777777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5C1FFDC2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56E367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5EBDC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A399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E63F78" w14:paraId="20D588FD" w14:textId="77777777" w:rsidTr="001E3A1E">
              <w:tc>
                <w:tcPr>
                  <w:tcW w:w="1559" w:type="dxa"/>
                </w:tcPr>
                <w:p w14:paraId="2B9AB892" w14:textId="77777777" w:rsidR="00E63F78" w:rsidRDefault="00E63F78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9A77FD8" w14:textId="77777777" w:rsidR="00E63F78" w:rsidRDefault="00E63F78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59E07442" w14:textId="5B10DD34" w:rsidR="00E63F78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6EE4E7E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460FAB" w14:textId="263884CA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14B098E" w14:textId="0A035DBC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9h</w:t>
                  </w:r>
                </w:p>
                <w:p w14:paraId="5DD3C911" w14:textId="77777777" w:rsidR="00E63F78" w:rsidRDefault="00E63F78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737C530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B3C2F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CA5B5AB" w14:textId="77777777" w:rsidR="00412FCD" w:rsidRPr="00A67236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2C374C7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2046D6F9" w14:textId="77777777" w:rsidTr="001E3A1E">
              <w:tc>
                <w:tcPr>
                  <w:tcW w:w="1559" w:type="dxa"/>
                </w:tcPr>
                <w:p w14:paraId="54ABF3A0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3AE1950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290E0A40" w14:textId="020D80BF" w:rsidR="00412FCD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2AAD5F6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EDF313B" w14:textId="3E2FB98F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7EE68A2" w14:textId="457B275A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0.5h</w:t>
                  </w:r>
                </w:p>
                <w:p w14:paraId="53708FBB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3F7370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-Unterschriebener </w:t>
            </w:r>
            <w:r>
              <w:rPr>
                <w:rFonts w:ascii="Arial" w:hAnsi="Arial" w:cs="Arial"/>
                <w:sz w:val="24"/>
                <w:szCs w:val="24"/>
              </w:rPr>
              <w:t>Projekt</w:t>
            </w:r>
            <w:r>
              <w:rPr>
                <w:rFonts w:ascii="Arial" w:hAnsi="Arial" w:cs="Arial"/>
                <w:sz w:val="24"/>
                <w:szCs w:val="24"/>
              </w:rPr>
              <w:t>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1E61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17225F1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</w:t>
            </w:r>
            <w:r>
              <w:rPr>
                <w:rFonts w:ascii="Arial" w:hAnsi="Arial" w:cs="Arial"/>
                <w:sz w:val="24"/>
                <w:szCs w:val="24"/>
              </w:rPr>
              <w:t>Projekt</w:t>
            </w:r>
            <w:r>
              <w:rPr>
                <w:rFonts w:ascii="Arial" w:hAnsi="Arial" w:cs="Arial"/>
                <w:sz w:val="24"/>
                <w:szCs w:val="24"/>
              </w:rPr>
              <w:t xml:space="preserve">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-Kollegen Hoehnel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2FE57A6F" w14:textId="77777777" w:rsidTr="001E3A1E">
              <w:tc>
                <w:tcPr>
                  <w:tcW w:w="1559" w:type="dxa"/>
                </w:tcPr>
                <w:p w14:paraId="2BE518B6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EF1D590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6E9AA7D0" w14:textId="27339CA7" w:rsidR="00412FCD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302D4F9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EB124C8" w14:textId="20A1862F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6FA56E6C" w14:textId="22EE37ED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2h</w:t>
                  </w:r>
                </w:p>
                <w:p w14:paraId="2CDCDBB5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0EFC15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838F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50D5B2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22A4E97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 Grosse und Ritter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0028B7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6C4923FE" w14:textId="77777777" w:rsidTr="001E3A1E">
              <w:tc>
                <w:tcPr>
                  <w:tcW w:w="1559" w:type="dxa"/>
                </w:tcPr>
                <w:p w14:paraId="4E7DEDDD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01B18C4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3A91FD1B" w14:textId="2838D441" w:rsidR="00412FCD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9DD85E7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4266F976" w14:textId="27E4374C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792A1AEC" w14:textId="4815CD3F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8h</w:t>
                  </w:r>
                </w:p>
                <w:p w14:paraId="037CF82A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52FDF16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CD343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94B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79A4B019" w14:textId="77777777" w:rsidTr="001E3A1E">
              <w:tc>
                <w:tcPr>
                  <w:tcW w:w="1559" w:type="dxa"/>
                </w:tcPr>
                <w:p w14:paraId="4146AD8C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F7CA681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7C0C8A1C" w14:textId="32E8CE23" w:rsidR="00412FCD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3B64B5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A933F49" w14:textId="076FBDF6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4D73233" w14:textId="589F3E9E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6h</w:t>
                  </w:r>
                </w:p>
                <w:p w14:paraId="4DEF8A97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34F95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72903BC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406881" w14:textId="6EFB4429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00A869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7B5BD8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4F5C09C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C147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959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BC89731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7A9A7BD6" w14:textId="77777777" w:rsidTr="001E3A1E">
              <w:tc>
                <w:tcPr>
                  <w:tcW w:w="1559" w:type="dxa"/>
                </w:tcPr>
                <w:p w14:paraId="0ED0A42D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536FDBA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59B0CF4A" w14:textId="548CA6D3" w:rsidR="00412FCD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98A1A90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229ED09" w14:textId="70322822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3AA067" w14:textId="06CD7E76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5h</w:t>
                  </w:r>
                </w:p>
                <w:p w14:paraId="4D777398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88E2DF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22F4EF32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8EE999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042F4B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336B170B" w14:textId="77777777" w:rsidTr="001E3A1E">
              <w:tc>
                <w:tcPr>
                  <w:tcW w:w="1559" w:type="dxa"/>
                </w:tcPr>
                <w:p w14:paraId="444BCD14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2B073FC0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5025672A" w14:textId="34524E25" w:rsidR="00412FCD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DAF2C73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4491656" w14:textId="147917DD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952619" w14:textId="6F02D8B5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1h</w:t>
                  </w:r>
                </w:p>
                <w:p w14:paraId="72EAC3EC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52D8C8E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4102369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6.6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-Fertige Analyse der </w:t>
            </w:r>
            <w:r>
              <w:rPr>
                <w:rFonts w:ascii="Arial" w:hAnsi="Arial" w:cs="Arial"/>
                <w:sz w:val="24"/>
                <w:szCs w:val="24"/>
              </w:rPr>
              <w:t>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45BA2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4A7BA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Stakeholderanalyse</w:t>
            </w:r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2C616244" w14:textId="77777777" w:rsidTr="001E3A1E">
              <w:tc>
                <w:tcPr>
                  <w:tcW w:w="1559" w:type="dxa"/>
                </w:tcPr>
                <w:p w14:paraId="56A32D26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D07FECB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46C6927A" w14:textId="7A90D02D" w:rsidR="00412FCD" w:rsidRDefault="009D1960" w:rsidP="009D1960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</w:p>
                <w:p w14:paraId="4AEE3F44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FDF197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929F830" w14:textId="57156F21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6C5536BA" w14:textId="68C3464B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10h</w:t>
                  </w:r>
                </w:p>
                <w:p w14:paraId="7A23041A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1E620F0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07A2B6BE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6.7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99DE68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270A91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8A150" w14:textId="5C4FEF1C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 Hoehnel und Ritter</w:t>
            </w:r>
          </w:p>
          <w:p w14:paraId="29A149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0386EF" w14:textId="0194FFD5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274F1E" w14:textId="3EF9B9D8" w:rsidR="00EC7AD9" w:rsidRDefault="00EC7AD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-Erstellen der Controlling Dokumente</w:t>
            </w:r>
          </w:p>
          <w:p w14:paraId="695C78A8" w14:textId="402754FF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34614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40EE9A2E" w14:textId="77777777" w:rsidTr="001E3A1E">
              <w:tc>
                <w:tcPr>
                  <w:tcW w:w="1559" w:type="dxa"/>
                </w:tcPr>
                <w:p w14:paraId="0BFEBC73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69037A8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25B4047F" w14:textId="425297BF" w:rsidR="00412FCD" w:rsidRPr="009D1960" w:rsidRDefault="009D1960" w:rsidP="009D1960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98D2223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663740E" w14:textId="266C8E61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D9EDEA1" w14:textId="1C21216B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10h</w:t>
                  </w:r>
                </w:p>
                <w:p w14:paraId="506800AC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lastRenderedPageBreak/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20101E8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lastRenderedPageBreak/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2801EBF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6.8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5D1A3B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23F99F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20.01.2022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1223FBEF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-Teamkollegen Grosse und Hoehnel</w:t>
            </w:r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-Besorgen eines USB Datenträgers</w:t>
            </w:r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412FCD" w14:paraId="54B6962C" w14:textId="77777777" w:rsidTr="001E3A1E">
              <w:tc>
                <w:tcPr>
                  <w:tcW w:w="1559" w:type="dxa"/>
                </w:tcPr>
                <w:p w14:paraId="4202BC72" w14:textId="77777777" w:rsidR="00412FCD" w:rsidRDefault="00412FCD" w:rsidP="001E3A1E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E0436D4" w14:textId="77777777" w:rsidR="00412FCD" w:rsidRDefault="00412FCD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02B865EB" w14:textId="66023093" w:rsidR="00412FCD" w:rsidRPr="009D1960" w:rsidRDefault="009D1960" w:rsidP="001E3A1E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A8C8FC8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D74B3F6" w14:textId="3E0BBAC5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308FA8B" w14:textId="643A5630" w:rsidR="009D1960" w:rsidRPr="009D1960" w:rsidRDefault="009D1960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6h</w:t>
                  </w:r>
                </w:p>
                <w:p w14:paraId="4128C912" w14:textId="77777777" w:rsidR="00412FCD" w:rsidRDefault="00412FCD" w:rsidP="001E3A1E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1"/>
  </w:num>
  <w:num w:numId="2" w16cid:durableId="161162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72B09"/>
    <w:rsid w:val="00230FB2"/>
    <w:rsid w:val="00265490"/>
    <w:rsid w:val="002A438C"/>
    <w:rsid w:val="002C62C6"/>
    <w:rsid w:val="00377877"/>
    <w:rsid w:val="003C2D81"/>
    <w:rsid w:val="00412FCD"/>
    <w:rsid w:val="004B2D1F"/>
    <w:rsid w:val="004E1DB7"/>
    <w:rsid w:val="004F7C2F"/>
    <w:rsid w:val="005228FB"/>
    <w:rsid w:val="00715F60"/>
    <w:rsid w:val="00934B8F"/>
    <w:rsid w:val="009D1960"/>
    <w:rsid w:val="00A52645"/>
    <w:rsid w:val="00A67236"/>
    <w:rsid w:val="00A72A0D"/>
    <w:rsid w:val="00B47E2B"/>
    <w:rsid w:val="00BD6666"/>
    <w:rsid w:val="00D97F23"/>
    <w:rsid w:val="00E3193F"/>
    <w:rsid w:val="00E63F78"/>
    <w:rsid w:val="00E811AA"/>
    <w:rsid w:val="00EC7AD9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ocuments\GitHub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21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 H</cp:lastModifiedBy>
  <cp:revision>4</cp:revision>
  <cp:lastPrinted>2017-04-10T08:40:00Z</cp:lastPrinted>
  <dcterms:created xsi:type="dcterms:W3CDTF">2022-11-17T21:47:00Z</dcterms:created>
  <dcterms:modified xsi:type="dcterms:W3CDTF">2022-11-17T22:53:00Z</dcterms:modified>
</cp:coreProperties>
</file>